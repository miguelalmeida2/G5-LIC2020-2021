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7A9DF" w14:textId="77777777" w:rsidR="00730595" w:rsidRDefault="00402850">
      <w:pPr>
        <w:spacing w:after="16" w:line="256" w:lineRule="auto"/>
        <w:jc w:val="left"/>
      </w:pPr>
      <w:bookmarkStart w:id="0" w:name="_Hlk63614098"/>
      <w:r>
        <w:rPr>
          <w:noProof/>
        </w:rPr>
        <w:drawing>
          <wp:inline distT="0" distB="0" distL="0" distR="0" wp14:anchorId="07E8E202" wp14:editId="0C332A04">
            <wp:extent cx="5400044" cy="1171401"/>
            <wp:effectExtent l="0" t="0" r="0" b="0"/>
            <wp:docPr id="3" name="Picture 32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11714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55C9E89" w14:textId="77777777" w:rsidR="00730595" w:rsidRDefault="00402850">
      <w:pPr>
        <w:spacing w:after="21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0D3AD566" w14:textId="77777777" w:rsidR="00730595" w:rsidRDefault="00402850">
      <w:pPr>
        <w:spacing w:after="16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2519658D" w14:textId="77777777" w:rsidR="00730595" w:rsidRDefault="00402850">
      <w:pPr>
        <w:spacing w:after="16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5A598E3D" w14:textId="77777777" w:rsidR="00730595" w:rsidRDefault="00402850">
      <w:pPr>
        <w:spacing w:after="16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38B2A6F5" w14:textId="77777777" w:rsidR="00730595" w:rsidRDefault="00402850">
      <w:pPr>
        <w:spacing w:after="16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38BBD4F4" w14:textId="77777777" w:rsidR="00730595" w:rsidRDefault="00402850">
      <w:pPr>
        <w:spacing w:after="16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  <w:bookmarkStart w:id="1" w:name="_Hlk63614212"/>
    </w:p>
    <w:p w14:paraId="18E56737" w14:textId="77777777" w:rsidR="00730595" w:rsidRDefault="00402850">
      <w:pPr>
        <w:spacing w:after="16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33B562E7" w14:textId="77777777" w:rsidR="00730595" w:rsidRDefault="00402850">
      <w:pPr>
        <w:spacing w:after="16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509FFB0E" w14:textId="77777777" w:rsidR="00730595" w:rsidRDefault="00402850">
      <w:pPr>
        <w:spacing w:after="280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246F1856" w14:textId="77777777" w:rsidR="00730595" w:rsidRDefault="00402850">
      <w:pPr>
        <w:spacing w:after="38" w:line="256" w:lineRule="auto"/>
        <w:ind w:left="0" w:firstLine="0"/>
        <w:jc w:val="center"/>
      </w:pPr>
      <w:bookmarkStart w:id="2" w:name="_Hlk63614220"/>
      <w:r>
        <w:rPr>
          <w:sz w:val="52"/>
        </w:rPr>
        <w:t>Jogo da Roleta</w:t>
      </w:r>
    </w:p>
    <w:p w14:paraId="55056352" w14:textId="77777777" w:rsidR="00730595" w:rsidRDefault="00402850">
      <w:pPr>
        <w:spacing w:after="0" w:line="256" w:lineRule="auto"/>
        <w:jc w:val="center"/>
      </w:pPr>
      <w:r>
        <w:rPr>
          <w:sz w:val="52"/>
        </w:rPr>
        <w:t>(</w:t>
      </w:r>
      <w:r>
        <w:rPr>
          <w:i/>
          <w:sz w:val="52"/>
        </w:rPr>
        <w:t>Roulette Game</w:t>
      </w:r>
      <w:r>
        <w:rPr>
          <w:sz w:val="52"/>
        </w:rPr>
        <w:t>)</w:t>
      </w:r>
    </w:p>
    <w:p w14:paraId="4AC036F3" w14:textId="77777777" w:rsidR="00730595" w:rsidRDefault="00402850">
      <w:pPr>
        <w:spacing w:after="93" w:line="256" w:lineRule="auto"/>
        <w:ind w:left="2694" w:firstLine="0"/>
        <w:jc w:val="left"/>
      </w:pPr>
      <w:r>
        <w:rPr>
          <w:color w:val="808080"/>
          <w:sz w:val="24"/>
        </w:rPr>
        <w:t xml:space="preserve"> </w:t>
      </w:r>
    </w:p>
    <w:p w14:paraId="4B08F346" w14:textId="77777777" w:rsidR="00730595" w:rsidRDefault="00402850">
      <w:pPr>
        <w:spacing w:after="20" w:line="256" w:lineRule="auto"/>
        <w:ind w:left="81" w:firstLine="0"/>
        <w:jc w:val="center"/>
      </w:pPr>
      <w:r>
        <w:rPr>
          <w:sz w:val="32"/>
        </w:rPr>
        <w:t xml:space="preserve"> </w:t>
      </w:r>
    </w:p>
    <w:p w14:paraId="3169ACF5" w14:textId="77777777" w:rsidR="00730595" w:rsidRDefault="00402850">
      <w:pPr>
        <w:spacing w:after="25" w:line="256" w:lineRule="auto"/>
        <w:ind w:left="81" w:firstLine="0"/>
        <w:jc w:val="center"/>
      </w:pPr>
      <w:r>
        <w:rPr>
          <w:sz w:val="32"/>
        </w:rPr>
        <w:t xml:space="preserve"> </w:t>
      </w:r>
    </w:p>
    <w:p w14:paraId="3E1CF564" w14:textId="77777777" w:rsidR="00730595" w:rsidRDefault="00402850">
      <w:pPr>
        <w:spacing w:after="50" w:line="256" w:lineRule="auto"/>
        <w:ind w:left="81" w:firstLine="0"/>
        <w:jc w:val="center"/>
      </w:pPr>
      <w:r>
        <w:rPr>
          <w:sz w:val="32"/>
        </w:rPr>
        <w:t xml:space="preserve"> </w:t>
      </w:r>
    </w:p>
    <w:p w14:paraId="77FED49E" w14:textId="77777777" w:rsidR="00730595" w:rsidRDefault="00402850">
      <w:pPr>
        <w:spacing w:after="20" w:line="256" w:lineRule="auto"/>
        <w:ind w:left="81" w:firstLine="0"/>
        <w:jc w:val="center"/>
        <w:rPr>
          <w:sz w:val="32"/>
        </w:rPr>
      </w:pPr>
      <w:r>
        <w:rPr>
          <w:sz w:val="32"/>
        </w:rPr>
        <w:t>Autores:</w:t>
      </w:r>
    </w:p>
    <w:p w14:paraId="062FA2B2" w14:textId="77777777" w:rsidR="00730595" w:rsidRDefault="00402850">
      <w:pPr>
        <w:spacing w:after="20" w:line="256" w:lineRule="auto"/>
        <w:ind w:left="81" w:firstLine="0"/>
        <w:jc w:val="center"/>
        <w:rPr>
          <w:sz w:val="32"/>
        </w:rPr>
      </w:pPr>
      <w:r>
        <w:rPr>
          <w:sz w:val="32"/>
        </w:rPr>
        <w:t>Manuel Henriques Nº47202</w:t>
      </w:r>
    </w:p>
    <w:p w14:paraId="6C812C5A" w14:textId="77777777" w:rsidR="00730595" w:rsidRDefault="00402850">
      <w:pPr>
        <w:spacing w:after="20" w:line="256" w:lineRule="auto"/>
        <w:ind w:left="81" w:firstLine="0"/>
        <w:jc w:val="center"/>
        <w:rPr>
          <w:sz w:val="32"/>
        </w:rPr>
      </w:pPr>
      <w:r>
        <w:rPr>
          <w:sz w:val="32"/>
        </w:rPr>
        <w:t xml:space="preserve">Tiago Pardal Nº46206 </w:t>
      </w:r>
    </w:p>
    <w:p w14:paraId="328F608C" w14:textId="77777777" w:rsidR="00730595" w:rsidRDefault="00402850">
      <w:pPr>
        <w:spacing w:after="20" w:line="256" w:lineRule="auto"/>
        <w:ind w:left="81" w:firstLine="0"/>
        <w:jc w:val="center"/>
      </w:pPr>
      <w:r>
        <w:rPr>
          <w:sz w:val="32"/>
        </w:rPr>
        <w:t xml:space="preserve">Miguel Almeida Nº47249 </w:t>
      </w:r>
    </w:p>
    <w:p w14:paraId="4177AB68" w14:textId="77777777" w:rsidR="00730595" w:rsidRDefault="00402850">
      <w:pPr>
        <w:spacing w:after="20" w:line="256" w:lineRule="auto"/>
        <w:ind w:left="81" w:firstLine="0"/>
        <w:jc w:val="center"/>
        <w:rPr>
          <w:sz w:val="32"/>
        </w:rPr>
      </w:pPr>
      <w:bookmarkStart w:id="3" w:name="_Hlk63614068"/>
      <w:r>
        <w:rPr>
          <w:sz w:val="32"/>
        </w:rPr>
        <w:t xml:space="preserve"> </w:t>
      </w:r>
    </w:p>
    <w:p w14:paraId="26F798BD" w14:textId="77777777" w:rsidR="00730595" w:rsidRDefault="00730595">
      <w:pPr>
        <w:spacing w:after="20" w:line="256" w:lineRule="auto"/>
        <w:ind w:left="81" w:firstLine="0"/>
        <w:jc w:val="center"/>
        <w:rPr>
          <w:sz w:val="32"/>
        </w:rPr>
      </w:pPr>
    </w:p>
    <w:p w14:paraId="03AB49FB" w14:textId="77777777" w:rsidR="00730595" w:rsidRDefault="00730595">
      <w:pPr>
        <w:spacing w:after="20" w:line="256" w:lineRule="auto"/>
        <w:ind w:left="81" w:firstLine="0"/>
        <w:jc w:val="center"/>
      </w:pPr>
    </w:p>
    <w:p w14:paraId="5D41C1F4" w14:textId="77777777" w:rsidR="00730595" w:rsidRDefault="00402850">
      <w:pPr>
        <w:spacing w:after="20" w:line="256" w:lineRule="auto"/>
        <w:ind w:left="0" w:firstLine="0"/>
        <w:jc w:val="center"/>
      </w:pPr>
      <w:bookmarkStart w:id="4" w:name="_Hlk63614056"/>
      <w:r>
        <w:rPr>
          <w:sz w:val="32"/>
        </w:rPr>
        <w:t>Projeto de</w:t>
      </w:r>
    </w:p>
    <w:p w14:paraId="3EBA8814" w14:textId="77777777" w:rsidR="00730595" w:rsidRDefault="00402850">
      <w:pPr>
        <w:spacing w:after="1463" w:line="271" w:lineRule="auto"/>
        <w:ind w:left="1973" w:right="1882"/>
        <w:jc w:val="center"/>
      </w:pPr>
      <w:r>
        <w:rPr>
          <w:sz w:val="32"/>
        </w:rPr>
        <w:t xml:space="preserve">Laboratório de Informática e Computadores 2020 </w:t>
      </w:r>
      <w:bookmarkEnd w:id="2"/>
      <w:bookmarkEnd w:id="3"/>
      <w:r>
        <w:rPr>
          <w:sz w:val="32"/>
        </w:rPr>
        <w:t>/ 2021 inverno</w:t>
      </w:r>
      <w:r>
        <w:rPr>
          <w:rFonts w:ascii="Calibri" w:eastAsia="Calibri" w:hAnsi="Calibri" w:cs="Calibri"/>
          <w:b/>
          <w:sz w:val="32"/>
        </w:rPr>
        <w:t xml:space="preserve"> </w:t>
      </w:r>
    </w:p>
    <w:bookmarkEnd w:id="0"/>
    <w:bookmarkEnd w:id="1"/>
    <w:bookmarkEnd w:id="4"/>
    <w:p w14:paraId="15034A53" w14:textId="77777777" w:rsidR="00730595" w:rsidRDefault="00402850">
      <w:pPr>
        <w:jc w:val="right"/>
      </w:pPr>
      <w:r>
        <w:t xml:space="preserve">2020/2021 </w:t>
      </w:r>
      <w:r>
        <w:t xml:space="preserve">inverno </w:t>
      </w:r>
    </w:p>
    <w:p w14:paraId="3A470A93" w14:textId="77777777" w:rsidR="00730595" w:rsidRDefault="00402850">
      <w:pPr>
        <w:jc w:val="right"/>
      </w:pPr>
      <w:r>
        <w:t>Jogo da Roleta (</w:t>
      </w:r>
      <w:r>
        <w:rPr>
          <w:i/>
          <w:iCs/>
        </w:rPr>
        <w:t>Roulette Game</w:t>
      </w:r>
      <w:r>
        <w:t>)</w:t>
      </w:r>
    </w:p>
    <w:p w14:paraId="526D7AA0" w14:textId="77777777" w:rsidR="00730595" w:rsidRDefault="00730595"/>
    <w:p w14:paraId="4D062211" w14:textId="77777777" w:rsidR="00730595" w:rsidRDefault="00730595">
      <w:pPr>
        <w:ind w:left="0" w:firstLine="0"/>
      </w:pPr>
    </w:p>
    <w:p w14:paraId="7F55CD20" w14:textId="77777777" w:rsidR="00730595" w:rsidRDefault="00402850">
      <w:pPr>
        <w:numPr>
          <w:ilvl w:val="0"/>
          <w:numId w:val="1"/>
        </w:numPr>
        <w:spacing w:after="404" w:line="256" w:lineRule="auto"/>
        <w:ind w:right="-10" w:hanging="400"/>
        <w:jc w:val="left"/>
      </w:pPr>
      <w:r>
        <w:rPr>
          <w:rFonts w:ascii="Calibri" w:eastAsia="Calibri" w:hAnsi="Calibri" w:cs="Calibri"/>
          <w:b/>
          <w:sz w:val="24"/>
        </w:rPr>
        <w:lastRenderedPageBreak/>
        <w:t xml:space="preserve">INTRODUÇÃO </w:t>
      </w:r>
      <w:r>
        <w:rPr>
          <w:rFonts w:ascii="Calibri" w:eastAsia="Calibri" w:hAnsi="Calibri" w:cs="Calibri"/>
          <w:b/>
          <w:sz w:val="24"/>
        </w:rPr>
        <w:tab/>
        <w:t>1</w:t>
      </w:r>
      <w:r>
        <w:rPr>
          <w:rFonts w:ascii="Cambria" w:eastAsia="Cambria" w:hAnsi="Cambria" w:cs="Cambria"/>
          <w:sz w:val="24"/>
        </w:rPr>
        <w:tab/>
      </w:r>
    </w:p>
    <w:p w14:paraId="19AB347F" w14:textId="77777777" w:rsidR="00730595" w:rsidRDefault="00402850">
      <w:pPr>
        <w:numPr>
          <w:ilvl w:val="0"/>
          <w:numId w:val="1"/>
        </w:numPr>
        <w:spacing w:after="404" w:line="256" w:lineRule="auto"/>
        <w:ind w:right="-10" w:hanging="400"/>
        <w:jc w:val="left"/>
      </w:pPr>
      <w:r>
        <w:rPr>
          <w:rFonts w:ascii="Calibri" w:eastAsia="Calibri" w:hAnsi="Calibri" w:cs="Calibri"/>
          <w:b/>
          <w:sz w:val="24"/>
        </w:rPr>
        <w:t xml:space="preserve">ARQUITETURA DO SISTEMA </w:t>
      </w:r>
      <w:r>
        <w:rPr>
          <w:rFonts w:ascii="Calibri" w:eastAsia="Calibri" w:hAnsi="Calibri" w:cs="Calibri"/>
          <w:b/>
          <w:sz w:val="24"/>
        </w:rPr>
        <w:tab/>
        <w:t>2</w:t>
      </w:r>
      <w:r>
        <w:rPr>
          <w:rFonts w:ascii="Cambria" w:eastAsia="Cambria" w:hAnsi="Cambria" w:cs="Cambria"/>
          <w:sz w:val="24"/>
        </w:rPr>
        <w:tab/>
      </w:r>
    </w:p>
    <w:p w14:paraId="5809A6F4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INTERLIGAÇÕES ENTRE O HW E SW </w:t>
      </w:r>
      <w:r>
        <w:rPr>
          <w:rFonts w:ascii="Calibri" w:eastAsia="Calibri" w:hAnsi="Calibri" w:cs="Calibri"/>
          <w:b/>
          <w:sz w:val="24"/>
        </w:rPr>
        <w:tab/>
        <w:t>3</w:t>
      </w:r>
      <w:r>
        <w:rPr>
          <w:rFonts w:ascii="Cambria" w:eastAsia="Cambria" w:hAnsi="Cambria" w:cs="Cambria"/>
          <w:sz w:val="24"/>
        </w:rPr>
        <w:tab/>
      </w:r>
    </w:p>
    <w:p w14:paraId="0556CF09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HAL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4</w:t>
      </w:r>
      <w:r>
        <w:rPr>
          <w:rFonts w:ascii="Cambria" w:eastAsia="Cambria" w:hAnsi="Cambria" w:cs="Cambria"/>
          <w:sz w:val="24"/>
        </w:rPr>
        <w:tab/>
      </w:r>
    </w:p>
    <w:p w14:paraId="6E51516D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KBD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5</w:t>
      </w:r>
      <w:r>
        <w:rPr>
          <w:rFonts w:ascii="Cambria" w:eastAsia="Cambria" w:hAnsi="Cambria" w:cs="Cambria"/>
          <w:sz w:val="24"/>
        </w:rPr>
        <w:tab/>
      </w:r>
    </w:p>
    <w:p w14:paraId="40ADB58A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LCD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6</w:t>
      </w:r>
      <w:r>
        <w:rPr>
          <w:rFonts w:ascii="Cambria" w:eastAsia="Cambria" w:hAnsi="Cambria" w:cs="Cambria"/>
          <w:sz w:val="24"/>
        </w:rPr>
        <w:tab/>
      </w:r>
    </w:p>
    <w:p w14:paraId="631A3B2F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TUI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8</w:t>
      </w:r>
      <w:r>
        <w:rPr>
          <w:rFonts w:ascii="Cambria" w:eastAsia="Cambria" w:hAnsi="Cambria" w:cs="Cambria"/>
          <w:sz w:val="24"/>
        </w:rPr>
        <w:tab/>
      </w:r>
    </w:p>
    <w:p w14:paraId="005D61EE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</w:t>
      </w:r>
      <w:r>
        <w:rPr>
          <w:rFonts w:ascii="Calibri" w:eastAsia="Calibri" w:hAnsi="Calibri" w:cs="Calibri"/>
          <w:b/>
          <w:sz w:val="24"/>
        </w:rPr>
        <w:t xml:space="preserve">CLASSE </w:t>
      </w:r>
      <w:r>
        <w:rPr>
          <w:rFonts w:ascii="Calibri" w:eastAsia="Calibri" w:hAnsi="Calibri" w:cs="Calibri"/>
          <w:b/>
          <w:i/>
          <w:sz w:val="24"/>
        </w:rPr>
        <w:t>FILEACCESS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9</w:t>
      </w:r>
      <w:r>
        <w:rPr>
          <w:rFonts w:ascii="Cambria" w:eastAsia="Cambria" w:hAnsi="Cambria" w:cs="Cambria"/>
          <w:sz w:val="24"/>
        </w:rPr>
        <w:tab/>
      </w:r>
    </w:p>
    <w:p w14:paraId="19829180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STATISTICS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10</w:t>
      </w:r>
      <w:r>
        <w:rPr>
          <w:rFonts w:ascii="Cambria" w:eastAsia="Cambria" w:hAnsi="Cambria" w:cs="Cambria"/>
          <w:sz w:val="24"/>
        </w:rPr>
        <w:tab/>
      </w:r>
    </w:p>
    <w:p w14:paraId="41148B28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ROULETTE DISPLAY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11</w:t>
      </w:r>
      <w:r>
        <w:rPr>
          <w:rFonts w:ascii="Cambria" w:eastAsia="Cambria" w:hAnsi="Cambria" w:cs="Cambria"/>
          <w:sz w:val="24"/>
        </w:rPr>
        <w:tab/>
      </w:r>
    </w:p>
    <w:p w14:paraId="4C2B5374" w14:textId="77777777" w:rsidR="00730595" w:rsidRDefault="00402850">
      <w:pPr>
        <w:numPr>
          <w:ilvl w:val="0"/>
          <w:numId w:val="2"/>
        </w:numPr>
        <w:spacing w:after="404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M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12</w:t>
      </w:r>
      <w:r>
        <w:rPr>
          <w:rFonts w:ascii="Cambria" w:eastAsia="Cambria" w:hAnsi="Cambria" w:cs="Cambria"/>
          <w:sz w:val="24"/>
        </w:rPr>
        <w:tab/>
      </w:r>
    </w:p>
    <w:p w14:paraId="352D77F6" w14:textId="77777777" w:rsidR="00730595" w:rsidRDefault="00402850">
      <w:pPr>
        <w:numPr>
          <w:ilvl w:val="0"/>
          <w:numId w:val="2"/>
        </w:numPr>
        <w:spacing w:after="0" w:line="256" w:lineRule="auto"/>
        <w:ind w:right="-10" w:hanging="600"/>
        <w:jc w:val="left"/>
      </w:pPr>
      <w:r>
        <w:rPr>
          <w:rFonts w:ascii="Calibri" w:eastAsia="Calibri" w:hAnsi="Calibri" w:cs="Calibri"/>
          <w:b/>
          <w:sz w:val="24"/>
        </w:rPr>
        <w:t xml:space="preserve">CÓDIGO JAVA DA CLASSE </w:t>
      </w:r>
      <w:r>
        <w:rPr>
          <w:rFonts w:ascii="Calibri" w:eastAsia="Calibri" w:hAnsi="Calibri" w:cs="Calibri"/>
          <w:b/>
          <w:i/>
          <w:sz w:val="24"/>
        </w:rPr>
        <w:t>ROULETTEGAME - APP</w:t>
      </w:r>
      <w:r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ab/>
        <w:t>13</w:t>
      </w:r>
      <w:r>
        <w:rPr>
          <w:rFonts w:ascii="Cambria" w:eastAsia="Cambria" w:hAnsi="Cambria" w:cs="Cambria"/>
          <w:sz w:val="24"/>
        </w:rPr>
        <w:tab/>
      </w:r>
    </w:p>
    <w:p w14:paraId="2C5FE4A5" w14:textId="77777777" w:rsidR="00730595" w:rsidRDefault="00730595"/>
    <w:p w14:paraId="75D36455" w14:textId="77777777" w:rsidR="00730595" w:rsidRDefault="00730595"/>
    <w:p w14:paraId="49BCFB47" w14:textId="77777777" w:rsidR="00730595" w:rsidRDefault="00730595"/>
    <w:p w14:paraId="7200A9EF" w14:textId="77777777" w:rsidR="00730595" w:rsidRDefault="00730595"/>
    <w:p w14:paraId="1E84192E" w14:textId="77777777" w:rsidR="00730595" w:rsidRDefault="00730595"/>
    <w:p w14:paraId="4CC6CE28" w14:textId="77777777" w:rsidR="00730595" w:rsidRDefault="00730595"/>
    <w:p w14:paraId="01DFA336" w14:textId="77777777" w:rsidR="00730595" w:rsidRDefault="00730595"/>
    <w:p w14:paraId="7B84F773" w14:textId="77777777" w:rsidR="00730595" w:rsidRDefault="00730595"/>
    <w:p w14:paraId="3715F6C2" w14:textId="77777777" w:rsidR="00730595" w:rsidRDefault="00730595"/>
    <w:p w14:paraId="60A84452" w14:textId="77777777" w:rsidR="00730595" w:rsidRDefault="00730595">
      <w:pPr>
        <w:ind w:left="0" w:firstLine="0"/>
      </w:pPr>
    </w:p>
    <w:p w14:paraId="3251E172" w14:textId="77777777" w:rsidR="00730595" w:rsidRDefault="00402850">
      <w:pPr>
        <w:keepNext/>
        <w:keepLines/>
        <w:spacing w:after="0" w:line="256" w:lineRule="auto"/>
        <w:ind w:left="-5"/>
        <w:jc w:val="left"/>
        <w:outlineLvl w:val="0"/>
      </w:pPr>
      <w:r>
        <w:rPr>
          <w:rFonts w:ascii="Calibri" w:eastAsia="Calibri" w:hAnsi="Calibri" w:cs="Calibri"/>
          <w:b/>
          <w:sz w:val="32"/>
        </w:rPr>
        <w:lastRenderedPageBreak/>
        <w:t>1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 xml:space="preserve">Introdução </w:t>
      </w:r>
    </w:p>
    <w:p w14:paraId="0A429C39" w14:textId="77777777" w:rsidR="00730595" w:rsidRDefault="00402850">
      <w:pPr>
        <w:spacing w:after="5"/>
        <w:ind w:left="-5"/>
      </w:pPr>
      <w:r>
        <w:t>Neste projeto implementa-se o jogo da Roleta (</w:t>
      </w:r>
      <w:r>
        <w:rPr>
          <w:i/>
        </w:rPr>
        <w:t>Roulette Game</w:t>
      </w:r>
      <w:r>
        <w:t>), no qual a roleta compreende números entre 0 e 9, um jogador realiza apostas premindo as teclas de um teclado correspondentes aos números em que pretende apostar. Por cada aposta é debitado um crédito ao saldo acumulado do jogador, podendo o</w:t>
      </w:r>
      <w:r>
        <w:t xml:space="preserve"> jogador apostar mais do que um crédito num mesmo número. Os créditos são obtidos pela introdução de moedas no moedeiro, este só aceita moedas de 1.00€, que corresponde a dois créditos. O sistema que implementa o jogo será constituído por: um PC (</w:t>
      </w:r>
      <w:r>
        <w:rPr>
          <w:i/>
        </w:rPr>
        <w:t>Control</w:t>
      </w:r>
      <w:r>
        <w:t>);</w:t>
      </w:r>
      <w:r>
        <w:t xml:space="preserve"> um teclado de 12 teclas; um moedeiro (</w:t>
      </w:r>
      <w:r>
        <w:rPr>
          <w:i/>
        </w:rPr>
        <w:t>Coin Acceptor</w:t>
      </w:r>
      <w:r>
        <w:t xml:space="preserve">); um mostrador </w:t>
      </w:r>
      <w:r>
        <w:rPr>
          <w:i/>
        </w:rPr>
        <w:t xml:space="preserve">Liquid Cristal Display </w:t>
      </w:r>
      <w:r>
        <w:t>(</w:t>
      </w:r>
      <w:r>
        <w:rPr>
          <w:i/>
        </w:rPr>
        <w:t>LCD</w:t>
      </w:r>
      <w:r>
        <w:t>) de duas linhas com 16 caracteres; um mostrador da roleta (</w:t>
      </w:r>
      <w:r>
        <w:rPr>
          <w:i/>
        </w:rPr>
        <w:t>Roulette Display</w:t>
      </w:r>
      <w:r>
        <w:t xml:space="preserve">) e uma chave de manutenção designada por </w:t>
      </w:r>
      <w:r>
        <w:rPr>
          <w:i/>
        </w:rPr>
        <w:t>M</w:t>
      </w:r>
      <w:r>
        <w:t xml:space="preserve">, para colocação do sistema em modo de </w:t>
      </w:r>
      <w:r>
        <w:t xml:space="preserve">Manutenção. Na Figura 1 apresenta-se o diagrama de blocos do jogo da Roleta. </w:t>
      </w:r>
    </w:p>
    <w:p w14:paraId="386FE6F6" w14:textId="77777777" w:rsidR="00730595" w:rsidRDefault="00730595">
      <w:pPr>
        <w:spacing w:after="5"/>
        <w:ind w:left="-5"/>
      </w:pPr>
    </w:p>
    <w:p w14:paraId="37FC444F" w14:textId="77777777" w:rsidR="00730595" w:rsidRDefault="00402850">
      <w:pPr>
        <w:spacing w:after="0" w:line="256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DF9347" wp14:editId="1921CAA2">
                <wp:simplePos x="0" y="0"/>
                <wp:positionH relativeFrom="margin">
                  <wp:align>center</wp:align>
                </wp:positionH>
                <wp:positionV relativeFrom="paragraph">
                  <wp:posOffset>28529</wp:posOffset>
                </wp:positionV>
                <wp:extent cx="2873821" cy="1736427"/>
                <wp:effectExtent l="0" t="0" r="2729" b="16173"/>
                <wp:wrapSquare wrapText="bothSides"/>
                <wp:docPr id="4" name="Group 30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3821" cy="1736427"/>
                          <a:chOff x="0" y="0"/>
                          <a:chExt cx="2873821" cy="1736427"/>
                        </a:xfrm>
                      </wpg:grpSpPr>
                      <wps:wsp>
                        <wps:cNvPr id="5" name="Rectangle 1252"/>
                        <wps:cNvSpPr/>
                        <wps:spPr>
                          <a:xfrm>
                            <a:off x="2831265" y="1547933"/>
                            <a:ext cx="42556" cy="188494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3A91BD9F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328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84889" y="0"/>
                            <a:ext cx="719203" cy="1234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3280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67758" y="0"/>
                            <a:ext cx="664348" cy="72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3280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167758" y="742465"/>
                            <a:ext cx="664348" cy="493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3280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07362" y="1421965"/>
                            <a:ext cx="268175" cy="2498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3280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742465"/>
                            <a:ext cx="719203" cy="493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11" name="Shape 1526"/>
                        <wps:cNvSpPr/>
                        <wps:spPr>
                          <a:xfrm>
                            <a:off x="632023" y="343714"/>
                            <a:ext cx="369051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369054"/>
                              <a:gd name="f4" fmla="*/ f0 1 36905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369054"/>
                              <a:gd name="f11" fmla="*/ f8 1 0"/>
                              <a:gd name="f12" fmla="*/ 0 1 f10"/>
                              <a:gd name="f13" fmla="*/ 36905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36905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2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" name="Shape 1527"/>
                        <wps:cNvSpPr/>
                        <wps:spPr>
                          <a:xfrm>
                            <a:off x="1001075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2"/>
                              <a:gd name="f4" fmla="val 53301"/>
                              <a:gd name="f5" fmla="val 26650"/>
                              <a:gd name="f6" fmla="*/ f0 1 71032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2"/>
                              <a:gd name="f14" fmla="*/ f11 1 53301"/>
                              <a:gd name="f15" fmla="*/ 0 1 f13"/>
                              <a:gd name="f16" fmla="*/ 71032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2" h="53301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" name="Shape 1528"/>
                        <wps:cNvSpPr/>
                        <wps:spPr>
                          <a:xfrm>
                            <a:off x="1001075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4"/>
                              <a:gd name="f4" fmla="val 53300"/>
                              <a:gd name="f5" fmla="val 26650"/>
                              <a:gd name="f6" fmla="*/ f0 1 71034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4"/>
                              <a:gd name="f14" fmla="*/ f11 1 53300"/>
                              <a:gd name="f15" fmla="*/ 0 1 f13"/>
                              <a:gd name="f16" fmla="*/ 71034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4" h="53300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4" name="Shape 1530"/>
                        <wps:cNvSpPr/>
                        <wps:spPr>
                          <a:xfrm>
                            <a:off x="561001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4"/>
                              <a:gd name="f4" fmla="val 53301"/>
                              <a:gd name="f5" fmla="val 26650"/>
                              <a:gd name="f6" fmla="*/ f0 1 71034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4"/>
                              <a:gd name="f14" fmla="*/ f11 1 53301"/>
                              <a:gd name="f15" fmla="*/ 0 1 f13"/>
                              <a:gd name="f16" fmla="*/ 71034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4" h="53301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5" name="Shape 1531"/>
                        <wps:cNvSpPr/>
                        <wps:spPr>
                          <a:xfrm>
                            <a:off x="561001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3"/>
                              <a:gd name="f4" fmla="val 53300"/>
                              <a:gd name="f5" fmla="val 26650"/>
                              <a:gd name="f6" fmla="*/ f0 1 71033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3"/>
                              <a:gd name="f14" fmla="*/ f11 1 53300"/>
                              <a:gd name="f15" fmla="*/ 0 1 f13"/>
                              <a:gd name="f16" fmla="*/ 71033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3" h="53300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6" name="Shape 1535"/>
                        <wps:cNvSpPr/>
                        <wps:spPr>
                          <a:xfrm>
                            <a:off x="1103414" y="1179"/>
                            <a:ext cx="684839" cy="119888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4963"/>
                              <a:gd name="f4" fmla="val 1199247"/>
                              <a:gd name="f5" fmla="*/ f0 1 684963"/>
                              <a:gd name="f6" fmla="*/ f1 1 1199247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4963"/>
                              <a:gd name="f13" fmla="*/ f10 1 1199247"/>
                              <a:gd name="f14" fmla="*/ 0 1 f12"/>
                              <a:gd name="f15" fmla="*/ 684963 1 f12"/>
                              <a:gd name="f16" fmla="*/ 0 1 f13"/>
                              <a:gd name="f17" fmla="*/ 1199247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4963" h="1199247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7" name="Rectangle 1537"/>
                        <wps:cNvSpPr/>
                        <wps:spPr>
                          <a:xfrm>
                            <a:off x="1260344" y="585646"/>
                            <a:ext cx="489368" cy="15186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EED7CB4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8" name="Shape 1540"/>
                        <wps:cNvSpPr/>
                        <wps:spPr>
                          <a:xfrm>
                            <a:off x="19082" y="1179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9" name="Rectangle 1542"/>
                        <wps:cNvSpPr/>
                        <wps:spPr>
                          <a:xfrm>
                            <a:off x="83776" y="55284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7A47558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0" name="Shape 33258"/>
                        <wps:cNvSpPr/>
                        <wps:spPr>
                          <a:xfrm>
                            <a:off x="190285" y="1179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1" name="Shape 1545"/>
                        <wps:cNvSpPr/>
                        <wps:spPr>
                          <a:xfrm>
                            <a:off x="190285" y="1179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22" name="Rectangle 1547"/>
                        <wps:cNvSpPr/>
                        <wps:spPr>
                          <a:xfrm>
                            <a:off x="254979" y="55284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A0FCF7C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3" name="Shape 33259"/>
                        <wps:cNvSpPr/>
                        <wps:spPr>
                          <a:xfrm>
                            <a:off x="361498" y="1179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4" name="Shape 1550"/>
                        <wps:cNvSpPr/>
                        <wps:spPr>
                          <a:xfrm>
                            <a:off x="361498" y="1179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25" name="Rectangle 1552"/>
                        <wps:cNvSpPr/>
                        <wps:spPr>
                          <a:xfrm>
                            <a:off x="426191" y="55284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06B0EA88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6" name="Shape 1555"/>
                        <wps:cNvSpPr/>
                        <wps:spPr>
                          <a:xfrm>
                            <a:off x="19082" y="172446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27" name="Rectangle 1557"/>
                        <wps:cNvSpPr/>
                        <wps:spPr>
                          <a:xfrm>
                            <a:off x="83776" y="226552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4501CB4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28" name="Shape 33260"/>
                        <wps:cNvSpPr/>
                        <wps:spPr>
                          <a:xfrm>
                            <a:off x="190285" y="172446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29" name="Shape 1560"/>
                        <wps:cNvSpPr/>
                        <wps:spPr>
                          <a:xfrm>
                            <a:off x="190285" y="172446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30" name="Rectangle 1562"/>
                        <wps:cNvSpPr/>
                        <wps:spPr>
                          <a:xfrm>
                            <a:off x="254979" y="226552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C5798C8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1" name="Shape 33261"/>
                        <wps:cNvSpPr/>
                        <wps:spPr>
                          <a:xfrm>
                            <a:off x="361498" y="172446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2" name="Shape 1565"/>
                        <wps:cNvSpPr/>
                        <wps:spPr>
                          <a:xfrm>
                            <a:off x="361498" y="172446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33" name="Rectangle 1567"/>
                        <wps:cNvSpPr/>
                        <wps:spPr>
                          <a:xfrm>
                            <a:off x="426191" y="226552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60F9BE2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4" name="Shape 33262"/>
                        <wps:cNvSpPr/>
                        <wps:spPr>
                          <a:xfrm>
                            <a:off x="19073" y="343714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2"/>
                              <a:gd name="f4" fmla="val 171321"/>
                              <a:gd name="f5" fmla="*/ f0 1 171242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2"/>
                              <a:gd name="f13" fmla="*/ f10 1 171321"/>
                              <a:gd name="f14" fmla="*/ 0 1 f12"/>
                              <a:gd name="f15" fmla="*/ 171242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2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5" name="Shape 1570"/>
                        <wps:cNvSpPr/>
                        <wps:spPr>
                          <a:xfrm>
                            <a:off x="19082" y="343714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36" name="Rectangle 1572"/>
                        <wps:cNvSpPr/>
                        <wps:spPr>
                          <a:xfrm>
                            <a:off x="83776" y="397828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4E0F5CB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37" name="Shape 33263"/>
                        <wps:cNvSpPr/>
                        <wps:spPr>
                          <a:xfrm>
                            <a:off x="190285" y="343714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8" name="Shape 1575"/>
                        <wps:cNvSpPr/>
                        <wps:spPr>
                          <a:xfrm>
                            <a:off x="190285" y="343714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39" name="Rectangle 1577"/>
                        <wps:cNvSpPr/>
                        <wps:spPr>
                          <a:xfrm>
                            <a:off x="254979" y="397828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0CE51FDC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0" name="Shape 33264"/>
                        <wps:cNvSpPr/>
                        <wps:spPr>
                          <a:xfrm>
                            <a:off x="361498" y="343714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1" name="Shape 1580"/>
                        <wps:cNvSpPr/>
                        <wps:spPr>
                          <a:xfrm>
                            <a:off x="361498" y="343714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42" name="Rectangle 1582"/>
                        <wps:cNvSpPr/>
                        <wps:spPr>
                          <a:xfrm>
                            <a:off x="426191" y="397828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C58FFA8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9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3" name="Shape 33265"/>
                        <wps:cNvSpPr/>
                        <wps:spPr>
                          <a:xfrm>
                            <a:off x="19073" y="514990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2"/>
                              <a:gd name="f4" fmla="val 171321"/>
                              <a:gd name="f5" fmla="*/ f0 1 171242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2"/>
                              <a:gd name="f13" fmla="*/ f10 1 171321"/>
                              <a:gd name="f14" fmla="*/ 0 1 f12"/>
                              <a:gd name="f15" fmla="*/ 171242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2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4" name="Shape 1585"/>
                        <wps:cNvSpPr/>
                        <wps:spPr>
                          <a:xfrm>
                            <a:off x="19082" y="514990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45" name="Rectangle 1587"/>
                        <wps:cNvSpPr/>
                        <wps:spPr>
                          <a:xfrm>
                            <a:off x="80960" y="557107"/>
                            <a:ext cx="59051" cy="15186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2EBEE5B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*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6" name="Shape 33266"/>
                        <wps:cNvSpPr/>
                        <wps:spPr>
                          <a:xfrm>
                            <a:off x="190285" y="514990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47" name="Shape 1590"/>
                        <wps:cNvSpPr/>
                        <wps:spPr>
                          <a:xfrm>
                            <a:off x="190285" y="514990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48" name="Rectangle 1592"/>
                        <wps:cNvSpPr/>
                        <wps:spPr>
                          <a:xfrm>
                            <a:off x="254979" y="569095"/>
                            <a:ext cx="51581" cy="92802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1211115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49" name="Shape 33267"/>
                        <wps:cNvSpPr/>
                        <wps:spPr>
                          <a:xfrm>
                            <a:off x="361498" y="514990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0" name="Shape 1595"/>
                        <wps:cNvSpPr/>
                        <wps:spPr>
                          <a:xfrm>
                            <a:off x="361498" y="514990"/>
                            <a:ext cx="171212" cy="17126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241"/>
                              <a:gd name="f4" fmla="val 171321"/>
                              <a:gd name="f5" fmla="*/ f0 1 171241"/>
                              <a:gd name="f6" fmla="*/ f1 1 171321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241"/>
                              <a:gd name="f13" fmla="*/ f10 1 171321"/>
                              <a:gd name="f14" fmla="*/ 0 1 f12"/>
                              <a:gd name="f15" fmla="*/ 171241 1 f12"/>
                              <a:gd name="f16" fmla="*/ 0 1 f13"/>
                              <a:gd name="f17" fmla="*/ 171321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241" h="171321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51" name="Rectangle 1597"/>
                        <wps:cNvSpPr/>
                        <wps:spPr>
                          <a:xfrm>
                            <a:off x="420906" y="567129"/>
                            <a:ext cx="65644" cy="11811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EE95FA0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#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52" name="Shape 1600"/>
                        <wps:cNvSpPr/>
                        <wps:spPr>
                          <a:xfrm>
                            <a:off x="2187746" y="1179"/>
                            <a:ext cx="627772" cy="68507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27883"/>
                              <a:gd name="f4" fmla="val 685284"/>
                              <a:gd name="f5" fmla="*/ f0 1 627883"/>
                              <a:gd name="f6" fmla="*/ f1 1 685284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27883"/>
                              <a:gd name="f13" fmla="*/ f10 1 685284"/>
                              <a:gd name="f14" fmla="*/ 0 1 f12"/>
                              <a:gd name="f15" fmla="*/ 627883 1 f12"/>
                              <a:gd name="f16" fmla="*/ 0 1 f13"/>
                              <a:gd name="f17" fmla="*/ 685284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27883" h="68528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53" name="Rectangle 1602"/>
                        <wps:cNvSpPr/>
                        <wps:spPr>
                          <a:xfrm>
                            <a:off x="2385952" y="300197"/>
                            <a:ext cx="345908" cy="15186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CCDBB3C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LCD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54" name="Shape 1605"/>
                        <wps:cNvSpPr/>
                        <wps:spPr>
                          <a:xfrm>
                            <a:off x="2187746" y="749689"/>
                            <a:ext cx="627772" cy="45671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27883"/>
                              <a:gd name="f4" fmla="val 456856"/>
                              <a:gd name="f5" fmla="*/ f0 1 627883"/>
                              <a:gd name="f6" fmla="*/ f1 1 456856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27883"/>
                              <a:gd name="f13" fmla="*/ f10 1 456856"/>
                              <a:gd name="f14" fmla="*/ 0 1 f12"/>
                              <a:gd name="f15" fmla="*/ 627883 1 f12"/>
                              <a:gd name="f16" fmla="*/ 0 1 f13"/>
                              <a:gd name="f17" fmla="*/ 456856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27883" h="456856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55" name="Shape 1607"/>
                        <wps:cNvSpPr/>
                        <wps:spPr>
                          <a:xfrm>
                            <a:off x="1885912" y="978051"/>
                            <a:ext cx="197839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844"/>
                              <a:gd name="f4" fmla="*/ f0 1 19784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197844"/>
                              <a:gd name="f11" fmla="*/ f8 1 0"/>
                              <a:gd name="f12" fmla="*/ 0 1 f10"/>
                              <a:gd name="f13" fmla="*/ 19784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1978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2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56" name="Shape 1608"/>
                        <wps:cNvSpPr/>
                        <wps:spPr>
                          <a:xfrm>
                            <a:off x="2083752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4"/>
                              <a:gd name="f4" fmla="val 53301"/>
                              <a:gd name="f5" fmla="val 26651"/>
                              <a:gd name="f6" fmla="*/ f0 1 71034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4"/>
                              <a:gd name="f14" fmla="*/ f11 1 53301"/>
                              <a:gd name="f15" fmla="*/ 0 1 f13"/>
                              <a:gd name="f16" fmla="*/ 71034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4" h="53301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7" name="Shape 1609"/>
                        <wps:cNvSpPr/>
                        <wps:spPr>
                          <a:xfrm>
                            <a:off x="2083752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3"/>
                              <a:gd name="f4" fmla="val 53300"/>
                              <a:gd name="f5" fmla="val 26650"/>
                              <a:gd name="f6" fmla="*/ f0 1 71033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3"/>
                              <a:gd name="f14" fmla="*/ f11 1 53300"/>
                              <a:gd name="f15" fmla="*/ 0 1 f13"/>
                              <a:gd name="f16" fmla="*/ 71033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3" h="53300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8" name="Shape 1611"/>
                        <wps:cNvSpPr/>
                        <wps:spPr>
                          <a:xfrm>
                            <a:off x="1814891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2"/>
                              <a:gd name="f4" fmla="val 53301"/>
                              <a:gd name="f5" fmla="val 26651"/>
                              <a:gd name="f6" fmla="*/ f0 1 71032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2"/>
                              <a:gd name="f14" fmla="*/ f11 1 53301"/>
                              <a:gd name="f15" fmla="*/ 0 1 f13"/>
                              <a:gd name="f16" fmla="*/ 71032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2" h="53301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59" name="Shape 1612"/>
                        <wps:cNvSpPr/>
                        <wps:spPr>
                          <a:xfrm>
                            <a:off x="1814891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3"/>
                              <a:gd name="f4" fmla="val 53300"/>
                              <a:gd name="f5" fmla="val 26650"/>
                              <a:gd name="f6" fmla="*/ f0 1 71033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3"/>
                              <a:gd name="f14" fmla="*/ f11 1 53300"/>
                              <a:gd name="f15" fmla="*/ 0 1 f13"/>
                              <a:gd name="f16" fmla="*/ 71033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3" h="53300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60" name="Shape 1615"/>
                        <wps:cNvSpPr/>
                        <wps:spPr>
                          <a:xfrm>
                            <a:off x="1319039" y="1420447"/>
                            <a:ext cx="250573" cy="25065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50613"/>
                              <a:gd name="f4" fmla="val 250730"/>
                              <a:gd name="f5" fmla="val 206030"/>
                              <a:gd name="f6" fmla="val 44603"/>
                              <a:gd name="f7" fmla="val 89207"/>
                              <a:gd name="f8" fmla="val 161523"/>
                              <a:gd name="f9" fmla="val 206127"/>
                              <a:gd name="f10" fmla="val 161448"/>
                              <a:gd name="f11" fmla="val 89165"/>
                              <a:gd name="f12" fmla="val 44583"/>
                              <a:gd name="f13" fmla="*/ f0 1 250613"/>
                              <a:gd name="f14" fmla="*/ f1 1 250730"/>
                              <a:gd name="f15" fmla="val f2"/>
                              <a:gd name="f16" fmla="val f3"/>
                              <a:gd name="f17" fmla="val f4"/>
                              <a:gd name="f18" fmla="+- f17 0 f15"/>
                              <a:gd name="f19" fmla="+- f16 0 f15"/>
                              <a:gd name="f20" fmla="*/ f19 1 250613"/>
                              <a:gd name="f21" fmla="*/ f18 1 250730"/>
                              <a:gd name="f22" fmla="*/ 0 1 f20"/>
                              <a:gd name="f23" fmla="*/ 250613 1 f20"/>
                              <a:gd name="f24" fmla="*/ 0 1 f21"/>
                              <a:gd name="f25" fmla="*/ 250730 1 f21"/>
                              <a:gd name="f26" fmla="*/ f22 f13 1"/>
                              <a:gd name="f27" fmla="*/ f23 f13 1"/>
                              <a:gd name="f28" fmla="*/ f25 f14 1"/>
                              <a:gd name="f29" fmla="*/ f24 f14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26" t="f29" r="f27" b="f28"/>
                            <a:pathLst>
                              <a:path w="250613" h="250730">
                                <a:moveTo>
                                  <a:pt x="f5" y="f6"/>
                                </a:moveTo>
                                <a:cubicBezTo>
                                  <a:pt x="f3" y="f7"/>
                                  <a:pt x="f3" y="f8"/>
                                  <a:pt x="f5" y="f9"/>
                                </a:cubicBezTo>
                                <a:cubicBezTo>
                                  <a:pt x="f10" y="f4"/>
                                  <a:pt x="f11" y="f4"/>
                                  <a:pt x="f12" y="f9"/>
                                </a:cubicBezTo>
                                <a:cubicBezTo>
                                  <a:pt x="f2" y="f8"/>
                                  <a:pt x="f2" y="f7"/>
                                  <a:pt x="f12" y="f6"/>
                                </a:cubicBezTo>
                                <a:cubicBezTo>
                                  <a:pt x="f11" y="f2"/>
                                  <a:pt x="f10" y="f2"/>
                                  <a:pt x="f5" y="f6"/>
                                </a:cubicBezTo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61" name="Rectangle 1616"/>
                        <wps:cNvSpPr/>
                        <wps:spPr>
                          <a:xfrm>
                            <a:off x="1396781" y="1502258"/>
                            <a:ext cx="126452" cy="15186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60827B6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62" name="Shape 1617"/>
                        <wps:cNvSpPr/>
                        <wps:spPr>
                          <a:xfrm>
                            <a:off x="1445830" y="1300926"/>
                            <a:ext cx="0" cy="12750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27501"/>
                              <a:gd name="f4" fmla="*/ f0 1 0"/>
                              <a:gd name="f5" fmla="*/ f1 1 127501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127501"/>
                              <a:gd name="f12" fmla="*/ 0 1 f10"/>
                              <a:gd name="f13" fmla="*/ 0 1 f11"/>
                              <a:gd name="f14" fmla="*/ 127501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127501">
                                <a:moveTo>
                                  <a:pt x="f2" y="f3"/>
                                </a:move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w="1902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63" name="Shape 1618"/>
                        <wps:cNvSpPr/>
                        <wps:spPr>
                          <a:xfrm>
                            <a:off x="1419202" y="1229877"/>
                            <a:ext cx="53263" cy="710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3275"/>
                              <a:gd name="f4" fmla="val 71067"/>
                              <a:gd name="f5" fmla="val 26638"/>
                              <a:gd name="f6" fmla="*/ f0 1 53275"/>
                              <a:gd name="f7" fmla="*/ f1 1 71067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53275"/>
                              <a:gd name="f14" fmla="*/ f11 1 71067"/>
                              <a:gd name="f15" fmla="*/ 0 1 f13"/>
                              <a:gd name="f16" fmla="*/ 53275 1 f13"/>
                              <a:gd name="f17" fmla="*/ 0 1 f14"/>
                              <a:gd name="f18" fmla="*/ 71067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53275" h="71067">
                                <a:moveTo>
                                  <a:pt x="f5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5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4" name="Shape 1619"/>
                        <wps:cNvSpPr/>
                        <wps:spPr>
                          <a:xfrm>
                            <a:off x="1419202" y="1229877"/>
                            <a:ext cx="53263" cy="710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3275"/>
                              <a:gd name="f4" fmla="val 71067"/>
                              <a:gd name="f5" fmla="val 26638"/>
                              <a:gd name="f6" fmla="*/ f0 1 53275"/>
                              <a:gd name="f7" fmla="*/ f1 1 71067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53275"/>
                              <a:gd name="f14" fmla="*/ f11 1 71067"/>
                              <a:gd name="f15" fmla="*/ 0 1 f13"/>
                              <a:gd name="f16" fmla="*/ 53275 1 f13"/>
                              <a:gd name="f17" fmla="*/ 0 1 f14"/>
                              <a:gd name="f18" fmla="*/ 71067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53275" h="71067">
                                <a:moveTo>
                                  <a:pt x="f5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65" name="Shape 1621"/>
                        <wps:cNvSpPr/>
                        <wps:spPr>
                          <a:xfrm>
                            <a:off x="1887567" y="343714"/>
                            <a:ext cx="197839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843"/>
                              <a:gd name="f4" fmla="*/ f0 1 197843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197843"/>
                              <a:gd name="f11" fmla="*/ f8 1 0"/>
                              <a:gd name="f12" fmla="*/ 0 1 f10"/>
                              <a:gd name="f13" fmla="*/ 197843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197843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2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66" name="Shape 1622"/>
                        <wps:cNvSpPr/>
                        <wps:spPr>
                          <a:xfrm>
                            <a:off x="2085407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2"/>
                              <a:gd name="f4" fmla="val 53301"/>
                              <a:gd name="f5" fmla="val 26650"/>
                              <a:gd name="f6" fmla="*/ f0 1 71032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2"/>
                              <a:gd name="f14" fmla="*/ f11 1 53301"/>
                              <a:gd name="f15" fmla="*/ 0 1 f13"/>
                              <a:gd name="f16" fmla="*/ 71032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2" h="53301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7" name="Shape 1623"/>
                        <wps:cNvSpPr/>
                        <wps:spPr>
                          <a:xfrm>
                            <a:off x="2085407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4"/>
                              <a:gd name="f4" fmla="val 53300"/>
                              <a:gd name="f5" fmla="val 26650"/>
                              <a:gd name="f6" fmla="*/ f0 1 71034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4"/>
                              <a:gd name="f14" fmla="*/ f11 1 53300"/>
                              <a:gd name="f15" fmla="*/ 0 1 f13"/>
                              <a:gd name="f16" fmla="*/ 71034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4" h="53300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68" name="Shape 1625"/>
                        <wps:cNvSpPr/>
                        <wps:spPr>
                          <a:xfrm>
                            <a:off x="1816546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4"/>
                              <a:gd name="f4" fmla="val 53301"/>
                              <a:gd name="f5" fmla="val 26650"/>
                              <a:gd name="f6" fmla="*/ f0 1 71034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4"/>
                              <a:gd name="f14" fmla="*/ f11 1 53301"/>
                              <a:gd name="f15" fmla="*/ 0 1 f13"/>
                              <a:gd name="f16" fmla="*/ 71034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4" h="53301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69" name="Shape 1626"/>
                        <wps:cNvSpPr/>
                        <wps:spPr>
                          <a:xfrm>
                            <a:off x="1816546" y="317077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4"/>
                              <a:gd name="f4" fmla="val 53300"/>
                              <a:gd name="f5" fmla="val 26650"/>
                              <a:gd name="f6" fmla="*/ f0 1 71034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4"/>
                              <a:gd name="f14" fmla="*/ f11 1 53300"/>
                              <a:gd name="f15" fmla="*/ 0 1 f13"/>
                              <a:gd name="f16" fmla="*/ 71034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4" h="53300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70" name="Shape 1628"/>
                        <wps:cNvSpPr/>
                        <wps:spPr>
                          <a:xfrm>
                            <a:off x="801571" y="978051"/>
                            <a:ext cx="197839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7844"/>
                              <a:gd name="f4" fmla="*/ f0 1 19784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197844"/>
                              <a:gd name="f11" fmla="*/ f8 1 0"/>
                              <a:gd name="f12" fmla="*/ 0 1 f10"/>
                              <a:gd name="f13" fmla="*/ 19784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19784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2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71" name="Shape 1629"/>
                        <wps:cNvSpPr/>
                        <wps:spPr>
                          <a:xfrm>
                            <a:off x="999420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4"/>
                              <a:gd name="f4" fmla="val 53301"/>
                              <a:gd name="f5" fmla="val 26651"/>
                              <a:gd name="f6" fmla="*/ f0 1 71034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4"/>
                              <a:gd name="f14" fmla="*/ f11 1 53301"/>
                              <a:gd name="f15" fmla="*/ 0 1 f13"/>
                              <a:gd name="f16" fmla="*/ 71034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4" h="53301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72" name="Shape 1630"/>
                        <wps:cNvSpPr/>
                        <wps:spPr>
                          <a:xfrm>
                            <a:off x="999420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3"/>
                              <a:gd name="f4" fmla="val 53300"/>
                              <a:gd name="f5" fmla="val 26650"/>
                              <a:gd name="f6" fmla="*/ f0 1 71033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3"/>
                              <a:gd name="f14" fmla="*/ f11 1 53300"/>
                              <a:gd name="f15" fmla="*/ 0 1 f13"/>
                              <a:gd name="f16" fmla="*/ 71033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3" h="53300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73" name="Shape 1632"/>
                        <wps:cNvSpPr/>
                        <wps:spPr>
                          <a:xfrm>
                            <a:off x="730559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3"/>
                              <a:gd name="f4" fmla="val 53301"/>
                              <a:gd name="f5" fmla="val 26651"/>
                              <a:gd name="f6" fmla="*/ f0 1 71033"/>
                              <a:gd name="f7" fmla="*/ f1 1 5330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3"/>
                              <a:gd name="f14" fmla="*/ f11 1 53301"/>
                              <a:gd name="f15" fmla="*/ 0 1 f13"/>
                              <a:gd name="f16" fmla="*/ 71033 1 f13"/>
                              <a:gd name="f17" fmla="*/ 0 1 f14"/>
                              <a:gd name="f18" fmla="*/ 5330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3" h="53301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74" name="Shape 1633"/>
                        <wps:cNvSpPr/>
                        <wps:spPr>
                          <a:xfrm>
                            <a:off x="730559" y="951406"/>
                            <a:ext cx="71021" cy="532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033"/>
                              <a:gd name="f4" fmla="val 53300"/>
                              <a:gd name="f5" fmla="val 26650"/>
                              <a:gd name="f6" fmla="*/ f0 1 71033"/>
                              <a:gd name="f7" fmla="*/ f1 1 5330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033"/>
                              <a:gd name="f14" fmla="*/ f11 1 53300"/>
                              <a:gd name="f15" fmla="*/ 0 1 f13"/>
                              <a:gd name="f16" fmla="*/ 71033 1 f13"/>
                              <a:gd name="f17" fmla="*/ 0 1 f14"/>
                              <a:gd name="f18" fmla="*/ 5330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033" h="53300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28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75" name="Shape 1637"/>
                        <wps:cNvSpPr/>
                        <wps:spPr>
                          <a:xfrm>
                            <a:off x="19082" y="749689"/>
                            <a:ext cx="684839" cy="45671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4963"/>
                              <a:gd name="f4" fmla="val 456856"/>
                              <a:gd name="f5" fmla="*/ f0 1 684963"/>
                              <a:gd name="f6" fmla="*/ f1 1 456856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4963"/>
                              <a:gd name="f13" fmla="*/ f10 1 456856"/>
                              <a:gd name="f14" fmla="*/ 0 1 f12"/>
                              <a:gd name="f15" fmla="*/ 684963 1 f12"/>
                              <a:gd name="f16" fmla="*/ 0 1 f13"/>
                              <a:gd name="f17" fmla="*/ 456856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4963" h="456856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4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76" name="Rectangle 1639"/>
                        <wps:cNvSpPr/>
                        <wps:spPr>
                          <a:xfrm>
                            <a:off x="234113" y="857012"/>
                            <a:ext cx="354439" cy="15186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3B89FCF8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Coin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7" name="Rectangle 1640"/>
                        <wps:cNvSpPr/>
                        <wps:spPr>
                          <a:xfrm>
                            <a:off x="126268" y="996568"/>
                            <a:ext cx="599087" cy="15186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0C026C0F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Acceptor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8" name="Rectangle 1641"/>
                        <wps:cNvSpPr/>
                        <wps:spPr>
                          <a:xfrm>
                            <a:off x="2299358" y="866467"/>
                            <a:ext cx="534119" cy="14342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404A211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7"/>
                                </w:rPr>
                                <w:t>Roulette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79" name="Rectangle 1642"/>
                        <wps:cNvSpPr/>
                        <wps:spPr>
                          <a:xfrm>
                            <a:off x="2323388" y="993331"/>
                            <a:ext cx="470120" cy="143423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F61CD70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7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DF9347" id="Group 30773" o:spid="_x0000_s1026" style="position:absolute;margin-left:0;margin-top:2.25pt;width:226.3pt;height:136.75pt;z-index:251660288;mso-position-horizontal:center;mso-position-horizontal-relative:margin" coordsize="28738,17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">
                <v:rect id="Rectangle 1252" o:spid="_x0000_s1027" style="position:absolute;left:28312;top:15479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3A91BD9F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801" o:spid="_x0000_s1028" type="#_x0000_t75" style="position:absolute;left:10848;width:7192;height:12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">
                  <v:imagedata r:id="rId13" o:title=""/>
                </v:shape>
                <v:shape id="Picture 32802" o:spid="_x0000_s1029" type="#_x0000_t75" style="position:absolute;left:21677;width:6644;height:7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">
                  <v:imagedata r:id="rId14" o:title=""/>
                </v:shape>
                <v:shape id="Picture 32803" o:spid="_x0000_s1030" type="#_x0000_t75" style="position:absolute;left:21677;top:7424;width:6644;height:4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">
                  <v:imagedata r:id="rId15" o:title=""/>
                </v:shape>
                <v:shape id="Picture 32804" o:spid="_x0000_s1031" type="#_x0000_t75" style="position:absolute;left:13073;top:14219;width:2682;height:2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">
                  <v:imagedata r:id="rId16" o:title=""/>
                </v:shape>
                <v:shape id="Picture 32805" o:spid="_x0000_s1032" type="#_x0000_t75" style="position:absolute;top:7424;width:7192;height:49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">
                  <v:imagedata r:id="rId17" o:title=""/>
                </v:shape>
                <v:shape id="Shape 1526" o:spid="_x0000_s1033" style="position:absolute;left:6320;top:3437;width:3690;height:0;visibility:visible;mso-wrap-style:square;v-text-anchor:top" coordsize="3690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" path="m,l369054,e" filled="f" strokeweight=".52856mm">
                  <v:stroke endcap="round"/>
                  <v:path arrowok="t" o:connecttype="custom" o:connectlocs="184526,0;369051,1;184526,1;0,1" o:connectangles="270,0,90,180" textboxrect="0,0,369054,0"/>
                </v:shape>
                <v:shape id="Shape 1527" o:spid="_x0000_s1034" style="position:absolute;left:10010;top:3170;width:710;height:533;visibility:visible;mso-wrap-style:square;v-text-anchor:top" coordsize="71032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" path="m,l71032,26650,,53301,,xe" fillcolor="black" stroked="f">
                  <v:path arrowok="t" o:connecttype="custom" o:connectlocs="35511,0;71021,26641;35511,53282;0,26641" o:connectangles="270,0,90,180" textboxrect="0,0,71032,53301"/>
                </v:shape>
                <v:shape id="Shape 1528" o:spid="_x0000_s1035" style="position:absolute;left:10010;top:3170;width:710;height:533;visibility:visible;mso-wrap-style:square;v-text-anchor:top" coordsize="71034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" path="m71034,26650l,,,53300,71034,26650xe" filled="f" strokeweight=".52856mm">
                  <v:stroke joinstyle="miter"/>
                  <v:path arrowok="t" o:connecttype="custom" o:connectlocs="35511,0;71021,26641;35511,53282;0,26641" o:connectangles="270,0,90,180" textboxrect="0,0,71034,53300"/>
                </v:shape>
                <v:shape id="Shape 1530" o:spid="_x0000_s1036" style="position:absolute;left:5610;top:3170;width:710;height:533;visibility:visible;mso-wrap-style:square;v-text-anchor:top" coordsize="71034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" path="m71034,r,53301l,26650,71034,xe" fillcolor="black" stroked="f">
                  <v:path arrowok="t" o:connecttype="custom" o:connectlocs="35511,0;71021,26641;35511,53282;0,26641" o:connectangles="270,0,90,180" textboxrect="0,0,71034,53301"/>
                </v:shape>
                <v:shape id="Shape 1531" o:spid="_x0000_s1037" style="position:absolute;left:5610;top:3170;width:710;height:533;visibility:visible;mso-wrap-style:square;v-text-anchor:top" coordsize="71033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" path="m,26650l71033,53300,71033,,,26650xe" filled="f" strokeweight=".52856mm">
                  <v:stroke joinstyle="miter"/>
                  <v:path arrowok="t" o:connecttype="custom" o:connectlocs="35511,0;71021,26641;35511,53282;0,26641" o:connectangles="270,0,90,180" textboxrect="0,0,71033,53300"/>
                </v:shape>
                <v:shape id="Shape 1535" o:spid="_x0000_s1038" style="position:absolute;left:11034;top:11;width:6848;height:11989;visibility:visible;mso-wrap-style:square;v-text-anchor:top" coordsize="684963,1199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" path="m,l684963,r,1199247l,1199247,,xe" filled="f" strokeweight=".17625mm">
                  <v:stroke endcap="round"/>
                  <v:path arrowok="t" o:connecttype="custom" o:connectlocs="342420,0;684839,599444;342420,1198888;0,599444" o:connectangles="270,0,90,180" textboxrect="0,0,684963,1199247"/>
                </v:shape>
                <v:rect id="Rectangle 1537" o:spid="_x0000_s1039" style="position:absolute;left:12603;top:5856;width:4894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EED7CB4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Control</w:t>
                        </w:r>
                      </w:p>
                    </w:txbxContent>
                  </v:textbox>
                </v:rect>
                <v:shape id="Shape 1540" o:spid="_x0000_s1040" style="position:absolute;left:190;top:11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42" o:spid="_x0000_s1041" style="position:absolute;left:837;top:552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7A47558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1</w:t>
                        </w:r>
                      </w:p>
                    </w:txbxContent>
                  </v:textbox>
                </v:rect>
                <v:shape id="Shape 33258" o:spid="_x0000_s1042" style="position:absolute;left:1902;top:11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45" o:spid="_x0000_s1043" style="position:absolute;left:1902;top:11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47" o:spid="_x0000_s1044" style="position:absolute;left:2549;top:552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A0FCF7C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2</w:t>
                        </w:r>
                      </w:p>
                    </w:txbxContent>
                  </v:textbox>
                </v:rect>
                <v:shape id="Shape 33259" o:spid="_x0000_s1045" style="position:absolute;left:3614;top:11;width:1713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50" o:spid="_x0000_s1046" style="position:absolute;left:3614;top:11;width:1713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52" o:spid="_x0000_s1047" style="position:absolute;left:4261;top:552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6B0EA88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3</w:t>
                        </w:r>
                      </w:p>
                    </w:txbxContent>
                  </v:textbox>
                </v:rect>
                <v:shape id="Shape 1555" o:spid="_x0000_s1048" style="position:absolute;left:190;top:1724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57" o:spid="_x0000_s1049" style="position:absolute;left:837;top:2265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4501CB4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4</w:t>
                        </w:r>
                      </w:p>
                    </w:txbxContent>
                  </v:textbox>
                </v:rect>
                <v:shape id="Shape 33260" o:spid="_x0000_s1050" style="position:absolute;left:1902;top:1724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60" o:spid="_x0000_s1051" style="position:absolute;left:1902;top:1724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62" o:spid="_x0000_s1052" style="position:absolute;left:2549;top:2265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C5798C8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5</w:t>
                        </w:r>
                      </w:p>
                    </w:txbxContent>
                  </v:textbox>
                </v:rect>
                <v:shape id="Shape 33261" o:spid="_x0000_s1053" style="position:absolute;left:3614;top:1724;width:1713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65" o:spid="_x0000_s1054" style="position:absolute;left:3614;top:1724;width:1713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67" o:spid="_x0000_s1055" style="position:absolute;left:4261;top:2265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60F9BE2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6</w:t>
                        </w:r>
                      </w:p>
                    </w:txbxContent>
                  </v:textbox>
                </v:rect>
                <v:shape id="Shape 33262" o:spid="_x0000_s1056" style="position:absolute;left:190;top:3437;width:1712;height:1712;visibility:visible;mso-wrap-style:square;v-text-anchor:top" coordsize="171242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" path="m,l171242,r,171321l,171321,,e" filled="f" stroked="f">
                  <v:path arrowok="t" o:connecttype="custom" o:connectlocs="85606,0;171212,85634;85606,171267;0,85634" o:connectangles="270,0,90,180" textboxrect="0,0,171242,171321"/>
                </v:shape>
                <v:shape id="Shape 1570" o:spid="_x0000_s1057" style="position:absolute;left:190;top:3437;width:1712;height:1712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72" o:spid="_x0000_s1058" style="position:absolute;left:837;top:3978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4E0F5CB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7</w:t>
                        </w:r>
                      </w:p>
                    </w:txbxContent>
                  </v:textbox>
                </v:rect>
                <v:shape id="Shape 33263" o:spid="_x0000_s1059" style="position:absolute;left:1902;top:3437;width:1712;height:1712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75" o:spid="_x0000_s1060" style="position:absolute;left:1902;top:3437;width:1712;height:1712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77" o:spid="_x0000_s1061" style="position:absolute;left:2549;top:3978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0CE51FDC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8</w:t>
                        </w:r>
                      </w:p>
                    </w:txbxContent>
                  </v:textbox>
                </v:rect>
                <v:shape id="Shape 33264" o:spid="_x0000_s1062" style="position:absolute;left:3614;top:3437;width:1713;height:1712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80" o:spid="_x0000_s1063" style="position:absolute;left:3614;top:3437;width:1713;height:1712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82" o:spid="_x0000_s1064" style="position:absolute;left:4261;top:3978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C58FFA8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9</w:t>
                        </w:r>
                      </w:p>
                    </w:txbxContent>
                  </v:textbox>
                </v:rect>
                <v:shape id="Shape 33265" o:spid="_x0000_s1065" style="position:absolute;left:190;top:5149;width:1712;height:1713;visibility:visible;mso-wrap-style:square;v-text-anchor:top" coordsize="171242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" path="m,l171242,r,171321l,171321,,e" filled="f" stroked="f">
                  <v:path arrowok="t" o:connecttype="custom" o:connectlocs="85606,0;171212,85634;85606,171267;0,85634" o:connectangles="270,0,90,180" textboxrect="0,0,171242,171321"/>
                </v:shape>
                <v:shape id="Shape 1585" o:spid="_x0000_s1066" style="position:absolute;left:190;top:5149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87" o:spid="_x0000_s1067" style="position:absolute;left:809;top:5571;width:591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2EBEE5B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*</w:t>
                        </w:r>
                      </w:p>
                    </w:txbxContent>
                  </v:textbox>
                </v:rect>
                <v:shape id="Shape 33266" o:spid="_x0000_s1068" style="position:absolute;left:1902;top:5149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90" o:spid="_x0000_s1069" style="position:absolute;left:1902;top:5149;width:1712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92" o:spid="_x0000_s1070" style="position:absolute;left:2549;top:5690;width:516;height: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1211115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0</w:t>
                        </w:r>
                      </w:p>
                    </w:txbxContent>
                  </v:textbox>
                </v:rect>
                <v:shape id="Shape 33267" o:spid="_x0000_s1071" style="position:absolute;left:3614;top:5149;width:1713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" path="m,l171241,r,171321l,171321,,e" filled="f" stroked="f">
                  <v:path arrowok="t" o:connecttype="custom" o:connectlocs="85606,0;171212,85634;85606,171267;0,85634" o:connectangles="270,0,90,180" textboxrect="0,0,171241,171321"/>
                </v:shape>
                <v:shape id="Shape 1595" o:spid="_x0000_s1072" style="position:absolute;left:3614;top:5149;width:1713;height:1713;visibility:visible;mso-wrap-style:square;v-text-anchor:top" coordsize="171241,171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" path="m,l171241,r,171321l,171321,,xe" filled="f" strokeweight=".17625mm">
                  <v:stroke endcap="round"/>
                  <v:path arrowok="t" o:connecttype="custom" o:connectlocs="85606,0;171212,85634;85606,171267;0,85634" o:connectangles="270,0,90,180" textboxrect="0,0,171241,171321"/>
                </v:shape>
                <v:rect id="Rectangle 1597" o:spid="_x0000_s1073" style="position:absolute;left:4209;top:5671;width:656;height:1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EE95FA0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#</w:t>
                        </w:r>
                      </w:p>
                    </w:txbxContent>
                  </v:textbox>
                </v:rect>
                <v:shape id="Shape 1600" o:spid="_x0000_s1074" style="position:absolute;left:21877;top:11;width:6278;height:6851;visibility:visible;mso-wrap-style:square;v-text-anchor:top" coordsize="627883,685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" path="m,l627883,r,685284l,685284,,xe" filled="f" strokeweight=".17625mm">
                  <v:stroke endcap="round"/>
                  <v:path arrowok="t" o:connecttype="custom" o:connectlocs="313886,0;627772,342539;313886,685077;0,342539" o:connectangles="270,0,90,180" textboxrect="0,0,627883,685284"/>
                </v:shape>
                <v:rect id="Rectangle 1602" o:spid="_x0000_s1075" style="position:absolute;left:23859;top:3001;width:3459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CCDBB3C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LCD </w:t>
                        </w:r>
                      </w:p>
                    </w:txbxContent>
                  </v:textbox>
                </v:rect>
                <v:shape id="Shape 1605" o:spid="_x0000_s1076" style="position:absolute;left:21877;top:7496;width:6278;height:4568;visibility:visible;mso-wrap-style:square;v-text-anchor:top" coordsize="627883,456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" path="m,l627883,r,456856l,456856,,xe" filled="f" strokeweight=".17625mm">
                  <v:stroke endcap="round"/>
                  <v:path arrowok="t" o:connecttype="custom" o:connectlocs="313886,0;627772,228358;313886,456715;0,228358" o:connectangles="270,0,90,180" textboxrect="0,0,627883,456856"/>
                </v:shape>
                <v:shape id="Shape 1607" o:spid="_x0000_s1077" style="position:absolute;left:18859;top:9780;width:1978;height:0;visibility:visible;mso-wrap-style:square;v-text-anchor:top" coordsize="1978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" path="m,l197844,e" filled="f" strokeweight=".52856mm">
                  <v:stroke endcap="round"/>
                  <v:path arrowok="t" o:connecttype="custom" o:connectlocs="98920,0;197839,1;98920,1;0,1" o:connectangles="270,0,90,180" textboxrect="0,0,197844,0"/>
                </v:shape>
                <v:shape id="Shape 1608" o:spid="_x0000_s1078" style="position:absolute;left:20837;top:9514;width:710;height:532;visibility:visible;mso-wrap-style:square;v-text-anchor:top" coordsize="71034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" path="m,l71034,26651,,53301,,xe" fillcolor="black" stroked="f">
                  <v:path arrowok="t" o:connecttype="custom" o:connectlocs="35511,0;71021,26641;35511,53282;0,26641" o:connectangles="270,0,90,180" textboxrect="0,0,71034,53301"/>
                </v:shape>
                <v:shape id="Shape 1609" o:spid="_x0000_s1079" style="position:absolute;left:20837;top:9514;width:710;height:532;visibility:visible;mso-wrap-style:square;v-text-anchor:top" coordsize="71033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" path="m71033,26650l,,,53300,71033,26650xe" filled="f" strokeweight=".52856mm">
                  <v:stroke joinstyle="miter"/>
                  <v:path arrowok="t" o:connecttype="custom" o:connectlocs="35511,0;71021,26641;35511,53282;0,26641" o:connectangles="270,0,90,180" textboxrect="0,0,71033,53300"/>
                </v:shape>
                <v:shape id="Shape 1611" o:spid="_x0000_s1080" style="position:absolute;left:18148;top:9514;width:711;height:532;visibility:visible;mso-wrap-style:square;v-text-anchor:top" coordsize="71032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" path="m71032,r,53301l,26651,71032,xe" fillcolor="black" stroked="f">
                  <v:path arrowok="t" o:connecttype="custom" o:connectlocs="35511,0;71021,26641;35511,53282;0,26641" o:connectangles="270,0,90,180" textboxrect="0,0,71032,53301"/>
                </v:shape>
                <v:shape id="Shape 1612" o:spid="_x0000_s1081" style="position:absolute;left:18148;top:9514;width:711;height:532;visibility:visible;mso-wrap-style:square;v-text-anchor:top" coordsize="71033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" path="m,26650l71033,53300,71033,,,26650xe" filled="f" strokeweight=".52856mm">
                  <v:stroke joinstyle="miter"/>
                  <v:path arrowok="t" o:connecttype="custom" o:connectlocs="35511,0;71021,26641;35511,53282;0,26641" o:connectangles="270,0,90,180" textboxrect="0,0,71033,53300"/>
                </v:shape>
                <v:shape id="Shape 1615" o:spid="_x0000_s1082" style="position:absolute;left:13190;top:14204;width:2506;height:2507;visibility:visible;mso-wrap-style:square;v-text-anchor:top" coordsize="250613,250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" path="m206030,44603v44583,44604,44583,116920,,161524c161448,250730,89165,250730,44583,206127,,161523,,89207,44583,44603,89165,,161448,,206030,44603e" filled="f" strokeweight=".17625mm">
                  <v:stroke endcap="round"/>
                  <v:path arrowok="t" o:connecttype="custom" o:connectlocs="125287,0;250573,125328;125287,250655;0,125328" o:connectangles="270,0,90,180" textboxrect="0,0,250613,250730"/>
                </v:shape>
                <v:rect id="Rectangle 1616" o:spid="_x0000_s1083" style="position:absolute;left:13967;top:15022;width:1265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60827B6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shape id="Shape 1617" o:spid="_x0000_s1084" style="position:absolute;left:14458;top:13009;width:0;height:1275;visibility:visible;mso-wrap-style:square;v-text-anchor:top" coordsize="0,127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" path="m,127501l,e" filled="f" strokeweight=".52856mm">
                  <v:stroke endcap="round"/>
                  <v:path arrowok="t" o:connecttype="custom" o:connectlocs="1,0;1,63752;1,127503;0,63752" o:connectangles="270,0,90,180" textboxrect="0,0,0,127501"/>
                </v:shape>
                <v:shape id="Shape 1618" o:spid="_x0000_s1085" style="position:absolute;left:14192;top:12298;width:532;height:711;visibility:visible;mso-wrap-style:square;v-text-anchor:top" coordsize="53275,7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" path="m26638,l53275,71067,,71067,26638,xe" fillcolor="black" stroked="f">
                  <v:path arrowok="t" o:connecttype="custom" o:connectlocs="26632,0;53263,35524;26632,71048;0,35524" o:connectangles="270,0,90,180" textboxrect="0,0,53275,71067"/>
                </v:shape>
                <v:shape id="Shape 1619" o:spid="_x0000_s1086" style="position:absolute;left:14192;top:12298;width:532;height:711;visibility:visible;mso-wrap-style:square;v-text-anchor:top" coordsize="53275,7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" path="m26638,l,71067r53275,l26638,xe" filled="f" strokeweight=".52856mm">
                  <v:stroke joinstyle="miter"/>
                  <v:path arrowok="t" o:connecttype="custom" o:connectlocs="26632,0;53263,35524;26632,71048;0,35524" o:connectangles="270,0,90,180" textboxrect="0,0,53275,71067"/>
                </v:shape>
                <v:shape id="Shape 1621" o:spid="_x0000_s1087" style="position:absolute;left:18875;top:3437;width:1979;height:0;visibility:visible;mso-wrap-style:square;v-text-anchor:top" coordsize="19784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" path="m,l197843,e" filled="f" strokeweight=".52856mm">
                  <v:stroke endcap="round"/>
                  <v:path arrowok="t" o:connecttype="custom" o:connectlocs="98920,0;197839,1;98920,1;0,1" o:connectangles="270,0,90,180" textboxrect="0,0,197843,0"/>
                </v:shape>
                <v:shape id="Shape 1622" o:spid="_x0000_s1088" style="position:absolute;left:20854;top:3170;width:710;height:533;visibility:visible;mso-wrap-style:square;v-text-anchor:top" coordsize="71032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" path="m,l71032,26650,,53301,,xe" fillcolor="black" stroked="f">
                  <v:path arrowok="t" o:connecttype="custom" o:connectlocs="35511,0;71021,26641;35511,53282;0,26641" o:connectangles="270,0,90,180" textboxrect="0,0,71032,53301"/>
                </v:shape>
                <v:shape id="Shape 1623" o:spid="_x0000_s1089" style="position:absolute;left:20854;top:3170;width:710;height:533;visibility:visible;mso-wrap-style:square;v-text-anchor:top" coordsize="71034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" path="m71034,26650l,,,53300,71034,26650xe" filled="f" strokeweight=".52856mm">
                  <v:stroke joinstyle="miter"/>
                  <v:path arrowok="t" o:connecttype="custom" o:connectlocs="35511,0;71021,26641;35511,53282;0,26641" o:connectangles="270,0,90,180" textboxrect="0,0,71034,53300"/>
                </v:shape>
                <v:shape id="Shape 1625" o:spid="_x0000_s1090" style="position:absolute;left:18165;top:3170;width:710;height:533;visibility:visible;mso-wrap-style:square;v-text-anchor:top" coordsize="71034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" path="m71034,r,53301l,26650,71034,xe" fillcolor="black" stroked="f">
                  <v:path arrowok="t" o:connecttype="custom" o:connectlocs="35511,0;71021,26641;35511,53282;0,26641" o:connectangles="270,0,90,180" textboxrect="0,0,71034,53301"/>
                </v:shape>
                <v:shape id="Shape 1626" o:spid="_x0000_s1091" style="position:absolute;left:18165;top:3170;width:710;height:533;visibility:visible;mso-wrap-style:square;v-text-anchor:top" coordsize="71034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" path="m,26650l71034,53300,71034,,,26650xe" filled="f" strokeweight=".52856mm">
                  <v:stroke joinstyle="miter"/>
                  <v:path arrowok="t" o:connecttype="custom" o:connectlocs="35511,0;71021,26641;35511,53282;0,26641" o:connectangles="270,0,90,180" textboxrect="0,0,71034,53300"/>
                </v:shape>
                <v:shape id="Shape 1628" o:spid="_x0000_s1092" style="position:absolute;left:8015;top:9780;width:1979;height:0;visibility:visible;mso-wrap-style:square;v-text-anchor:top" coordsize="1978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" path="m,l197844,e" filled="f" strokeweight=".52856mm">
                  <v:stroke endcap="round"/>
                  <v:path arrowok="t" o:connecttype="custom" o:connectlocs="98920,0;197839,1;98920,1;0,1" o:connectangles="270,0,90,180" textboxrect="0,0,197844,0"/>
                </v:shape>
                <v:shape id="Shape 1629" o:spid="_x0000_s1093" style="position:absolute;left:9994;top:9514;width:710;height:532;visibility:visible;mso-wrap-style:square;v-text-anchor:top" coordsize="71034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" path="m,l71034,26651,,53301,,xe" fillcolor="black" stroked="f">
                  <v:path arrowok="t" o:connecttype="custom" o:connectlocs="35511,0;71021,26641;35511,53282;0,26641" o:connectangles="270,0,90,180" textboxrect="0,0,71034,53301"/>
                </v:shape>
                <v:shape id="Shape 1630" o:spid="_x0000_s1094" style="position:absolute;left:9994;top:9514;width:710;height:532;visibility:visible;mso-wrap-style:square;v-text-anchor:top" coordsize="71033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" path="m71033,26650l,,,53300,71033,26650xe" filled="f" strokeweight=".52856mm">
                  <v:stroke joinstyle="miter"/>
                  <v:path arrowok="t" o:connecttype="custom" o:connectlocs="35511,0;71021,26641;35511,53282;0,26641" o:connectangles="270,0,90,180" textboxrect="0,0,71033,53300"/>
                </v:shape>
                <v:shape id="Shape 1632" o:spid="_x0000_s1095" style="position:absolute;left:7305;top:9514;width:710;height:532;visibility:visible;mso-wrap-style:square;v-text-anchor:top" coordsize="71033,53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" path="m71033,r,53301l,26651,71033,xe" fillcolor="black" stroked="f">
                  <v:path arrowok="t" o:connecttype="custom" o:connectlocs="35511,0;71021,26641;35511,53282;0,26641" o:connectangles="270,0,90,180" textboxrect="0,0,71033,53301"/>
                </v:shape>
                <v:shape id="Shape 1633" o:spid="_x0000_s1096" style="position:absolute;left:7305;top:9514;width:710;height:532;visibility:visible;mso-wrap-style:square;v-text-anchor:top" coordsize="71033,53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" path="m,26650l71033,53300,71033,,,26650xe" filled="f" strokeweight=".52856mm">
                  <v:stroke joinstyle="miter"/>
                  <v:path arrowok="t" o:connecttype="custom" o:connectlocs="35511,0;71021,26641;35511,53282;0,26641" o:connectangles="270,0,90,180" textboxrect="0,0,71033,53300"/>
                </v:shape>
                <v:shape id="Shape 1637" o:spid="_x0000_s1097" style="position:absolute;left:190;top:7496;width:6849;height:4568;visibility:visible;mso-wrap-style:square;v-text-anchor:top" coordsize="684963,456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" path="m,l684963,r,456856l,456856,,xe" filled="f" strokeweight=".17625mm">
                  <v:stroke endcap="round"/>
                  <v:path arrowok="t" o:connecttype="custom" o:connectlocs="342420,0;684839,228358;342420,456715;0,228358" o:connectangles="270,0,90,180" textboxrect="0,0,684963,456856"/>
                </v:shape>
                <v:rect id="Rectangle 1639" o:spid="_x0000_s1098" style="position:absolute;left:2341;top:8570;width:3544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B89FCF8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Coin </w:t>
                        </w:r>
                      </w:p>
                    </w:txbxContent>
                  </v:textbox>
                </v:rect>
                <v:rect id="Rectangle 1640" o:spid="_x0000_s1099" style="position:absolute;left:1262;top:9965;width:5991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C026C0F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Acceptor</w:t>
                        </w:r>
                      </w:p>
                    </w:txbxContent>
                  </v:textbox>
                </v:rect>
                <v:rect id="Rectangle 1641" o:spid="_x0000_s1100" style="position:absolute;left:22993;top:8664;width:5341;height: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7404A211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7"/>
                          </w:rPr>
                          <w:t>Roulette</w:t>
                        </w:r>
                      </w:p>
                    </w:txbxContent>
                  </v:textbox>
                </v:rect>
                <v:rect id="Rectangle 1642" o:spid="_x0000_s1101" style="position:absolute;left:23233;top:9933;width:4702;height:1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F61CD70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7"/>
                          </w:rPr>
                          <w:t>Display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>
        <w:t xml:space="preserve"> </w:t>
      </w:r>
    </w:p>
    <w:p w14:paraId="63D5557A" w14:textId="77777777" w:rsidR="00730595" w:rsidRDefault="00730595">
      <w:pPr>
        <w:spacing w:after="118" w:line="256" w:lineRule="auto"/>
        <w:ind w:left="2873" w:firstLine="0"/>
        <w:jc w:val="left"/>
      </w:pPr>
    </w:p>
    <w:p w14:paraId="0A3D0DCE" w14:textId="77777777" w:rsidR="00730595" w:rsidRDefault="00730595">
      <w:pPr>
        <w:spacing w:after="118" w:line="256" w:lineRule="auto"/>
        <w:ind w:left="2873" w:firstLine="0"/>
        <w:jc w:val="left"/>
      </w:pPr>
    </w:p>
    <w:p w14:paraId="63473B33" w14:textId="77777777" w:rsidR="00730595" w:rsidRDefault="00730595">
      <w:pPr>
        <w:spacing w:after="118" w:line="256" w:lineRule="auto"/>
        <w:ind w:left="2873" w:firstLine="0"/>
        <w:jc w:val="left"/>
      </w:pPr>
    </w:p>
    <w:p w14:paraId="3EB7098A" w14:textId="77777777" w:rsidR="00730595" w:rsidRDefault="00730595">
      <w:pPr>
        <w:spacing w:after="118" w:line="256" w:lineRule="auto"/>
        <w:ind w:left="2873" w:firstLine="0"/>
        <w:jc w:val="left"/>
      </w:pPr>
    </w:p>
    <w:p w14:paraId="0EF5D032" w14:textId="77777777" w:rsidR="00730595" w:rsidRDefault="00730595">
      <w:pPr>
        <w:spacing w:after="118" w:line="256" w:lineRule="auto"/>
        <w:ind w:left="2873" w:firstLine="0"/>
        <w:jc w:val="left"/>
      </w:pPr>
    </w:p>
    <w:p w14:paraId="0740D892" w14:textId="77777777" w:rsidR="00730595" w:rsidRDefault="00730595">
      <w:pPr>
        <w:spacing w:after="118" w:line="256" w:lineRule="auto"/>
        <w:ind w:left="2873" w:firstLine="0"/>
        <w:jc w:val="left"/>
      </w:pPr>
    </w:p>
    <w:p w14:paraId="5DC11AAD" w14:textId="77777777" w:rsidR="00730595" w:rsidRDefault="00730595">
      <w:pPr>
        <w:spacing w:after="118" w:line="256" w:lineRule="auto"/>
        <w:ind w:left="2873" w:firstLine="0"/>
        <w:jc w:val="left"/>
      </w:pPr>
    </w:p>
    <w:p w14:paraId="54293D2E" w14:textId="77777777" w:rsidR="00730595" w:rsidRDefault="00402850">
      <w:pPr>
        <w:spacing w:after="129" w:line="256" w:lineRule="auto"/>
        <w:ind w:right="5"/>
        <w:jc w:val="center"/>
      </w:pPr>
      <w:r>
        <w:t>Figura 1 – Diagrama de blocos do jogo da Roleta (</w:t>
      </w:r>
      <w:r>
        <w:rPr>
          <w:i/>
        </w:rPr>
        <w:t>Roulette Game</w:t>
      </w:r>
      <w:r>
        <w:t xml:space="preserve">) </w:t>
      </w:r>
    </w:p>
    <w:p w14:paraId="4D1D01D9" w14:textId="77777777" w:rsidR="00730595" w:rsidRDefault="00402850">
      <w:pPr>
        <w:spacing w:after="9"/>
        <w:ind w:left="-5"/>
      </w:pPr>
      <w:r>
        <w:t xml:space="preserve">Sobre o sistema proposto podem realizar-se as seguintes ações em modo de Jogo: </w:t>
      </w:r>
    </w:p>
    <w:p w14:paraId="6CDCD080" w14:textId="77777777" w:rsidR="00730595" w:rsidRDefault="00402850">
      <w:pPr>
        <w:numPr>
          <w:ilvl w:val="0"/>
          <w:numId w:val="3"/>
        </w:numPr>
        <w:ind w:hanging="360"/>
      </w:pPr>
      <w:r>
        <w:rPr>
          <w:b/>
        </w:rPr>
        <w:t>Jogo –</w:t>
      </w:r>
      <w:r>
        <w:t xml:space="preserve"> O jogo inicia-se quando é premida a tecla ‘*’ e existem créditos disponíveis. Utilizando as teclas numéricas (09) realizam-se as apostas, retirando-se um</w:t>
      </w:r>
      <w:r>
        <w:t xml:space="preserve"> crédito ao saldo do jogador por cada aposta realizada. O jogador termina as apostas premindo a tecla ‘#’, o que dá início ao sorteio. Durante um tempo aleatório, o sistema simula o girar da Roleta no </w:t>
      </w:r>
      <w:r>
        <w:rPr>
          <w:i/>
        </w:rPr>
        <w:t>Roulette Display</w:t>
      </w:r>
      <w:r>
        <w:t>, permitindo ainda realizar apostas até</w:t>
      </w:r>
      <w:r>
        <w:t xml:space="preserve"> 5 segundos antes desta parar. Ao parar a Roleta, o número sorteado é apresentado no </w:t>
      </w:r>
      <w:r>
        <w:rPr>
          <w:i/>
        </w:rPr>
        <w:t>Roulette Display</w:t>
      </w:r>
      <w:r>
        <w:t xml:space="preserve"> e os créditos obtidos na jogada são apresentados no LCD. Os créditos obtidos são acumulados após 5 segundos ao saldo do jogador, também apresentado no LCD</w:t>
      </w:r>
      <w:r>
        <w:t xml:space="preserve">. </w:t>
      </w:r>
    </w:p>
    <w:p w14:paraId="6E37A333" w14:textId="77777777" w:rsidR="00730595" w:rsidRDefault="00402850">
      <w:pPr>
        <w:ind w:left="-5"/>
      </w:pPr>
      <w:r>
        <w:t xml:space="preserve">No modo Manutenção podem realizar-se as seguintes ações sobre o sistema: </w:t>
      </w:r>
    </w:p>
    <w:p w14:paraId="677CE086" w14:textId="77777777" w:rsidR="00730595" w:rsidRDefault="00402850">
      <w:pPr>
        <w:numPr>
          <w:ilvl w:val="0"/>
          <w:numId w:val="3"/>
        </w:numPr>
        <w:ind w:hanging="360"/>
      </w:pPr>
      <w:r>
        <w:rPr>
          <w:b/>
        </w:rPr>
        <w:t xml:space="preserve">Teste </w:t>
      </w:r>
      <w:r>
        <w:t xml:space="preserve">– Premindo a tecla ‘*’ inicia-se um jogo sem créditos e sem contabilizar os números sorteados. </w:t>
      </w:r>
    </w:p>
    <w:p w14:paraId="3CBE5E67" w14:textId="77777777" w:rsidR="00730595" w:rsidRDefault="00402850">
      <w:pPr>
        <w:numPr>
          <w:ilvl w:val="0"/>
          <w:numId w:val="3"/>
        </w:numPr>
        <w:ind w:hanging="360"/>
      </w:pPr>
      <w:r>
        <w:rPr>
          <w:b/>
        </w:rPr>
        <w:t>Consultar os contadores de moedas e jogos</w:t>
      </w:r>
      <w:r>
        <w:t xml:space="preserve"> – Carregando na tecla ‘#’ permite-s</w:t>
      </w:r>
      <w:r>
        <w:t xml:space="preserve">e a listagem dos contadores de moedas e jogos realizados. </w:t>
      </w:r>
    </w:p>
    <w:p w14:paraId="6E387A92" w14:textId="77777777" w:rsidR="00730595" w:rsidRDefault="00402850">
      <w:pPr>
        <w:numPr>
          <w:ilvl w:val="0"/>
          <w:numId w:val="3"/>
        </w:numPr>
        <w:ind w:hanging="360"/>
      </w:pPr>
      <w:r>
        <w:rPr>
          <w:b/>
        </w:rPr>
        <w:t xml:space="preserve">Iniciar os contadores de moedas e jogos – </w:t>
      </w:r>
      <w:r>
        <w:t>Premindo a tecla ‘#’ e em seguida a tecla ‘*’, o sistema de gestão coloca os contadores de moedas e jogos a zero, iniciando um novo ciclo de contagem.</w:t>
      </w:r>
      <w:r>
        <w:rPr>
          <w:b/>
        </w:rPr>
        <w:t xml:space="preserve"> </w:t>
      </w:r>
    </w:p>
    <w:p w14:paraId="07C31520" w14:textId="77777777" w:rsidR="00730595" w:rsidRDefault="00402850">
      <w:pPr>
        <w:numPr>
          <w:ilvl w:val="0"/>
          <w:numId w:val="3"/>
        </w:numPr>
        <w:ind w:hanging="360"/>
      </w:pPr>
      <w:r>
        <w:rPr>
          <w:b/>
        </w:rPr>
        <w:t>Consultar a lista de números sorteados</w:t>
      </w:r>
      <w:r>
        <w:t xml:space="preserve"> – Carregando na tecla ‘0’ permite-se a listagem dos números sorteados. </w:t>
      </w:r>
    </w:p>
    <w:p w14:paraId="620E1742" w14:textId="77777777" w:rsidR="00730595" w:rsidRDefault="00402850">
      <w:pPr>
        <w:numPr>
          <w:ilvl w:val="0"/>
          <w:numId w:val="3"/>
        </w:numPr>
        <w:ind w:hanging="360"/>
      </w:pPr>
      <w:r>
        <w:rPr>
          <w:b/>
        </w:rPr>
        <w:t>Iniciar a lista de números sorteados</w:t>
      </w:r>
      <w:r>
        <w:t xml:space="preserve"> </w:t>
      </w:r>
      <w:r>
        <w:rPr>
          <w:b/>
        </w:rPr>
        <w:t xml:space="preserve">– </w:t>
      </w:r>
      <w:r>
        <w:t>Premindo a tecla ‘0’ e em seguida a tecla ‘*’, o sistema inicia um novo ciclo de estatística de números so</w:t>
      </w:r>
      <w:r>
        <w:t>rteados.</w:t>
      </w:r>
      <w:r>
        <w:rPr>
          <w:b/>
        </w:rPr>
        <w:t xml:space="preserve"> </w:t>
      </w:r>
    </w:p>
    <w:p w14:paraId="519F2660" w14:textId="77777777" w:rsidR="00730595" w:rsidRDefault="00402850">
      <w:r>
        <w:rPr>
          <w:b/>
        </w:rPr>
        <w:lastRenderedPageBreak/>
        <w:t xml:space="preserve">Desligar – </w:t>
      </w:r>
      <w:r>
        <w:t>Permite desligar o sistema, que encerra apenas após a confirmação do utilizador, ou seja, o programa termina e as estruturas de dados, contendo a informação dos contadores e da Lista de Números Sorteados, são armazenadas de forma persi</w:t>
      </w:r>
      <w:r>
        <w:t>stente em dois ficheiros de texto, por linha e com os campos de dados separados por “;”. O primeiro ficheiro deverá conter o número de jogos realizados e o número de moedas guardadas no cofre do moedeiro. O segundo ficheiro deverá conter a Lista de Números</w:t>
      </w:r>
      <w:r>
        <w:t xml:space="preserve"> Sorteados, que contém o número de saídas e os prémios atribuídos por cada número. Os dois ficheiros devem ser carregados para o sistema no seu processo de arranque.  </w:t>
      </w:r>
    </w:p>
    <w:p w14:paraId="61902430" w14:textId="77777777" w:rsidR="00730595" w:rsidRDefault="00730595"/>
    <w:p w14:paraId="71C9342E" w14:textId="77777777" w:rsidR="00730595" w:rsidRDefault="00402850">
      <w:pPr>
        <w:keepNext/>
        <w:keepLines/>
        <w:spacing w:after="0" w:line="256" w:lineRule="auto"/>
        <w:ind w:left="-5"/>
        <w:jc w:val="left"/>
        <w:outlineLvl w:val="0"/>
      </w:pPr>
      <w:r>
        <w:rPr>
          <w:rFonts w:ascii="Calibri" w:eastAsia="Calibri" w:hAnsi="Calibri" w:cs="Calibri"/>
          <w:b/>
          <w:sz w:val="32"/>
        </w:rPr>
        <w:t>2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Arquitetura do sistema</w:t>
      </w:r>
    </w:p>
    <w:p w14:paraId="4EE3B462" w14:textId="77777777" w:rsidR="00730595" w:rsidRDefault="00402850">
      <w:pPr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0677966" wp14:editId="5CA92202">
                <wp:simplePos x="0" y="0"/>
                <wp:positionH relativeFrom="margin">
                  <wp:align>center</wp:align>
                </wp:positionH>
                <wp:positionV relativeFrom="paragraph">
                  <wp:posOffset>1296875</wp:posOffset>
                </wp:positionV>
                <wp:extent cx="4856881" cy="1980636"/>
                <wp:effectExtent l="0" t="0" r="869" b="564"/>
                <wp:wrapSquare wrapText="bothSides"/>
                <wp:docPr id="80" name="Group 32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6881" cy="1980636"/>
                          <a:chOff x="0" y="0"/>
                          <a:chExt cx="4856881" cy="1980636"/>
                        </a:xfrm>
                      </wpg:grpSpPr>
                      <wps:wsp>
                        <wps:cNvPr id="81" name="Rectangle 2104"/>
                        <wps:cNvSpPr/>
                        <wps:spPr>
                          <a:xfrm>
                            <a:off x="4814316" y="1792096"/>
                            <a:ext cx="42565" cy="188540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4A3EC45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3280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895206" y="0"/>
                            <a:ext cx="722321" cy="72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3" name="Picture 3280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984284" y="0"/>
                            <a:ext cx="719276" cy="146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4" name="Picture 3281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156332" y="0"/>
                            <a:ext cx="655268" cy="72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5" name="Picture 3281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156332" y="745684"/>
                            <a:ext cx="655268" cy="719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6" name="Picture 3281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206767" y="1666101"/>
                            <a:ext cx="268202" cy="2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7" name="Picture 3281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070308" y="0"/>
                            <a:ext cx="722321" cy="72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8" name="Picture 2288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873983" y="722303"/>
                            <a:ext cx="762746" cy="762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89" name="Shape 33278"/>
                        <wps:cNvSpPr/>
                        <wps:spPr>
                          <a:xfrm>
                            <a:off x="915296" y="7278"/>
                            <a:ext cx="686467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1"/>
                              <a:gd name="f4" fmla="val 686478"/>
                              <a:gd name="f5" fmla="*/ f0 1 686521"/>
                              <a:gd name="f6" fmla="*/ f1 1 6864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1"/>
                              <a:gd name="f13" fmla="*/ f10 1 686478"/>
                              <a:gd name="f14" fmla="*/ 0 1 f12"/>
                              <a:gd name="f15" fmla="*/ 686521 1 f12"/>
                              <a:gd name="f16" fmla="*/ 0 1 f13"/>
                              <a:gd name="f17" fmla="*/ 6864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1" h="6864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0" name="Shape 2291"/>
                        <wps:cNvSpPr/>
                        <wps:spPr>
                          <a:xfrm>
                            <a:off x="915296" y="7278"/>
                            <a:ext cx="686467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2"/>
                              <a:gd name="f4" fmla="val 686478"/>
                              <a:gd name="f5" fmla="*/ f0 1 686522"/>
                              <a:gd name="f6" fmla="*/ f1 1 6864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2"/>
                              <a:gd name="f13" fmla="*/ f10 1 686478"/>
                              <a:gd name="f14" fmla="*/ 0 1 f12"/>
                              <a:gd name="f15" fmla="*/ 686522 1 f12"/>
                              <a:gd name="f16" fmla="*/ 0 1 f13"/>
                              <a:gd name="f17" fmla="*/ 6864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2" h="6864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91" name="Shape 2293"/>
                        <wps:cNvSpPr/>
                        <wps:spPr>
                          <a:xfrm>
                            <a:off x="1699650" y="350489"/>
                            <a:ext cx="198315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8314"/>
                              <a:gd name="f4" fmla="*/ f0 1 19831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198314"/>
                              <a:gd name="f11" fmla="*/ f8 1 0"/>
                              <a:gd name="f12" fmla="*/ 0 1 f10"/>
                              <a:gd name="f13" fmla="*/ 19831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19831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6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92" name="Shape 2294"/>
                        <wps:cNvSpPr/>
                        <wps:spPr>
                          <a:xfrm>
                            <a:off x="1897965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5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3" name="Shape 2295"/>
                        <wps:cNvSpPr/>
                        <wps:spPr>
                          <a:xfrm>
                            <a:off x="1897965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94" name="Shape 2297"/>
                        <wps:cNvSpPr/>
                        <wps:spPr>
                          <a:xfrm>
                            <a:off x="1628464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5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5" name="Shape 2298"/>
                        <wps:cNvSpPr/>
                        <wps:spPr>
                          <a:xfrm>
                            <a:off x="1628464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96" name="Shape 33279"/>
                        <wps:cNvSpPr/>
                        <wps:spPr>
                          <a:xfrm>
                            <a:off x="2002206" y="7278"/>
                            <a:ext cx="686467" cy="14300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1"/>
                              <a:gd name="f4" fmla="val 1430162"/>
                              <a:gd name="f5" fmla="*/ f0 1 686521"/>
                              <a:gd name="f6" fmla="*/ f1 1 1430162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1"/>
                              <a:gd name="f13" fmla="*/ f10 1 1430162"/>
                              <a:gd name="f14" fmla="*/ 0 1 f12"/>
                              <a:gd name="f15" fmla="*/ 686521 1 f12"/>
                              <a:gd name="f16" fmla="*/ 0 1 f13"/>
                              <a:gd name="f17" fmla="*/ 1430162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1" h="1430162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97" name="Shape 2302"/>
                        <wps:cNvSpPr/>
                        <wps:spPr>
                          <a:xfrm>
                            <a:off x="2002206" y="7278"/>
                            <a:ext cx="686467" cy="14300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2"/>
                              <a:gd name="f4" fmla="val 1430162"/>
                              <a:gd name="f5" fmla="*/ f0 1 686522"/>
                              <a:gd name="f6" fmla="*/ f1 1 1430162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2"/>
                              <a:gd name="f13" fmla="*/ f10 1 1430162"/>
                              <a:gd name="f14" fmla="*/ 0 1 f12"/>
                              <a:gd name="f15" fmla="*/ 686522 1 f12"/>
                              <a:gd name="f16" fmla="*/ 0 1 f13"/>
                              <a:gd name="f17" fmla="*/ 1430162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2" h="1430162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98" name="Rectangle 2304"/>
                        <wps:cNvSpPr/>
                        <wps:spPr>
                          <a:xfrm>
                            <a:off x="2157855" y="589724"/>
                            <a:ext cx="490529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402B2348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99" name="Shape 2307"/>
                        <wps:cNvSpPr/>
                        <wps:spPr>
                          <a:xfrm>
                            <a:off x="4176028" y="7278"/>
                            <a:ext cx="629262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29312"/>
                              <a:gd name="f4" fmla="val 686478"/>
                              <a:gd name="f5" fmla="*/ f0 1 629312"/>
                              <a:gd name="f6" fmla="*/ f1 1 6864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29312"/>
                              <a:gd name="f13" fmla="*/ f10 1 686478"/>
                              <a:gd name="f14" fmla="*/ 0 1 f12"/>
                              <a:gd name="f15" fmla="*/ 629312 1 f12"/>
                              <a:gd name="f16" fmla="*/ 0 1 f13"/>
                              <a:gd name="f17" fmla="*/ 6864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29312" h="6864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00" name="Rectangle 2309"/>
                        <wps:cNvSpPr/>
                        <wps:spPr>
                          <a:xfrm>
                            <a:off x="4373044" y="303718"/>
                            <a:ext cx="346731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4EE420F6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LCD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01" name="Shape 2310"/>
                        <wps:cNvSpPr/>
                        <wps:spPr>
                          <a:xfrm>
                            <a:off x="3772412" y="350489"/>
                            <a:ext cx="299374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99378"/>
                              <a:gd name="f4" fmla="*/ f0 1 299378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299378"/>
                              <a:gd name="f11" fmla="*/ f8 1 0"/>
                              <a:gd name="f12" fmla="*/ 0 1 f10"/>
                              <a:gd name="f13" fmla="*/ 299378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2993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6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02" name="Shape 2311"/>
                        <wps:cNvSpPr/>
                        <wps:spPr>
                          <a:xfrm>
                            <a:off x="4071786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5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03" name="Shape 2312"/>
                        <wps:cNvSpPr/>
                        <wps:spPr>
                          <a:xfrm>
                            <a:off x="4071786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04" name="Shape 2316"/>
                        <wps:cNvSpPr/>
                        <wps:spPr>
                          <a:xfrm>
                            <a:off x="4176028" y="750905"/>
                            <a:ext cx="629262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29312"/>
                              <a:gd name="f4" fmla="val 686478"/>
                              <a:gd name="f5" fmla="*/ f0 1 629312"/>
                              <a:gd name="f6" fmla="*/ f1 1 6864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29312"/>
                              <a:gd name="f13" fmla="*/ f10 1 686478"/>
                              <a:gd name="f14" fmla="*/ 0 1 f12"/>
                              <a:gd name="f15" fmla="*/ 629312 1 f12"/>
                              <a:gd name="f16" fmla="*/ 0 1 f13"/>
                              <a:gd name="f17" fmla="*/ 6864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29312" h="6864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05" name="Rectangle 2318"/>
                        <wps:cNvSpPr/>
                        <wps:spPr>
                          <a:xfrm>
                            <a:off x="4310335" y="982321"/>
                            <a:ext cx="471236" cy="143707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9A9A253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7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06" name="Rectangle 2319"/>
                        <wps:cNvSpPr/>
                        <wps:spPr>
                          <a:xfrm>
                            <a:off x="4286249" y="1109432"/>
                            <a:ext cx="535390" cy="143707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2F1B0BD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7"/>
                                </w:rPr>
                                <w:t>Roulette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07" name="Shape 2321"/>
                        <wps:cNvSpPr/>
                        <wps:spPr>
                          <a:xfrm>
                            <a:off x="2216679" y="1654963"/>
                            <a:ext cx="251167" cy="251149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251183"/>
                              <a:gd name="f4" fmla="val 251167"/>
                              <a:gd name="f5" fmla="val 206499"/>
                              <a:gd name="f6" fmla="val 44681"/>
                              <a:gd name="f7" fmla="val 89362"/>
                              <a:gd name="f8" fmla="val 161804"/>
                              <a:gd name="f9" fmla="val 206485"/>
                              <a:gd name="f10" fmla="val 161815"/>
                              <a:gd name="f11" fmla="val 89368"/>
                              <a:gd name="f12" fmla="val 44684"/>
                              <a:gd name="f13" fmla="*/ f0 1 251183"/>
                              <a:gd name="f14" fmla="*/ f1 1 251167"/>
                              <a:gd name="f15" fmla="val f2"/>
                              <a:gd name="f16" fmla="val f3"/>
                              <a:gd name="f17" fmla="val f4"/>
                              <a:gd name="f18" fmla="+- f17 0 f15"/>
                              <a:gd name="f19" fmla="+- f16 0 f15"/>
                              <a:gd name="f20" fmla="*/ f19 1 251183"/>
                              <a:gd name="f21" fmla="*/ f18 1 251167"/>
                              <a:gd name="f22" fmla="*/ 0 1 f20"/>
                              <a:gd name="f23" fmla="*/ 251183 1 f20"/>
                              <a:gd name="f24" fmla="*/ 0 1 f21"/>
                              <a:gd name="f25" fmla="*/ 251167 1 f21"/>
                              <a:gd name="f26" fmla="*/ f22 f13 1"/>
                              <a:gd name="f27" fmla="*/ f23 f13 1"/>
                              <a:gd name="f28" fmla="*/ f25 f14 1"/>
                              <a:gd name="f29" fmla="*/ f24 f14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26" t="f29" r="f27" b="f28"/>
                            <a:pathLst>
                              <a:path w="251183" h="251167">
                                <a:moveTo>
                                  <a:pt x="f5" y="f6"/>
                                </a:moveTo>
                                <a:cubicBezTo>
                                  <a:pt x="f3" y="f7"/>
                                  <a:pt x="f3" y="f8"/>
                                  <a:pt x="f5" y="f9"/>
                                </a:cubicBezTo>
                                <a:cubicBezTo>
                                  <a:pt x="f10" y="f4"/>
                                  <a:pt x="f11" y="f4"/>
                                  <a:pt x="f12" y="f9"/>
                                </a:cubicBezTo>
                                <a:cubicBezTo>
                                  <a:pt x="f2" y="f8"/>
                                  <a:pt x="f2" y="f7"/>
                                  <a:pt x="f12" y="f6"/>
                                </a:cubicBezTo>
                                <a:cubicBezTo>
                                  <a:pt x="f11" y="f2"/>
                                  <a:pt x="f10" y="f2"/>
                                  <a:pt x="f5" y="f6"/>
                                </a:cubicBezTo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08" name="Rectangle 2322"/>
                        <wps:cNvSpPr/>
                        <wps:spPr>
                          <a:xfrm>
                            <a:off x="2294613" y="1736939"/>
                            <a:ext cx="126754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8A5BA54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09" name="Shape 2323"/>
                        <wps:cNvSpPr/>
                        <wps:spPr>
                          <a:xfrm>
                            <a:off x="2345445" y="1535204"/>
                            <a:ext cx="0" cy="12775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27751"/>
                              <a:gd name="f4" fmla="*/ f0 1 0"/>
                              <a:gd name="f5" fmla="*/ f1 1 127751"/>
                              <a:gd name="f6" fmla="val f2"/>
                              <a:gd name="f7" fmla="val f3"/>
                              <a:gd name="f8" fmla="+- f7 0 f6"/>
                              <a:gd name="f9" fmla="+- f6 0 f6"/>
                              <a:gd name="f10" fmla="*/ f9 1 0"/>
                              <a:gd name="f11" fmla="*/ f8 1 127751"/>
                              <a:gd name="f12" fmla="*/ 0 1 f10"/>
                              <a:gd name="f13" fmla="*/ 0 1 f11"/>
                              <a:gd name="f14" fmla="*/ 127751 1 f11"/>
                              <a:gd name="f15" fmla="*/ f12 f4 1"/>
                              <a:gd name="f16" fmla="*/ f14 f5 1"/>
                              <a:gd name="f17" fmla="*/ f13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5" b="f16"/>
                            <a:pathLst>
                              <a:path h="127751">
                                <a:moveTo>
                                  <a:pt x="f2" y="f3"/>
                                </a:move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w="1906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0" name="Shape 2324"/>
                        <wps:cNvSpPr/>
                        <wps:spPr>
                          <a:xfrm>
                            <a:off x="2318744" y="1464027"/>
                            <a:ext cx="53391" cy="71186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3396"/>
                              <a:gd name="f4" fmla="val 71191"/>
                              <a:gd name="f5" fmla="val 26698"/>
                              <a:gd name="f6" fmla="*/ f0 1 53396"/>
                              <a:gd name="f7" fmla="*/ f1 1 71191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53396"/>
                              <a:gd name="f14" fmla="*/ f11 1 71191"/>
                              <a:gd name="f15" fmla="*/ 0 1 f13"/>
                              <a:gd name="f16" fmla="*/ 53396 1 f13"/>
                              <a:gd name="f17" fmla="*/ 0 1 f14"/>
                              <a:gd name="f18" fmla="*/ 71191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53396" h="71191">
                                <a:moveTo>
                                  <a:pt x="f5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5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11" name="Shape 2325"/>
                        <wps:cNvSpPr/>
                        <wps:spPr>
                          <a:xfrm>
                            <a:off x="2318744" y="1464027"/>
                            <a:ext cx="53391" cy="71186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53396"/>
                              <a:gd name="f4" fmla="val 71190"/>
                              <a:gd name="f5" fmla="val 26698"/>
                              <a:gd name="f6" fmla="*/ f0 1 53396"/>
                              <a:gd name="f7" fmla="*/ f1 1 71190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53396"/>
                              <a:gd name="f14" fmla="*/ f11 1 71190"/>
                              <a:gd name="f15" fmla="*/ 0 1 f13"/>
                              <a:gd name="f16" fmla="*/ 53396 1 f13"/>
                              <a:gd name="f17" fmla="*/ 0 1 f14"/>
                              <a:gd name="f18" fmla="*/ 71190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53396" h="71190">
                                <a:moveTo>
                                  <a:pt x="f5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12" name="Rectangle 2327"/>
                        <wps:cNvSpPr/>
                        <wps:spPr>
                          <a:xfrm>
                            <a:off x="1023177" y="236976"/>
                            <a:ext cx="693727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32B72243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Keyboard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13" name="Rectangle 2328"/>
                        <wps:cNvSpPr/>
                        <wps:spPr>
                          <a:xfrm>
                            <a:off x="1080436" y="376806"/>
                            <a:ext cx="499106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379410C3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Reader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14" name="Shape 33280"/>
                        <wps:cNvSpPr/>
                        <wps:spPr>
                          <a:xfrm>
                            <a:off x="3089117" y="7278"/>
                            <a:ext cx="686467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3"/>
                              <a:gd name="f4" fmla="val 686478"/>
                              <a:gd name="f5" fmla="*/ f0 1 686523"/>
                              <a:gd name="f6" fmla="*/ f1 1 6864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3"/>
                              <a:gd name="f13" fmla="*/ f10 1 686478"/>
                              <a:gd name="f14" fmla="*/ 0 1 f12"/>
                              <a:gd name="f15" fmla="*/ 686523 1 f12"/>
                              <a:gd name="f16" fmla="*/ 0 1 f13"/>
                              <a:gd name="f17" fmla="*/ 6864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3" h="6864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15" name="Shape 2331"/>
                        <wps:cNvSpPr/>
                        <wps:spPr>
                          <a:xfrm>
                            <a:off x="3089117" y="7278"/>
                            <a:ext cx="686467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2"/>
                              <a:gd name="f4" fmla="val 686478"/>
                              <a:gd name="f5" fmla="*/ f0 1 686522"/>
                              <a:gd name="f6" fmla="*/ f1 1 6864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2"/>
                              <a:gd name="f13" fmla="*/ f10 1 686478"/>
                              <a:gd name="f14" fmla="*/ 0 1 f12"/>
                              <a:gd name="f15" fmla="*/ 686522 1 f12"/>
                              <a:gd name="f16" fmla="*/ 0 1 f13"/>
                              <a:gd name="f17" fmla="*/ 6864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2" h="6864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6" name="Shape 2333"/>
                        <wps:cNvSpPr/>
                        <wps:spPr>
                          <a:xfrm>
                            <a:off x="2786560" y="350489"/>
                            <a:ext cx="198315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8314"/>
                              <a:gd name="f4" fmla="*/ f0 1 19831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198314"/>
                              <a:gd name="f11" fmla="*/ f8 1 0"/>
                              <a:gd name="f12" fmla="*/ 0 1 f10"/>
                              <a:gd name="f13" fmla="*/ 19831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19831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6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17" name="Shape 2334"/>
                        <wps:cNvSpPr/>
                        <wps:spPr>
                          <a:xfrm>
                            <a:off x="2984875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5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18" name="Shape 2335"/>
                        <wps:cNvSpPr/>
                        <wps:spPr>
                          <a:xfrm>
                            <a:off x="2984875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4"/>
                              <a:gd name="f4" fmla="val 53393"/>
                              <a:gd name="f5" fmla="val 26696"/>
                              <a:gd name="f6" fmla="*/ f0 1 71194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4"/>
                              <a:gd name="f14" fmla="*/ f11 1 53393"/>
                              <a:gd name="f15" fmla="*/ 0 1 f13"/>
                              <a:gd name="f16" fmla="*/ 71194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4" h="53393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19" name="Shape 2337"/>
                        <wps:cNvSpPr/>
                        <wps:spPr>
                          <a:xfrm>
                            <a:off x="2715374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5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20" name="Shape 2338"/>
                        <wps:cNvSpPr/>
                        <wps:spPr>
                          <a:xfrm>
                            <a:off x="2715374" y="323798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21" name="Rectangle 2340"/>
                        <wps:cNvSpPr/>
                        <wps:spPr>
                          <a:xfrm>
                            <a:off x="3282915" y="163888"/>
                            <a:ext cx="389031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8438062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Serial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22" name="Rectangle 2341"/>
                        <wps:cNvSpPr/>
                        <wps:spPr>
                          <a:xfrm>
                            <a:off x="3257449" y="303718"/>
                            <a:ext cx="456651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61D747B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23" name="Rectangle 2342"/>
                        <wps:cNvSpPr/>
                        <wps:spPr>
                          <a:xfrm>
                            <a:off x="3181188" y="443539"/>
                            <a:ext cx="659675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44DC732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24" name="Shape 2343"/>
                        <wps:cNvSpPr/>
                        <wps:spPr>
                          <a:xfrm>
                            <a:off x="3972629" y="347316"/>
                            <a:ext cx="99157" cy="746799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99164"/>
                              <a:gd name="f4" fmla="val 746863"/>
                              <a:gd name="f5" fmla="*/ f0 1 99164"/>
                              <a:gd name="f6" fmla="*/ f1 1 74686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99164"/>
                              <a:gd name="f13" fmla="*/ f10 1 746863"/>
                              <a:gd name="f14" fmla="*/ 0 1 f12"/>
                              <a:gd name="f15" fmla="*/ 99164 1 f12"/>
                              <a:gd name="f16" fmla="*/ 0 1 f13"/>
                              <a:gd name="f17" fmla="*/ 74686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99164" h="74686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906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5" name="Shape 2344"/>
                        <wps:cNvSpPr/>
                        <wps:spPr>
                          <a:xfrm>
                            <a:off x="4071786" y="1067425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6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26" name="Shape 2345"/>
                        <wps:cNvSpPr/>
                        <wps:spPr>
                          <a:xfrm>
                            <a:off x="4071786" y="1067425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27" name="Shape 2347"/>
                        <wps:cNvSpPr/>
                        <wps:spPr>
                          <a:xfrm>
                            <a:off x="612876" y="344134"/>
                            <a:ext cx="198315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8313"/>
                              <a:gd name="f4" fmla="*/ f0 1 198313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198313"/>
                              <a:gd name="f11" fmla="*/ f8 1 0"/>
                              <a:gd name="f12" fmla="*/ 0 1 f10"/>
                              <a:gd name="f13" fmla="*/ 198313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198313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6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28" name="Shape 2348"/>
                        <wps:cNvSpPr/>
                        <wps:spPr>
                          <a:xfrm>
                            <a:off x="811191" y="317443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6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29" name="Shape 2349"/>
                        <wps:cNvSpPr/>
                        <wps:spPr>
                          <a:xfrm>
                            <a:off x="811191" y="317443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30" name="Shape 2351"/>
                        <wps:cNvSpPr/>
                        <wps:spPr>
                          <a:xfrm>
                            <a:off x="541690" y="317443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6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1" name="Shape 2352"/>
                        <wps:cNvSpPr/>
                        <wps:spPr>
                          <a:xfrm>
                            <a:off x="541690" y="317443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32" name="Shape 2354"/>
                        <wps:cNvSpPr/>
                        <wps:spPr>
                          <a:xfrm>
                            <a:off x="1699650" y="1094116"/>
                            <a:ext cx="198315" cy="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98314"/>
                              <a:gd name="f4" fmla="*/ f0 1 198314"/>
                              <a:gd name="f5" fmla="*/ f1 1 0"/>
                              <a:gd name="f6" fmla="val f2"/>
                              <a:gd name="f7" fmla="val f3"/>
                              <a:gd name="f8" fmla="+- f6 0 f6"/>
                              <a:gd name="f9" fmla="+- f7 0 f6"/>
                              <a:gd name="f10" fmla="*/ f9 1 198314"/>
                              <a:gd name="f11" fmla="*/ f8 1 0"/>
                              <a:gd name="f12" fmla="*/ 0 1 f10"/>
                              <a:gd name="f13" fmla="*/ 198314 1 f10"/>
                              <a:gd name="f14" fmla="*/ 0 1 f11"/>
                              <a:gd name="f15" fmla="*/ f12 f4 1"/>
                              <a:gd name="f16" fmla="*/ f13 f4 1"/>
                              <a:gd name="f17" fmla="*/ f14 f5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5" t="f17" r="f16" b="f17"/>
                            <a:pathLst>
                              <a:path w="198314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</a:path>
                            </a:pathLst>
                          </a:custGeom>
                          <a:noFill/>
                          <a:ln w="1906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33" name="Shape 2355"/>
                        <wps:cNvSpPr/>
                        <wps:spPr>
                          <a:xfrm>
                            <a:off x="1897965" y="1067425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6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2" y="f2"/>
                                </a:moveTo>
                                <a:lnTo>
                                  <a:pt x="f3" y="f5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4" name="Shape 2356"/>
                        <wps:cNvSpPr/>
                        <wps:spPr>
                          <a:xfrm>
                            <a:off x="1897965" y="1067425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3" y="f5"/>
                                </a:moveTo>
                                <a:lnTo>
                                  <a:pt x="f2" y="f2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35" name="Shape 2358"/>
                        <wps:cNvSpPr/>
                        <wps:spPr>
                          <a:xfrm>
                            <a:off x="1628464" y="1067425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2"/>
                              <a:gd name="f5" fmla="val 26696"/>
                              <a:gd name="f6" fmla="*/ f0 1 71195"/>
                              <a:gd name="f7" fmla="*/ f1 1 53392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2"/>
                              <a:gd name="f15" fmla="*/ 0 1 f13"/>
                              <a:gd name="f16" fmla="*/ 71195 1 f13"/>
                              <a:gd name="f17" fmla="*/ 0 1 f14"/>
                              <a:gd name="f18" fmla="*/ 53392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2">
                                <a:moveTo>
                                  <a:pt x="f3" y="f2"/>
                                </a:moveTo>
                                <a:lnTo>
                                  <a:pt x="f3" y="f4"/>
                                </a:lnTo>
                                <a:lnTo>
                                  <a:pt x="f2" y="f5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6" name="Shape 2359"/>
                        <wps:cNvSpPr/>
                        <wps:spPr>
                          <a:xfrm>
                            <a:off x="1628464" y="1067425"/>
                            <a:ext cx="71186" cy="5339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71195"/>
                              <a:gd name="f4" fmla="val 53393"/>
                              <a:gd name="f5" fmla="val 26696"/>
                              <a:gd name="f6" fmla="*/ f0 1 71195"/>
                              <a:gd name="f7" fmla="*/ f1 1 53393"/>
                              <a:gd name="f8" fmla="val f2"/>
                              <a:gd name="f9" fmla="val f3"/>
                              <a:gd name="f10" fmla="val f4"/>
                              <a:gd name="f11" fmla="+- f10 0 f8"/>
                              <a:gd name="f12" fmla="+- f9 0 f8"/>
                              <a:gd name="f13" fmla="*/ f12 1 71195"/>
                              <a:gd name="f14" fmla="*/ f11 1 53393"/>
                              <a:gd name="f15" fmla="*/ 0 1 f13"/>
                              <a:gd name="f16" fmla="*/ 71195 1 f13"/>
                              <a:gd name="f17" fmla="*/ 0 1 f14"/>
                              <a:gd name="f18" fmla="*/ 53393 1 f14"/>
                              <a:gd name="f19" fmla="*/ f15 f6 1"/>
                              <a:gd name="f20" fmla="*/ f16 f6 1"/>
                              <a:gd name="f21" fmla="*/ f18 f7 1"/>
                              <a:gd name="f22" fmla="*/ f17 f7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9" t="f22" r="f20" b="f21"/>
                            <a:pathLst>
                              <a:path w="71195" h="53393">
                                <a:moveTo>
                                  <a:pt x="f2" y="f5"/>
                                </a:moveTo>
                                <a:lnTo>
                                  <a:pt x="f3" y="f4"/>
                                </a:lnTo>
                                <a:lnTo>
                                  <a:pt x="f3" y="f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65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37" name="Shape 33281"/>
                        <wps:cNvSpPr/>
                        <wps:spPr>
                          <a:xfrm>
                            <a:off x="915296" y="750905"/>
                            <a:ext cx="686467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1"/>
                              <a:gd name="f4" fmla="val 686477"/>
                              <a:gd name="f5" fmla="*/ f0 1 686521"/>
                              <a:gd name="f6" fmla="*/ f1 1 686477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1"/>
                              <a:gd name="f13" fmla="*/ f10 1 686477"/>
                              <a:gd name="f14" fmla="*/ 0 1 f12"/>
                              <a:gd name="f15" fmla="*/ 686521 1 f12"/>
                              <a:gd name="f16" fmla="*/ 0 1 f13"/>
                              <a:gd name="f17" fmla="*/ 686477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1" h="686477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lnTo>
                                  <a:pt x="f2" y="f2"/>
                                </a:lnTo>
                              </a:path>
                            </a:pathLst>
                          </a:cu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138" name="Shape 2363"/>
                        <wps:cNvSpPr/>
                        <wps:spPr>
                          <a:xfrm>
                            <a:off x="915296" y="750905"/>
                            <a:ext cx="686467" cy="686421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686522"/>
                              <a:gd name="f4" fmla="val 686478"/>
                              <a:gd name="f5" fmla="*/ f0 1 686522"/>
                              <a:gd name="f6" fmla="*/ f1 1 6864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686522"/>
                              <a:gd name="f13" fmla="*/ f10 1 686478"/>
                              <a:gd name="f14" fmla="*/ 0 1 f12"/>
                              <a:gd name="f15" fmla="*/ 686522 1 f12"/>
                              <a:gd name="f16" fmla="*/ 0 1 f13"/>
                              <a:gd name="f17" fmla="*/ 6864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686522" h="686478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39" name="Rectangle 2365"/>
                        <wps:cNvSpPr/>
                        <wps:spPr>
                          <a:xfrm>
                            <a:off x="1137696" y="977429"/>
                            <a:ext cx="355280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4935D4CC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Coin 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40" name="Rectangle 2366"/>
                        <wps:cNvSpPr/>
                        <wps:spPr>
                          <a:xfrm>
                            <a:off x="1029596" y="1117250"/>
                            <a:ext cx="600513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2ABB769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Acceptor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41" name="Shape 2369"/>
                        <wps:cNvSpPr/>
                        <wps:spPr>
                          <a:xfrm>
                            <a:off x="0" y="923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1"/>
                              <a:gd name="f4" fmla="val 171619"/>
                              <a:gd name="f5" fmla="*/ f0 1 171631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1"/>
                              <a:gd name="f13" fmla="*/ f10 1 171619"/>
                              <a:gd name="f14" fmla="*/ 0 1 f12"/>
                              <a:gd name="f15" fmla="*/ 171631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1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2" name="Rectangle 2371"/>
                        <wps:cNvSpPr/>
                        <wps:spPr>
                          <a:xfrm>
                            <a:off x="65480" y="53739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D24483F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43" name="Shape 2374"/>
                        <wps:cNvSpPr/>
                        <wps:spPr>
                          <a:xfrm>
                            <a:off x="171614" y="923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19"/>
                              <a:gd name="f5" fmla="*/ f0 1 171630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19"/>
                              <a:gd name="f14" fmla="*/ 0 1 f12"/>
                              <a:gd name="f15" fmla="*/ 171630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4" name="Rectangle 2376"/>
                        <wps:cNvSpPr/>
                        <wps:spPr>
                          <a:xfrm>
                            <a:off x="237094" y="53739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9349E03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45" name="Shape 2379"/>
                        <wps:cNvSpPr/>
                        <wps:spPr>
                          <a:xfrm>
                            <a:off x="343238" y="923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19"/>
                              <a:gd name="f5" fmla="*/ f0 1 171630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19"/>
                              <a:gd name="f14" fmla="*/ 0 1 f12"/>
                              <a:gd name="f15" fmla="*/ 171630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6" name="Rectangle 2381"/>
                        <wps:cNvSpPr/>
                        <wps:spPr>
                          <a:xfrm>
                            <a:off x="408709" y="53739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475B33C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47" name="Shape 2384"/>
                        <wps:cNvSpPr/>
                        <wps:spPr>
                          <a:xfrm>
                            <a:off x="0" y="172529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1"/>
                              <a:gd name="f4" fmla="val 171619"/>
                              <a:gd name="f5" fmla="*/ f0 1 171631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1"/>
                              <a:gd name="f13" fmla="*/ f10 1 171619"/>
                              <a:gd name="f14" fmla="*/ 0 1 f12"/>
                              <a:gd name="f15" fmla="*/ 171631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1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48" name="Rectangle 2386"/>
                        <wps:cNvSpPr/>
                        <wps:spPr>
                          <a:xfrm>
                            <a:off x="65480" y="225344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3525C17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4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49" name="Shape 2389"/>
                        <wps:cNvSpPr/>
                        <wps:spPr>
                          <a:xfrm>
                            <a:off x="171614" y="172529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19"/>
                              <a:gd name="f5" fmla="*/ f0 1 171630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19"/>
                              <a:gd name="f14" fmla="*/ 0 1 f12"/>
                              <a:gd name="f15" fmla="*/ 171630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0" name="Rectangle 2391"/>
                        <wps:cNvSpPr/>
                        <wps:spPr>
                          <a:xfrm>
                            <a:off x="237094" y="225344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CCC3AA5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51" name="Shape 2394"/>
                        <wps:cNvSpPr/>
                        <wps:spPr>
                          <a:xfrm>
                            <a:off x="343238" y="172529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19"/>
                              <a:gd name="f5" fmla="*/ f0 1 171630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19"/>
                              <a:gd name="f14" fmla="*/ 0 1 f12"/>
                              <a:gd name="f15" fmla="*/ 171630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2" name="Rectangle 2396"/>
                        <wps:cNvSpPr/>
                        <wps:spPr>
                          <a:xfrm>
                            <a:off x="408709" y="225344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7818F56F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6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53" name="Shape 2399"/>
                        <wps:cNvSpPr/>
                        <wps:spPr>
                          <a:xfrm>
                            <a:off x="0" y="344134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1"/>
                              <a:gd name="f4" fmla="val 171620"/>
                              <a:gd name="f5" fmla="*/ f0 1 171631"/>
                              <a:gd name="f6" fmla="*/ f1 1 17162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1"/>
                              <a:gd name="f13" fmla="*/ f10 1 171620"/>
                              <a:gd name="f14" fmla="*/ 0 1 f12"/>
                              <a:gd name="f15" fmla="*/ 171631 1 f12"/>
                              <a:gd name="f16" fmla="*/ 0 1 f13"/>
                              <a:gd name="f17" fmla="*/ 17162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1" h="171620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4" name="Rectangle 2401"/>
                        <wps:cNvSpPr/>
                        <wps:spPr>
                          <a:xfrm>
                            <a:off x="65480" y="396950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5B9E8411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7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55" name="Shape 2404"/>
                        <wps:cNvSpPr/>
                        <wps:spPr>
                          <a:xfrm>
                            <a:off x="171614" y="344134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20"/>
                              <a:gd name="f5" fmla="*/ f0 1 171630"/>
                              <a:gd name="f6" fmla="*/ f1 1 17162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20"/>
                              <a:gd name="f14" fmla="*/ 0 1 f12"/>
                              <a:gd name="f15" fmla="*/ 171630 1 f12"/>
                              <a:gd name="f16" fmla="*/ 0 1 f13"/>
                              <a:gd name="f17" fmla="*/ 17162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20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6" name="Rectangle 2406"/>
                        <wps:cNvSpPr/>
                        <wps:spPr>
                          <a:xfrm>
                            <a:off x="237094" y="396950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C489667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8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57" name="Shape 2409"/>
                        <wps:cNvSpPr/>
                        <wps:spPr>
                          <a:xfrm>
                            <a:off x="343238" y="344134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20"/>
                              <a:gd name="f5" fmla="*/ f0 1 171630"/>
                              <a:gd name="f6" fmla="*/ f1 1 171620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20"/>
                              <a:gd name="f14" fmla="*/ 0 1 f12"/>
                              <a:gd name="f15" fmla="*/ 171630 1 f12"/>
                              <a:gd name="f16" fmla="*/ 0 1 f13"/>
                              <a:gd name="f17" fmla="*/ 171620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20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58" name="Rectangle 2411"/>
                        <wps:cNvSpPr/>
                        <wps:spPr>
                          <a:xfrm>
                            <a:off x="408709" y="396950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698527F6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9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59" name="Shape 2414"/>
                        <wps:cNvSpPr/>
                        <wps:spPr>
                          <a:xfrm>
                            <a:off x="0" y="515740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1"/>
                              <a:gd name="f4" fmla="val 171619"/>
                              <a:gd name="f5" fmla="*/ f0 1 171631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1"/>
                              <a:gd name="f13" fmla="*/ f10 1 171619"/>
                              <a:gd name="f14" fmla="*/ 0 1 f12"/>
                              <a:gd name="f15" fmla="*/ 171631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1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60" name="Rectangle 2416"/>
                        <wps:cNvSpPr/>
                        <wps:spPr>
                          <a:xfrm>
                            <a:off x="62654" y="556549"/>
                            <a:ext cx="59198" cy="152156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15F31FE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8"/>
                                </w:rPr>
                                <w:t>*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1" name="Shape 2419"/>
                        <wps:cNvSpPr/>
                        <wps:spPr>
                          <a:xfrm>
                            <a:off x="171614" y="515740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19"/>
                              <a:gd name="f5" fmla="*/ f0 1 171630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19"/>
                              <a:gd name="f14" fmla="*/ 0 1 f12"/>
                              <a:gd name="f15" fmla="*/ 171630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62" name="Rectangle 2421"/>
                        <wps:cNvSpPr/>
                        <wps:spPr>
                          <a:xfrm>
                            <a:off x="237094" y="568555"/>
                            <a:ext cx="51700" cy="92985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115411F5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  <wps:wsp>
                        <wps:cNvPr id="163" name="Shape 2424"/>
                        <wps:cNvSpPr/>
                        <wps:spPr>
                          <a:xfrm>
                            <a:off x="343238" y="515740"/>
                            <a:ext cx="171614" cy="171605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71630"/>
                              <a:gd name="f4" fmla="val 171619"/>
                              <a:gd name="f5" fmla="*/ f0 1 171630"/>
                              <a:gd name="f6" fmla="*/ f1 1 171619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71630"/>
                              <a:gd name="f13" fmla="*/ f10 1 171619"/>
                              <a:gd name="f14" fmla="*/ 0 1 f12"/>
                              <a:gd name="f15" fmla="*/ 171630 1 f12"/>
                              <a:gd name="f16" fmla="*/ 0 1 f13"/>
                              <a:gd name="f17" fmla="*/ 171619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71630" h="171619">
                                <a:moveTo>
                                  <a:pt x="f2" y="f2"/>
                                </a:moveTo>
                                <a:lnTo>
                                  <a:pt x="f3" y="f2"/>
                                </a:lnTo>
                                <a:lnTo>
                                  <a:pt x="f3" y="f4"/>
                                </a:lnTo>
                                <a:lnTo>
                                  <a:pt x="f2" y="f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5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lIns="0" tIns="0" rIns="0" bIns="0"/>
                      </wps:wsp>
                      <wps:wsp>
                        <wps:cNvPr id="164" name="Rectangle 2426"/>
                        <wps:cNvSpPr/>
                        <wps:spPr>
                          <a:xfrm>
                            <a:off x="403405" y="566589"/>
                            <a:ext cx="65800" cy="118341"/>
                          </a:xfrm>
                          <a:prstGeom prst="rect">
                            <a:avLst/>
                          </a:prstGeom>
                          <a:noFill/>
                          <a:ln cap="flat">
                            <a:noFill/>
                            <a:prstDash val="solid"/>
                          </a:ln>
                        </wps:spPr>
                        <wps:txbx>
                          <w:txbxContent>
                            <w:p w14:paraId="2D431103" w14:textId="77777777" w:rsidR="00730595" w:rsidRDefault="00402850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#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677966" id="Group 32560" o:spid="_x0000_s1102" style="position:absolute;left:0;text-align:left;margin-left:0;margin-top:102.1pt;width:382.45pt;height:155.95pt;z-index:251661312;mso-position-horizontal:center;mso-position-horizontal-relative:margin" coordsize="48568,19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">
                <v:rect id="Rectangle 2104" o:spid="_x0000_s1103" style="position:absolute;left:48143;top:17920;width:425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24A3EC45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808" o:spid="_x0000_s1104" type="#_x0000_t75" style="position:absolute;left:8952;width:7223;height:7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">
                  <v:imagedata r:id="rId25" o:title=""/>
                </v:shape>
                <v:shape id="Picture 32809" o:spid="_x0000_s1105" type="#_x0000_t75" style="position:absolute;left:19842;width:7193;height:14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">
                  <v:imagedata r:id="rId26" o:title=""/>
                </v:shape>
                <v:shape id="Picture 32812" o:spid="_x0000_s1106" type="#_x0000_t75" style="position:absolute;left:41563;width:6553;height:7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">
                  <v:imagedata r:id="rId27" o:title=""/>
                </v:shape>
                <v:shape id="Picture 32813" o:spid="_x0000_s1107" type="#_x0000_t75" style="position:absolute;left:41563;top:7456;width:6553;height:7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">
                  <v:imagedata r:id="rId28" o:title=""/>
                </v:shape>
                <v:shape id="Picture 32810" o:spid="_x0000_s1108" type="#_x0000_t75" style="position:absolute;left:22067;top:16661;width:2682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">
                  <v:imagedata r:id="rId29" o:title=""/>
                </v:shape>
                <v:shape id="Picture 32811" o:spid="_x0000_s1109" type="#_x0000_t75" style="position:absolute;left:30703;width:7223;height:7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">
                  <v:imagedata r:id="rId30" o:title=""/>
                </v:shape>
                <v:shape id="Picture 2288" o:spid="_x0000_s1110" type="#_x0000_t75" style="position:absolute;left:8739;top:7223;width:7628;height:7626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">
                  <v:imagedata r:id="rId31" o:title=""/>
                </v:shape>
                <v:shape id="Shape 33278" o:spid="_x0000_s1111" style="position:absolute;left:9152;top:72;width:6865;height:6864;visibility:visible;mso-wrap-style:square;v-text-anchor:top" coordsize="686521,68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" path="m,l686521,r,686478l,686478,,e" filled="f" stroked="f">
                  <v:path arrowok="t" o:connecttype="custom" o:connectlocs="343234,0;686467,343211;343234,686421;0,343211" o:connectangles="270,0,90,180" textboxrect="0,0,686521,686478"/>
                </v:shape>
                <v:shape id="Shape 2291" o:spid="_x0000_s1112" style="position:absolute;left:9152;top:72;width:6865;height:6864;visibility:visible;mso-wrap-style:square;v-text-anchor:top" coordsize="686522,68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" path="m,l686522,r,686478l,686478,,xe" filled="f" strokeweight=".17653mm">
                  <v:stroke endcap="round"/>
                  <v:path arrowok="t" o:connecttype="custom" o:connectlocs="343234,0;686467,343211;343234,686421;0,343211" o:connectangles="270,0,90,180" textboxrect="0,0,686522,686478"/>
                </v:shape>
                <v:shape id="Shape 2293" o:spid="_x0000_s1113" style="position:absolute;left:16996;top:3504;width:1983;height:0;visibility:visible;mso-wrap-style:square;v-text-anchor:top" coordsize="198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" path="m,l198314,e" filled="f" strokeweight=".52958mm">
                  <v:stroke endcap="round"/>
                  <v:path arrowok="t" o:connecttype="custom" o:connectlocs="99158,0;198315,1;99158,1;0,1" o:connectangles="270,0,90,180" textboxrect="0,0,198314,0"/>
                </v:shape>
                <v:shape id="Shape 2294" o:spid="_x0000_s1114" style="position:absolute;left:18979;top:3237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" path="m,l71195,26695,,53392,,xe" fillcolor="black" stroked="f">
                  <v:path arrowok="t" o:connecttype="custom" o:connectlocs="35593,0;71186,26696;35593,53391;0,26696" o:connectangles="270,0,90,180" textboxrect="0,0,71195,53392"/>
                </v:shape>
                <v:shape id="Shape 2295" o:spid="_x0000_s1115" style="position:absolute;left:18979;top:3237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" path="m71195,26696l,,,53393,71195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2297" o:spid="_x0000_s1116" style="position:absolute;left:16284;top:3237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" path="m71195,r,53392l,26695,71195,xe" fillcolor="black" stroked="f">
                  <v:path arrowok="t" o:connecttype="custom" o:connectlocs="35593,0;71186,26696;35593,53391;0,26696" o:connectangles="270,0,90,180" textboxrect="0,0,71195,53392"/>
                </v:shape>
                <v:shape id="Shape 2298" o:spid="_x0000_s1117" style="position:absolute;left:16284;top:3237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" path="m,26696l71195,53393,71195,,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33279" o:spid="_x0000_s1118" style="position:absolute;left:20022;top:72;width:6864;height:14301;visibility:visible;mso-wrap-style:square;v-text-anchor:top" coordsize="686521,1430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" path="m,l686521,r,1430162l,1430162,,e" filled="f" stroked="f">
                  <v:path arrowok="t" o:connecttype="custom" o:connectlocs="343234,0;686467,715024;343234,1430048;0,715024" o:connectangles="270,0,90,180" textboxrect="0,0,686521,1430162"/>
                </v:shape>
                <v:shape id="Shape 2302" o:spid="_x0000_s1119" style="position:absolute;left:20022;top:72;width:6864;height:14301;visibility:visible;mso-wrap-style:square;v-text-anchor:top" coordsize="686522,1430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" path="m,l686522,r,1430162l,1430162,,xe" filled="f" strokeweight=".17653mm">
                  <v:stroke endcap="round"/>
                  <v:path arrowok="t" o:connecttype="custom" o:connectlocs="343234,0;686467,715024;343234,1430048;0,715024" o:connectangles="270,0,90,180" textboxrect="0,0,686522,1430162"/>
                </v:shape>
                <v:rect id="Rectangle 2304" o:spid="_x0000_s1120" style="position:absolute;left:21578;top:5897;width:4905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02B2348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Control</w:t>
                        </w:r>
                      </w:p>
                    </w:txbxContent>
                  </v:textbox>
                </v:rect>
                <v:shape id="Shape 2307" o:spid="_x0000_s1121" style="position:absolute;left:41760;top:72;width:6292;height:6864;visibility:visible;mso-wrap-style:square;v-text-anchor:top" coordsize="629312,68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" path="m,l629312,r,686478l,686478,,xe" filled="f" strokeweight=".17653mm">
                  <v:stroke endcap="round"/>
                  <v:path arrowok="t" o:connecttype="custom" o:connectlocs="314631,0;629262,343211;314631,686421;0,343211" o:connectangles="270,0,90,180" textboxrect="0,0,629312,686478"/>
                </v:shape>
                <v:rect id="Rectangle 2309" o:spid="_x0000_s1122" style="position:absolute;left:43730;top:3037;width:346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EE420F6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LCD </w:t>
                        </w:r>
                      </w:p>
                    </w:txbxContent>
                  </v:textbox>
                </v:rect>
                <v:shape id="Shape 2310" o:spid="_x0000_s1123" style="position:absolute;left:37724;top:3504;width:2993;height:0;visibility:visible;mso-wrap-style:square;v-text-anchor:top" coordsize="29937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" path="m,l299378,e" filled="f" strokeweight=".52958mm">
                  <v:stroke endcap="round"/>
                  <v:path arrowok="t" o:connecttype="custom" o:connectlocs="149687,0;299374,1;149687,1;0,1" o:connectangles="270,0,90,180" textboxrect="0,0,299378,0"/>
                </v:shape>
                <v:shape id="Shape 2311" o:spid="_x0000_s1124" style="position:absolute;left:40717;top:3237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" path="m,l71195,26695,,53392,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12" o:spid="_x0000_s1125" style="position:absolute;left:40717;top:3237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" path="m71195,26696l,,,53393,71195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2316" o:spid="_x0000_s1126" style="position:absolute;left:41760;top:7509;width:6292;height:6864;visibility:visible;mso-wrap-style:square;v-text-anchor:top" coordsize="629312,68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" path="m,l629312,r,686478l,686478,,xe" filled="f" strokeweight=".17653mm">
                  <v:stroke endcap="round"/>
                  <v:path arrowok="t" o:connecttype="custom" o:connectlocs="314631,0;629262,343211;314631,686421;0,343211" o:connectangles="270,0,90,180" textboxrect="0,0,629312,686478"/>
                </v:shape>
                <v:rect id="Rectangle 2318" o:spid="_x0000_s1127" style="position:absolute;left:43103;top:9823;width:4712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9A9A253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7"/>
                          </w:rPr>
                          <w:t>Display</w:t>
                        </w:r>
                      </w:p>
                    </w:txbxContent>
                  </v:textbox>
                </v:rect>
                <v:rect id="Rectangle 2319" o:spid="_x0000_s1128" style="position:absolute;left:42862;top:11094;width:5354;height:1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2F1B0BD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7"/>
                          </w:rPr>
                          <w:t>Roulette</w:t>
                        </w:r>
                      </w:p>
                    </w:txbxContent>
                  </v:textbox>
                </v:rect>
                <v:shape id="Shape 2321" o:spid="_x0000_s1129" style="position:absolute;left:22166;top:16549;width:2512;height:2512;visibility:visible;mso-wrap-style:square;v-text-anchor:top" coordsize="251183,25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" path="m206499,44681v44684,44681,44684,117123,,161804c161815,251167,89368,251167,44684,206485,,161804,,89362,44684,44681,89368,,161815,,206499,44681e" filled="f" strokeweight=".17653mm">
                  <v:stroke endcap="round"/>
                  <v:path arrowok="t" o:connecttype="custom" o:connectlocs="125584,0;251167,125575;125584,251149;0,125575" o:connectangles="270,0,90,180" textboxrect="0,0,251183,251167"/>
                </v:shape>
                <v:rect id="Rectangle 2322" o:spid="_x0000_s1130" style="position:absolute;left:22946;top:17369;width:126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18A5BA54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shape id="Shape 2323" o:spid="_x0000_s1131" style="position:absolute;left:23454;top:15352;width:0;height:1277;visibility:visible;mso-wrap-style:square;v-text-anchor:top" coordsize="0,127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" path="m,127751l,e" filled="f" strokeweight=".52958mm">
                  <v:stroke endcap="round"/>
                  <v:path arrowok="t" o:connecttype="custom" o:connectlocs="1,0;1,63875;1,127750;0,63875" o:connectangles="270,0,90,180" textboxrect="0,0,0,127751"/>
                </v:shape>
                <v:shape id="Shape 2324" o:spid="_x0000_s1132" style="position:absolute;left:23187;top:14640;width:534;height:712;visibility:visible;mso-wrap-style:square;v-text-anchor:top" coordsize="53396,71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" path="m26698,l53396,71191,,71191,26698,xe" fillcolor="black" stroked="f">
                  <v:path arrowok="t" o:connecttype="custom" o:connectlocs="26696,0;53391,35593;26696,71186;0,35593" o:connectangles="270,0,90,180" textboxrect="0,0,53396,71191"/>
                </v:shape>
                <v:shape id="Shape 2325" o:spid="_x0000_s1133" style="position:absolute;left:23187;top:14640;width:534;height:712;visibility:visible;mso-wrap-style:square;v-text-anchor:top" coordsize="53396,7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" path="m26698,l,71190r53396,l26698,xe" filled="f" strokeweight=".52958mm">
                  <v:stroke joinstyle="miter"/>
                  <v:path arrowok="t" o:connecttype="custom" o:connectlocs="26696,0;53391,35593;26696,71186;0,35593" o:connectangles="270,0,90,180" textboxrect="0,0,53396,71190"/>
                </v:shape>
                <v:rect id="Rectangle 2327" o:spid="_x0000_s1134" style="position:absolute;left:10231;top:2369;width:6938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32B72243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Keyboard </w:t>
                        </w:r>
                      </w:p>
                    </w:txbxContent>
                  </v:textbox>
                </v:rect>
                <v:rect id="Rectangle 2328" o:spid="_x0000_s1135" style="position:absolute;left:10804;top:3768;width:4991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379410C3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Reader</w:t>
                        </w:r>
                      </w:p>
                    </w:txbxContent>
                  </v:textbox>
                </v:rect>
                <v:shape id="Shape 33280" o:spid="_x0000_s1136" style="position:absolute;left:30891;top:72;width:6864;height:6864;visibility:visible;mso-wrap-style:square;v-text-anchor:top" coordsize="686523,68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" path="m,l686523,r,686478l,686478,,e" filled="f" stroked="f">
                  <v:path arrowok="t" o:connecttype="custom" o:connectlocs="343234,0;686467,343211;343234,686421;0,343211" o:connectangles="270,0,90,180" textboxrect="0,0,686523,686478"/>
                </v:shape>
                <v:shape id="Shape 2331" o:spid="_x0000_s1137" style="position:absolute;left:30891;top:72;width:6864;height:6864;visibility:visible;mso-wrap-style:square;v-text-anchor:top" coordsize="686522,68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" path="m,l686522,r,686478l,686478,,xe" filled="f" strokeweight=".17653mm">
                  <v:stroke endcap="round"/>
                  <v:path arrowok="t" o:connecttype="custom" o:connectlocs="343234,0;686467,343211;343234,686421;0,343211" o:connectangles="270,0,90,180" textboxrect="0,0,686522,686478"/>
                </v:shape>
                <v:shape id="Shape 2333" o:spid="_x0000_s1138" style="position:absolute;left:27865;top:3504;width:1983;height:0;visibility:visible;mso-wrap-style:square;v-text-anchor:top" coordsize="198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" path="m,l198314,e" filled="f" strokeweight=".52958mm">
                  <v:stroke endcap="round"/>
                  <v:path arrowok="t" o:connecttype="custom" o:connectlocs="99158,0;198315,1;99158,1;0,1" o:connectangles="270,0,90,180" textboxrect="0,0,198314,0"/>
                </v:shape>
                <v:shape id="Shape 2334" o:spid="_x0000_s1139" style="position:absolute;left:29848;top:3237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" path="m,l71195,26695,,53392,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35" o:spid="_x0000_s1140" style="position:absolute;left:29848;top:3237;width:712;height:534;visibility:visible;mso-wrap-style:square;v-text-anchor:top" coordsize="71194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" path="m71194,26696l,,,53393,71194,26696xe" filled="f" strokeweight=".52958mm">
                  <v:stroke joinstyle="miter"/>
                  <v:path arrowok="t" o:connecttype="custom" o:connectlocs="35593,0;71186,26696;35593,53391;0,26696" o:connectangles="270,0,90,180" textboxrect="0,0,71194,53393"/>
                </v:shape>
                <v:shape id="Shape 2337" o:spid="_x0000_s1141" style="position:absolute;left:27153;top:3237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" path="m71195,r,53392l,26695,71195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38" o:spid="_x0000_s1142" style="position:absolute;left:27153;top:3237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" path="m,26696l71195,53393,71195,,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rect id="Rectangle 2340" o:spid="_x0000_s1143" style="position:absolute;left:32829;top:1638;width:3890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18438062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Serial</w:t>
                        </w:r>
                      </w:p>
                    </w:txbxContent>
                  </v:textbox>
                </v:rect>
                <v:rect id="Rectangle 2341" o:spid="_x0000_s1144" style="position:absolute;left:32574;top:3037;width:456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661D747B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Output</w:t>
                        </w:r>
                      </w:p>
                    </w:txbxContent>
                  </v:textbox>
                </v:rect>
                <v:rect id="Rectangle 2342" o:spid="_x0000_s1145" style="position:absolute;left:31811;top:4435;width:6597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144DC732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Controller</w:t>
                        </w:r>
                      </w:p>
                    </w:txbxContent>
                  </v:textbox>
                </v:rect>
                <v:shape id="Shape 2343" o:spid="_x0000_s1146" style="position:absolute;left:39726;top:3473;width:991;height:7468;visibility:visible;mso-wrap-style:square;v-text-anchor:top" coordsize="99164,746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" path="m,l,746863r99164,e" filled="f" strokeweight=".52958mm">
                  <v:stroke endcap="round"/>
                  <v:path arrowok="t" o:connecttype="custom" o:connectlocs="49579,0;99157,373400;49579,746799;0,373400" o:connectangles="270,0,90,180" textboxrect="0,0,99164,746863"/>
                </v:shape>
                <v:shape id="Shape 2344" o:spid="_x0000_s1147" style="position:absolute;left:40717;top:10674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" path="m,l71195,26696,,53392,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45" o:spid="_x0000_s1148" style="position:absolute;left:40717;top:10674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" path="m71195,26696l,,,53393,71195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2347" o:spid="_x0000_s1149" style="position:absolute;left:6128;top:3441;width:1983;height:0;visibility:visible;mso-wrap-style:square;v-text-anchor:top" coordsize="1983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" path="m,l198313,e" filled="f" strokeweight=".52958mm">
                  <v:stroke endcap="round"/>
                  <v:path arrowok="t" o:connecttype="custom" o:connectlocs="99158,0;198315,1;99158,1;0,1" o:connectangles="270,0,90,180" textboxrect="0,0,198313,0"/>
                </v:shape>
                <v:shape id="Shape 2348" o:spid="_x0000_s1150" style="position:absolute;left:8111;top:3174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" path="m,l71195,26696,,53392,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49" o:spid="_x0000_s1151" style="position:absolute;left:8111;top:3174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" path="m71195,26696l,,,53393,71195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2351" o:spid="_x0000_s1152" style="position:absolute;left:5416;top:3174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" path="m71195,r,53392l,26696,71195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52" o:spid="_x0000_s1153" style="position:absolute;left:5416;top:3174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" path="m,26696l71195,53393,71195,,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2354" o:spid="_x0000_s1154" style="position:absolute;left:16996;top:10941;width:1983;height:0;visibility:visible;mso-wrap-style:square;v-text-anchor:top" coordsize="1983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" path="m,l198314,e" filled="f" strokeweight=".52958mm">
                  <v:stroke endcap="round"/>
                  <v:path arrowok="t" o:connecttype="custom" o:connectlocs="99158,0;198315,1;99158,1;0,1" o:connectangles="270,0,90,180" textboxrect="0,0,198314,0"/>
                </v:shape>
                <v:shape id="Shape 2355" o:spid="_x0000_s1155" style="position:absolute;left:18979;top:10674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" path="m,l71195,26696,,53392,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56" o:spid="_x0000_s1156" style="position:absolute;left:18979;top:10674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" path="m71195,26696l,,,53393,71195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2358" o:spid="_x0000_s1157" style="position:absolute;left:16284;top:10674;width:712;height:534;visibility:visible;mso-wrap-style:square;v-text-anchor:top" coordsize="71195,53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" path="m71195,r,53392l,26696,71195,xe" fillcolor="black" stroked="f">
                  <v:path arrowok="t" o:connecttype="custom" o:connectlocs="35593,0;71186,26696;35593,53391;0,26696" o:connectangles="270,0,90,180" textboxrect="0,0,71195,53392"/>
                </v:shape>
                <v:shape id="Shape 2359" o:spid="_x0000_s1158" style="position:absolute;left:16284;top:10674;width:712;height:534;visibility:visible;mso-wrap-style:square;v-text-anchor:top" coordsize="71195,5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" path="m,26696l71195,53393,71195,,,26696xe" filled="f" strokeweight=".52958mm">
                  <v:stroke joinstyle="miter"/>
                  <v:path arrowok="t" o:connecttype="custom" o:connectlocs="35593,0;71186,26696;35593,53391;0,26696" o:connectangles="270,0,90,180" textboxrect="0,0,71195,53393"/>
                </v:shape>
                <v:shape id="Shape 33281" o:spid="_x0000_s1159" style="position:absolute;left:9152;top:7509;width:6865;height:6864;visibility:visible;mso-wrap-style:square;v-text-anchor:top" coordsize="686521,68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" path="m,l686521,r,686477l,686477,,e" filled="f" stroked="f">
                  <v:path arrowok="t" o:connecttype="custom" o:connectlocs="343234,0;686467,343211;343234,686421;0,343211" o:connectangles="270,0,90,180" textboxrect="0,0,686521,686477"/>
                </v:shape>
                <v:shape id="Shape 2363" o:spid="_x0000_s1160" style="position:absolute;left:9152;top:7509;width:6865;height:6864;visibility:visible;mso-wrap-style:square;v-text-anchor:top" coordsize="686522,68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" path="m,l686522,r,686478l,686478,,xe" filled="f" strokeweight=".17653mm">
                  <v:stroke endcap="round"/>
                  <v:path arrowok="t" o:connecttype="custom" o:connectlocs="343234,0;686467,343211;343234,686421;0,343211" o:connectangles="270,0,90,180" textboxrect="0,0,686522,686478"/>
                </v:shape>
                <v:rect id="Rectangle 2365" o:spid="_x0000_s1161" style="position:absolute;left:11376;top:9774;width:3553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4935D4CC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Coin </w:t>
                        </w:r>
                      </w:p>
                    </w:txbxContent>
                  </v:textbox>
                </v:rect>
                <v:rect id="Rectangle 2366" o:spid="_x0000_s1162" style="position:absolute;left:10295;top:11172;width:600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52ABB769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Acceptor</w:t>
                        </w:r>
                      </w:p>
                    </w:txbxContent>
                  </v:textbox>
                </v:rect>
                <v:shape id="Shape 2369" o:spid="_x0000_s1163" style="position:absolute;top:9;width:1716;height:1716;visibility:visible;mso-wrap-style:square;v-text-anchor:top" coordsize="171631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" path="m,l171631,r,171619l,171619,,xe" filled="f" strokeweight=".17653mm">
                  <v:stroke endcap="round"/>
                  <v:path arrowok="t" o:connecttype="custom" o:connectlocs="85807,0;171614,85803;85807,171605;0,85803" o:connectangles="270,0,90,180" textboxrect="0,0,171631,171619"/>
                </v:shape>
                <v:rect id="Rectangle 2371" o:spid="_x0000_s1164" style="position:absolute;left:654;top:537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D24483F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1</w:t>
                        </w:r>
                      </w:p>
                    </w:txbxContent>
                  </v:textbox>
                </v:rect>
                <v:shape id="Shape 2374" o:spid="_x0000_s1165" style="position:absolute;left:1716;top:9;width:1716;height:1716;visibility:visible;mso-wrap-style:square;v-text-anchor:top" coordsize="171630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" path="m,l171630,r,171619l,171619,,xe" filled="f" strokeweight=".17653mm">
                  <v:stroke endcap="round"/>
                  <v:path arrowok="t" o:connecttype="custom" o:connectlocs="85807,0;171614,85803;85807,171605;0,85803" o:connectangles="270,0,90,180" textboxrect="0,0,171630,171619"/>
                </v:shape>
                <v:rect id="Rectangle 2376" o:spid="_x0000_s1166" style="position:absolute;left:2370;top:537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79349E03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2</w:t>
                        </w:r>
                      </w:p>
                    </w:txbxContent>
                  </v:textbox>
                </v:rect>
                <v:shape id="Shape 2379" o:spid="_x0000_s1167" style="position:absolute;left:3432;top:9;width:1716;height:1716;visibility:visible;mso-wrap-style:square;v-text-anchor:top" coordsize="171630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" path="m,l171630,r,171619l,171619,,xe" filled="f" strokeweight=".17653mm">
                  <v:stroke endcap="round"/>
                  <v:path arrowok="t" o:connecttype="custom" o:connectlocs="85807,0;171614,85803;85807,171605;0,85803" o:connectangles="270,0,90,180" textboxrect="0,0,171630,171619"/>
                </v:shape>
                <v:rect id="Rectangle 2381" o:spid="_x0000_s1168" style="position:absolute;left:4087;top:537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5475B33C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3</w:t>
                        </w:r>
                      </w:p>
                    </w:txbxContent>
                  </v:textbox>
                </v:rect>
                <v:shape id="Shape 2384" o:spid="_x0000_s1169" style="position:absolute;top:1725;width:1716;height:1716;visibility:visible;mso-wrap-style:square;v-text-anchor:top" coordsize="171631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" path="m,l171631,r,171619l,171619,,xe" filled="f" strokeweight=".17653mm">
                  <v:stroke endcap="round"/>
                  <v:path arrowok="t" o:connecttype="custom" o:connectlocs="85807,0;171614,85803;85807,171605;0,85803" o:connectangles="270,0,90,180" textboxrect="0,0,171631,171619"/>
                </v:shape>
                <v:rect id="Rectangle 2386" o:spid="_x0000_s1170" style="position:absolute;left:654;top:2253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73525C17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4</w:t>
                        </w:r>
                      </w:p>
                    </w:txbxContent>
                  </v:textbox>
                </v:rect>
                <v:shape id="Shape 2389" o:spid="_x0000_s1171" style="position:absolute;left:1716;top:1725;width:1716;height:1716;visibility:visible;mso-wrap-style:square;v-text-anchor:top" coordsize="171630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" path="m,l171630,r,171619l,171619,,xe" filled="f" strokeweight=".17653mm">
                  <v:stroke endcap="round"/>
                  <v:path arrowok="t" o:connecttype="custom" o:connectlocs="85807,0;171614,85803;85807,171605;0,85803" o:connectangles="270,0,90,180" textboxrect="0,0,171630,171619"/>
                </v:shape>
                <v:rect id="Rectangle 2391" o:spid="_x0000_s1172" style="position:absolute;left:2370;top:2253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5CCC3AA5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5</w:t>
                        </w:r>
                      </w:p>
                    </w:txbxContent>
                  </v:textbox>
                </v:rect>
                <v:shape id="Shape 2394" o:spid="_x0000_s1173" style="position:absolute;left:3432;top:1725;width:1716;height:1716;visibility:visible;mso-wrap-style:square;v-text-anchor:top" coordsize="171630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" path="m,l171630,r,171619l,171619,,xe" filled="f" strokeweight=".17653mm">
                  <v:stroke endcap="round"/>
                  <v:path arrowok="t" o:connecttype="custom" o:connectlocs="85807,0;171614,85803;85807,171605;0,85803" o:connectangles="270,0,90,180" textboxrect="0,0,171630,171619"/>
                </v:shape>
                <v:rect id="Rectangle 2396" o:spid="_x0000_s1174" style="position:absolute;left:4087;top:2253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7818F56F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6</w:t>
                        </w:r>
                      </w:p>
                    </w:txbxContent>
                  </v:textbox>
                </v:rect>
                <v:shape id="Shape 2399" o:spid="_x0000_s1175" style="position:absolute;top:3441;width:1716;height:1716;visibility:visible;mso-wrap-style:square;v-text-anchor:top" coordsize="171631,17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" path="m,l171631,r,171620l,171620,,xe" filled="f" strokeweight=".17653mm">
                  <v:stroke endcap="round"/>
                  <v:path arrowok="t" o:connecttype="custom" o:connectlocs="85807,0;171614,85803;85807,171605;0,85803" o:connectangles="270,0,90,180" textboxrect="0,0,171631,171620"/>
                </v:shape>
                <v:rect id="Rectangle 2401" o:spid="_x0000_s1176" style="position:absolute;left:654;top:3969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5B9E8411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7</w:t>
                        </w:r>
                      </w:p>
                    </w:txbxContent>
                  </v:textbox>
                </v:rect>
                <v:shape id="Shape 2404" o:spid="_x0000_s1177" style="position:absolute;left:1716;top:3441;width:1716;height:1716;visibility:visible;mso-wrap-style:square;v-text-anchor:top" coordsize="171630,17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" path="m,l171630,r,171620l,171620,,xe" filled="f" strokeweight=".17653mm">
                  <v:stroke endcap="round"/>
                  <v:path arrowok="t" o:connecttype="custom" o:connectlocs="85807,0;171614,85803;85807,171605;0,85803" o:connectangles="270,0,90,180" textboxrect="0,0,171630,171620"/>
                </v:shape>
                <v:rect id="Rectangle 2406" o:spid="_x0000_s1178" style="position:absolute;left:2370;top:3969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2C489667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8</w:t>
                        </w:r>
                      </w:p>
                    </w:txbxContent>
                  </v:textbox>
                </v:rect>
                <v:shape id="Shape 2409" o:spid="_x0000_s1179" style="position:absolute;left:3432;top:3441;width:1716;height:1716;visibility:visible;mso-wrap-style:square;v-text-anchor:top" coordsize="171630,17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" path="m,l171630,r,171620l,171620,,xe" filled="f" strokeweight=".17653mm">
                  <v:stroke endcap="round"/>
                  <v:path arrowok="t" o:connecttype="custom" o:connectlocs="85807,0;171614,85803;85807,171605;0,85803" o:connectangles="270,0,90,180" textboxrect="0,0,171630,171620"/>
                </v:shape>
                <v:rect id="Rectangle 2411" o:spid="_x0000_s1180" style="position:absolute;left:4087;top:3969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698527F6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9</w:t>
                        </w:r>
                      </w:p>
                    </w:txbxContent>
                  </v:textbox>
                </v:rect>
                <v:shape id="Shape 2414" o:spid="_x0000_s1181" style="position:absolute;top:5157;width:1716;height:1716;visibility:visible;mso-wrap-style:square;v-text-anchor:top" coordsize="171631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" path="m,l171631,r,171619l,171619,,xe" filled="f" strokeweight=".17653mm">
                  <v:stroke endcap="round"/>
                  <v:path arrowok="t" o:connecttype="custom" o:connectlocs="85807,0;171614,85803;85807,171605;0,85803" o:connectangles="270,0,90,180" textboxrect="0,0,171631,171619"/>
                </v:shape>
                <v:rect id="Rectangle 2416" o:spid="_x0000_s1182" style="position:absolute;left:626;top:5565;width:592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15F31FE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8"/>
                          </w:rPr>
                          <w:t>*</w:t>
                        </w:r>
                      </w:p>
                    </w:txbxContent>
                  </v:textbox>
                </v:rect>
                <v:shape id="Shape 2419" o:spid="_x0000_s1183" style="position:absolute;left:1716;top:5157;width:1716;height:1716;visibility:visible;mso-wrap-style:square;v-text-anchor:top" coordsize="171630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" path="m,l171630,r,171619l,171619,,xe" filled="f" strokeweight=".17653mm">
                  <v:stroke endcap="round"/>
                  <v:path arrowok="t" o:connecttype="custom" o:connectlocs="85807,0;171614,85803;85807,171605;0,85803" o:connectangles="270,0,90,180" textboxrect="0,0,171630,171619"/>
                </v:shape>
                <v:rect id="Rectangle 2421" o:spid="_x0000_s1184" style="position:absolute;left:2370;top:5685;width:517;height: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115411F5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1"/>
                          </w:rPr>
                          <w:t>0</w:t>
                        </w:r>
                      </w:p>
                    </w:txbxContent>
                  </v:textbox>
                </v:rect>
                <v:shape id="Shape 2424" o:spid="_x0000_s1185" style="position:absolute;left:3432;top:5157;width:1716;height:1716;visibility:visible;mso-wrap-style:square;v-text-anchor:top" coordsize="171630,17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" path="m,l171630,r,171619l,171619,,xe" filled="f" strokeweight=".17653mm">
                  <v:stroke endcap="round"/>
                  <v:path arrowok="t" o:connecttype="custom" o:connectlocs="85807,0;171614,85803;85807,171605;0,85803" o:connectangles="270,0,90,180" textboxrect="0,0,171630,171619"/>
                </v:shape>
                <v:rect id="Rectangle 2426" o:spid="_x0000_s1186" style="position:absolute;left:4034;top:5665;width:658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2D431103" w14:textId="77777777" w:rsidR="00730595" w:rsidRDefault="00402850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#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>
        <w:t xml:space="preserve">O sistema é implementado numa solução híbrida de </w:t>
      </w:r>
      <w:r>
        <w:rPr>
          <w:i/>
        </w:rPr>
        <w:t>hardware</w:t>
      </w:r>
      <w:r>
        <w:t xml:space="preserve"> e </w:t>
      </w:r>
      <w:r>
        <w:rPr>
          <w:i/>
        </w:rPr>
        <w:t>software</w:t>
      </w:r>
      <w:r>
        <w:t xml:space="preserve">, como apresentado no diagrama de blocos da Figura 2. A </w:t>
      </w:r>
      <w:r>
        <w:t xml:space="preserve">arquitetura proposta é constituída por quatro módulos principais: </w:t>
      </w:r>
      <w:r>
        <w:rPr>
          <w:i/>
        </w:rPr>
        <w:t>i</w:t>
      </w:r>
      <w:r>
        <w:t xml:space="preserve">) um leitor de teclado, designado por </w:t>
      </w:r>
      <w:r>
        <w:rPr>
          <w:i/>
        </w:rPr>
        <w:t>Keyboard Reader</w:t>
      </w:r>
      <w:r>
        <w:t xml:space="preserve">; </w:t>
      </w:r>
      <w:r>
        <w:rPr>
          <w:i/>
        </w:rPr>
        <w:t>ii</w:t>
      </w:r>
      <w:r>
        <w:t xml:space="preserve">) um módulo de interface com o </w:t>
      </w:r>
      <w:r>
        <w:rPr>
          <w:i/>
        </w:rPr>
        <w:t xml:space="preserve">LCD </w:t>
      </w:r>
      <w:r>
        <w:t xml:space="preserve">e com o mostrador da roleta, designado por </w:t>
      </w:r>
      <w:r>
        <w:rPr>
          <w:i/>
        </w:rPr>
        <w:t xml:space="preserve">Serial Output Controller </w:t>
      </w:r>
      <w:r>
        <w:t>(</w:t>
      </w:r>
      <w:r>
        <w:rPr>
          <w:i/>
        </w:rPr>
        <w:t>SOC</w:t>
      </w:r>
      <w:r>
        <w:t xml:space="preserve">); </w:t>
      </w:r>
      <w:r>
        <w:rPr>
          <w:i/>
        </w:rPr>
        <w:t>iii</w:t>
      </w:r>
      <w:r>
        <w:t>) um moedeiro, desi</w:t>
      </w:r>
      <w:r>
        <w:t xml:space="preserve">gnado por </w:t>
      </w:r>
      <w:r>
        <w:rPr>
          <w:i/>
        </w:rPr>
        <w:t>Coin Acceptor</w:t>
      </w:r>
      <w:r>
        <w:t xml:space="preserve">; e </w:t>
      </w:r>
      <w:r>
        <w:rPr>
          <w:i/>
        </w:rPr>
        <w:t>iv</w:t>
      </w:r>
      <w:r>
        <w:t xml:space="preserve">) um módulo de controlo, designado por </w:t>
      </w:r>
      <w:r>
        <w:rPr>
          <w:i/>
        </w:rPr>
        <w:t>Control</w:t>
      </w:r>
      <w:r>
        <w:t xml:space="preserve">. Os módulos </w:t>
      </w:r>
      <w:r>
        <w:rPr>
          <w:i/>
        </w:rPr>
        <w:t>i</w:t>
      </w:r>
      <w:r>
        <w:t xml:space="preserve">) e </w:t>
      </w:r>
      <w:r>
        <w:rPr>
          <w:i/>
        </w:rPr>
        <w:t>ii</w:t>
      </w:r>
      <w:r>
        <w:t xml:space="preserve">) são implementados em </w:t>
      </w:r>
      <w:r>
        <w:rPr>
          <w:i/>
        </w:rPr>
        <w:t>hardware,</w:t>
      </w:r>
      <w:r>
        <w:t xml:space="preserve"> o moedeiro será simulado utilizando um interruptor e um LED, enquanto o módulo de controlo é implementado em </w:t>
      </w:r>
      <w:r>
        <w:rPr>
          <w:i/>
        </w:rPr>
        <w:t>software</w:t>
      </w:r>
      <w:r>
        <w:t xml:space="preserve"> escrito us</w:t>
      </w:r>
      <w:r>
        <w:t xml:space="preserve">ando linguagem Java e executado num PC. </w:t>
      </w:r>
    </w:p>
    <w:p w14:paraId="108BEE31" w14:textId="77777777" w:rsidR="00730595" w:rsidRDefault="00730595">
      <w:pPr>
        <w:spacing w:after="0" w:line="256" w:lineRule="auto"/>
        <w:ind w:left="0" w:firstLine="0"/>
        <w:jc w:val="left"/>
      </w:pPr>
    </w:p>
    <w:p w14:paraId="633D986D" w14:textId="77777777" w:rsidR="00730595" w:rsidRDefault="00402850">
      <w:pPr>
        <w:spacing w:after="129" w:line="256" w:lineRule="auto"/>
        <w:ind w:right="5"/>
        <w:jc w:val="center"/>
      </w:pPr>
      <w:r>
        <w:t>Figura 2 – Arquitetura do sistema que implementa o jogo da Roleta (</w:t>
      </w:r>
      <w:r>
        <w:rPr>
          <w:i/>
        </w:rPr>
        <w:t>Roulette Game</w:t>
      </w:r>
      <w:r>
        <w:t xml:space="preserve">)  </w:t>
      </w:r>
    </w:p>
    <w:p w14:paraId="4D0D8A81" w14:textId="77777777" w:rsidR="00730595" w:rsidRDefault="00402850">
      <w:pPr>
        <w:spacing w:after="5"/>
        <w:ind w:left="-5"/>
      </w:pPr>
      <w:r>
        <w:t xml:space="preserve">O módulo </w:t>
      </w:r>
      <w:r>
        <w:rPr>
          <w:i/>
        </w:rPr>
        <w:t>Keyboard Reader</w:t>
      </w:r>
      <w:r>
        <w:t xml:space="preserve"> é responsável pela descodificação do teclado matricial de 12 teclas, determinando qual a tecla pressionad</w:t>
      </w:r>
      <w:r>
        <w:t xml:space="preserve">a e disponibilizando o seu código, com quatro bits, ao módulo </w:t>
      </w:r>
      <w:r>
        <w:rPr>
          <w:i/>
        </w:rPr>
        <w:t>Control</w:t>
      </w:r>
      <w:r>
        <w:t xml:space="preserve">. Caso este não esteja disponível para o receber imediatamente, o código da tecla é armazenado internamente, até ao limite de dois códigos. O módulo </w:t>
      </w:r>
      <w:r>
        <w:rPr>
          <w:i/>
        </w:rPr>
        <w:t xml:space="preserve">Control </w:t>
      </w:r>
      <w:r>
        <w:t>processa os dados e envia a in</w:t>
      </w:r>
      <w:r>
        <w:t xml:space="preserve">formação a apresentar no </w:t>
      </w:r>
      <w:r>
        <w:rPr>
          <w:i/>
        </w:rPr>
        <w:t>LCD</w:t>
      </w:r>
      <w:r>
        <w:t xml:space="preserve"> através do módulo </w:t>
      </w:r>
      <w:r>
        <w:rPr>
          <w:i/>
        </w:rPr>
        <w:t>SOC</w:t>
      </w:r>
      <w:r>
        <w:t xml:space="preserve">. O </w:t>
      </w:r>
      <w:r>
        <w:rPr>
          <w:i/>
        </w:rPr>
        <w:t>Roulette Display</w:t>
      </w:r>
      <w:r>
        <w:t xml:space="preserve"> é atuado pelo módulo </w:t>
      </w:r>
      <w:r>
        <w:rPr>
          <w:i/>
        </w:rPr>
        <w:t>Control</w:t>
      </w:r>
      <w:r>
        <w:t xml:space="preserve">, através do módulo </w:t>
      </w:r>
      <w:r>
        <w:rPr>
          <w:i/>
        </w:rPr>
        <w:t>SOC</w:t>
      </w:r>
      <w:r>
        <w:t xml:space="preserve">. Por razões de ordem física, e por forma a minimizar o número de fios de interligação, a comunicação entre o módulo </w:t>
      </w:r>
      <w:r>
        <w:rPr>
          <w:i/>
        </w:rPr>
        <w:t xml:space="preserve">Control </w:t>
      </w:r>
      <w:r>
        <w:t>e o módul</w:t>
      </w:r>
      <w:r>
        <w:t xml:space="preserve">o </w:t>
      </w:r>
      <w:r>
        <w:rPr>
          <w:i/>
        </w:rPr>
        <w:t xml:space="preserve">SOC </w:t>
      </w:r>
      <w:r>
        <w:t xml:space="preserve">é realizada através de um protocolo série. </w:t>
      </w:r>
    </w:p>
    <w:p w14:paraId="1B8748D6" w14:textId="77777777" w:rsidR="00730595" w:rsidRDefault="00402850">
      <w:pPr>
        <w:spacing w:after="5"/>
        <w:ind w:left="-5"/>
      </w:pPr>
      <w:r>
        <w:t xml:space="preserve">A implementação do módulo </w:t>
      </w:r>
      <w:r>
        <w:rPr>
          <w:i/>
        </w:rPr>
        <w:t>Control</w:t>
      </w:r>
      <w:r>
        <w:t xml:space="preserve"> foi realizada em </w:t>
      </w:r>
      <w:r>
        <w:rPr>
          <w:i/>
        </w:rPr>
        <w:t>software</w:t>
      </w:r>
      <w:r>
        <w:t xml:space="preserve">, usando a linguagem Java e seguindo a arquitetura lógica apresentada na Figura 3. </w:t>
      </w:r>
    </w:p>
    <w:p w14:paraId="300208A5" w14:textId="77777777" w:rsidR="00730595" w:rsidRDefault="00730595"/>
    <w:p w14:paraId="59125FAE" w14:textId="77777777" w:rsidR="00730595" w:rsidRDefault="00730595"/>
    <w:p w14:paraId="30ED89D4" w14:textId="77777777" w:rsidR="00730595" w:rsidRDefault="00402850">
      <w:pPr>
        <w:spacing w:after="24" w:line="256" w:lineRule="auto"/>
        <w:ind w:left="1221" w:firstLine="0"/>
        <w:jc w:val="left"/>
      </w:pPr>
      <w:bookmarkStart w:id="5" w:name="_Hlk63611761"/>
      <w:r>
        <w:rPr>
          <w:noProof/>
        </w:rPr>
        <w:lastRenderedPageBreak/>
        <w:drawing>
          <wp:inline distT="0" distB="0" distL="0" distR="0" wp14:anchorId="5F8A8C67" wp14:editId="613937EA">
            <wp:extent cx="4922516" cy="3395468"/>
            <wp:effectExtent l="0" t="0" r="0" b="0"/>
            <wp:docPr id="165" name="Picture 328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22516" cy="33954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3CD47E9" w14:textId="77777777" w:rsidR="00730595" w:rsidRDefault="00402850">
      <w:pPr>
        <w:spacing w:after="129" w:line="256" w:lineRule="auto"/>
        <w:ind w:right="5"/>
        <w:jc w:val="center"/>
      </w:pPr>
      <w:r>
        <w:t>Figura 3 – Diagrama lógico do Jogo da Roleta (</w:t>
      </w:r>
      <w:r>
        <w:rPr>
          <w:i/>
        </w:rPr>
        <w:t>Roulette Game</w:t>
      </w:r>
      <w:r>
        <w:t xml:space="preserve">) </w:t>
      </w:r>
    </w:p>
    <w:p w14:paraId="154C6A79" w14:textId="77777777" w:rsidR="00730595" w:rsidRDefault="00730595">
      <w:pPr>
        <w:spacing w:after="129" w:line="256" w:lineRule="auto"/>
        <w:ind w:right="5"/>
        <w:jc w:val="center"/>
      </w:pPr>
    </w:p>
    <w:p w14:paraId="2F9D599B" w14:textId="77777777" w:rsidR="00730595" w:rsidRDefault="00730595">
      <w:pPr>
        <w:spacing w:after="129" w:line="256" w:lineRule="auto"/>
        <w:ind w:right="5"/>
        <w:jc w:val="center"/>
      </w:pPr>
    </w:p>
    <w:p w14:paraId="42836B3F" w14:textId="77777777" w:rsidR="00730595" w:rsidRDefault="00730595">
      <w:pPr>
        <w:spacing w:after="129" w:line="256" w:lineRule="auto"/>
        <w:ind w:right="5"/>
        <w:jc w:val="center"/>
      </w:pPr>
    </w:p>
    <w:p w14:paraId="46B624DB" w14:textId="77777777" w:rsidR="00730595" w:rsidRDefault="00730595">
      <w:pPr>
        <w:spacing w:after="129" w:line="256" w:lineRule="auto"/>
        <w:ind w:right="5"/>
        <w:jc w:val="center"/>
      </w:pPr>
    </w:p>
    <w:p w14:paraId="54B0BEA6" w14:textId="77777777" w:rsidR="00730595" w:rsidRDefault="00730595">
      <w:pPr>
        <w:spacing w:after="129" w:line="256" w:lineRule="auto"/>
        <w:ind w:right="5"/>
        <w:jc w:val="center"/>
      </w:pPr>
    </w:p>
    <w:p w14:paraId="1B8EBF06" w14:textId="77777777" w:rsidR="00730595" w:rsidRDefault="00730595">
      <w:pPr>
        <w:spacing w:after="129" w:line="256" w:lineRule="auto"/>
        <w:ind w:right="5"/>
        <w:jc w:val="center"/>
      </w:pPr>
    </w:p>
    <w:p w14:paraId="4E42FF0D" w14:textId="77777777" w:rsidR="00730595" w:rsidRDefault="00730595">
      <w:pPr>
        <w:spacing w:after="129" w:line="256" w:lineRule="auto"/>
        <w:ind w:right="5"/>
        <w:jc w:val="center"/>
      </w:pPr>
    </w:p>
    <w:p w14:paraId="7B3F8690" w14:textId="77777777" w:rsidR="00730595" w:rsidRDefault="00730595">
      <w:pPr>
        <w:spacing w:after="129" w:line="256" w:lineRule="auto"/>
        <w:ind w:right="5"/>
        <w:jc w:val="center"/>
      </w:pPr>
    </w:p>
    <w:p w14:paraId="4F1A3148" w14:textId="77777777" w:rsidR="00730595" w:rsidRDefault="00730595">
      <w:pPr>
        <w:spacing w:after="129" w:line="256" w:lineRule="auto"/>
        <w:ind w:right="5"/>
        <w:jc w:val="center"/>
      </w:pPr>
    </w:p>
    <w:p w14:paraId="3AE17172" w14:textId="77777777" w:rsidR="00730595" w:rsidRDefault="00730595">
      <w:pPr>
        <w:spacing w:after="129" w:line="256" w:lineRule="auto"/>
        <w:ind w:right="5"/>
        <w:jc w:val="center"/>
      </w:pPr>
    </w:p>
    <w:p w14:paraId="75C9F788" w14:textId="77777777" w:rsidR="00730595" w:rsidRDefault="00730595">
      <w:pPr>
        <w:spacing w:after="129" w:line="256" w:lineRule="auto"/>
        <w:ind w:right="5"/>
        <w:jc w:val="center"/>
      </w:pPr>
    </w:p>
    <w:p w14:paraId="602A036E" w14:textId="77777777" w:rsidR="00730595" w:rsidRDefault="00730595">
      <w:pPr>
        <w:spacing w:after="129" w:line="256" w:lineRule="auto"/>
        <w:ind w:right="5"/>
        <w:jc w:val="center"/>
      </w:pPr>
    </w:p>
    <w:p w14:paraId="46D289DF" w14:textId="77777777" w:rsidR="00730595" w:rsidRDefault="00730595">
      <w:pPr>
        <w:spacing w:after="129" w:line="256" w:lineRule="auto"/>
        <w:ind w:right="5"/>
        <w:jc w:val="center"/>
      </w:pPr>
    </w:p>
    <w:p w14:paraId="160013F8" w14:textId="77777777" w:rsidR="00730595" w:rsidRDefault="00730595">
      <w:pPr>
        <w:spacing w:after="129" w:line="256" w:lineRule="auto"/>
        <w:ind w:right="5"/>
        <w:jc w:val="center"/>
      </w:pPr>
    </w:p>
    <w:p w14:paraId="1C0AD069" w14:textId="77777777" w:rsidR="00730595" w:rsidRDefault="00730595">
      <w:pPr>
        <w:spacing w:after="129" w:line="256" w:lineRule="auto"/>
        <w:ind w:right="5"/>
        <w:jc w:val="center"/>
      </w:pPr>
    </w:p>
    <w:p w14:paraId="65EA1247" w14:textId="77777777" w:rsidR="00730595" w:rsidRDefault="00730595">
      <w:pPr>
        <w:spacing w:after="129" w:line="256" w:lineRule="auto"/>
        <w:ind w:right="5"/>
        <w:jc w:val="center"/>
      </w:pPr>
    </w:p>
    <w:p w14:paraId="5FCC083B" w14:textId="77777777" w:rsidR="00730595" w:rsidRDefault="00730595">
      <w:pPr>
        <w:spacing w:after="129" w:line="256" w:lineRule="auto"/>
        <w:ind w:right="5"/>
        <w:jc w:val="center"/>
      </w:pPr>
    </w:p>
    <w:p w14:paraId="3164A27D" w14:textId="77777777" w:rsidR="00730595" w:rsidRDefault="00402850">
      <w:pPr>
        <w:pStyle w:val="Ttulo1"/>
        <w:tabs>
          <w:tab w:val="center" w:pos="2746"/>
        </w:tabs>
        <w:ind w:left="-15" w:firstLine="0"/>
      </w:pPr>
      <w:r>
        <w:lastRenderedPageBreak/>
        <w:t>A.</w:t>
      </w:r>
      <w:r>
        <w:tab/>
        <w:t xml:space="preserve">Interligações entre o HW e SW </w:t>
      </w:r>
    </w:p>
    <w:bookmarkEnd w:id="5"/>
    <w:p w14:paraId="7CBA7431" w14:textId="77777777" w:rsidR="00730595" w:rsidRDefault="00730595"/>
    <w:p w14:paraId="18087364" w14:textId="77777777" w:rsidR="00000000" w:rsidRDefault="00402850">
      <w:pPr>
        <w:sectPr w:rsidR="00000000">
          <w:headerReference w:type="default" r:id="rId33"/>
          <w:footerReference w:type="default" r:id="rId34"/>
          <w:headerReference w:type="first" r:id="rId35"/>
          <w:footerReference w:type="first" r:id="rId36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173F72E9" w14:textId="77777777" w:rsidR="00730595" w:rsidRDefault="00402850">
      <w:pPr>
        <w:ind w:left="11" w:right="14"/>
      </w:pPr>
      <w:r>
        <w:t xml:space="preserve">O módulo </w:t>
      </w:r>
      <w:r>
        <w:rPr>
          <w:i/>
        </w:rPr>
        <w:t>Keyboard Reader</w:t>
      </w:r>
      <w:r>
        <w:t xml:space="preserve"> implementado é constituído por dois blocos principais: o descodificador de teclado (</w:t>
      </w:r>
      <w:r>
        <w:rPr>
          <w:i/>
        </w:rPr>
        <w:t>Key Decode</w:t>
      </w:r>
      <w:r>
        <w:t xml:space="preserve">); e o bloco de armazenamento e de entrega ao consumidor (designado por </w:t>
      </w:r>
      <w:r>
        <w:rPr>
          <w:i/>
        </w:rPr>
        <w:t xml:space="preserve">Key </w:t>
      </w:r>
      <w:r>
        <w:rPr>
          <w:i/>
        </w:rPr>
        <w:t>Buffer</w:t>
      </w:r>
      <w:r>
        <w:t xml:space="preserve">), conforme ilustrado na Figura 1. Neste caso o módulo de controlo, implementado em </w:t>
      </w:r>
      <w:r>
        <w:rPr>
          <w:i/>
        </w:rPr>
        <w:t>software</w:t>
      </w:r>
      <w:r>
        <w:t xml:space="preserve">, é a entidade consumidora. </w:t>
      </w:r>
    </w:p>
    <w:p w14:paraId="7828153B" w14:textId="77777777" w:rsidR="00730595" w:rsidRDefault="00402850">
      <w:pPr>
        <w:spacing w:after="72" w:line="256" w:lineRule="auto"/>
        <w:ind w:left="22" w:firstLine="0"/>
        <w:jc w:val="center"/>
      </w:pPr>
      <w:r>
        <w:rPr>
          <w:noProof/>
        </w:rPr>
        <w:drawing>
          <wp:inline distT="0" distB="0" distL="0" distR="0" wp14:anchorId="6B22E672" wp14:editId="34EF8678">
            <wp:extent cx="3005331" cy="975363"/>
            <wp:effectExtent l="0" t="0" r="4569" b="0"/>
            <wp:docPr id="166" name="Picture 7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05331" cy="9753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4C3684D" w14:textId="77777777" w:rsidR="00730595" w:rsidRDefault="00402850">
      <w:pPr>
        <w:spacing w:after="12" w:line="256" w:lineRule="auto"/>
        <w:ind w:right="103"/>
        <w:jc w:val="center"/>
      </w:pPr>
      <w:r>
        <w:t>Figura 1 – Diagrama de blocos do módulo</w:t>
      </w:r>
      <w:r>
        <w:rPr>
          <w:i/>
        </w:rPr>
        <w:t xml:space="preserve"> Keyboard </w:t>
      </w:r>
      <w:r>
        <w:t xml:space="preserve"> </w:t>
      </w:r>
    </w:p>
    <w:p w14:paraId="47853328" w14:textId="77777777" w:rsidR="00730595" w:rsidRDefault="00402850">
      <w:pPr>
        <w:spacing w:after="0"/>
        <w:ind w:right="94"/>
        <w:jc w:val="center"/>
      </w:pPr>
      <w:r>
        <w:rPr>
          <w:i/>
        </w:rPr>
        <w:t>Reader</w:t>
      </w:r>
      <w:r>
        <w:t xml:space="preserve">  </w:t>
      </w:r>
    </w:p>
    <w:p w14:paraId="5C084F8F" w14:textId="77777777" w:rsidR="00730595" w:rsidRDefault="00402850">
      <w:pPr>
        <w:pStyle w:val="Ttulo1"/>
        <w:ind w:left="-5"/>
      </w:pPr>
      <w:r>
        <w:t>1</w:t>
      </w:r>
      <w:r>
        <w:rPr>
          <w:rFonts w:ascii="Arial" w:eastAsia="Arial" w:hAnsi="Arial" w:cs="Arial"/>
        </w:rPr>
        <w:t xml:space="preserve"> </w:t>
      </w:r>
      <w:r>
        <w:t xml:space="preserve">Key Decode  </w:t>
      </w:r>
    </w:p>
    <w:p w14:paraId="45E10C79" w14:textId="77777777" w:rsidR="00000000" w:rsidRDefault="00402850">
      <w:pPr>
        <w:sectPr w:rsidR="00000000">
          <w:type w:val="continuous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65A84A88" w14:textId="77777777" w:rsidR="00730595" w:rsidRDefault="00402850">
      <w:pPr>
        <w:ind w:left="11" w:right="14"/>
      </w:pPr>
      <w:r>
        <w:t xml:space="preserve">O bloco </w:t>
      </w:r>
      <w:r>
        <w:rPr>
          <w:i/>
        </w:rPr>
        <w:t>Key Decode</w:t>
      </w:r>
      <w:r>
        <w:t xml:space="preserve"> implementa um </w:t>
      </w:r>
      <w:r>
        <w:t xml:space="preserve">descodificador de um teclado matricial 4x3 por </w:t>
      </w:r>
      <w:r>
        <w:rPr>
          <w:i/>
        </w:rPr>
        <w:t>hardware</w:t>
      </w:r>
      <w:r>
        <w:t xml:space="preserve">, sendo constituído por três sub-blocos: um teclado matricial de 4x3; o bloco </w:t>
      </w:r>
      <w:r>
        <w:rPr>
          <w:i/>
        </w:rPr>
        <w:t>Key Scan,</w:t>
      </w:r>
      <w:r>
        <w:t xml:space="preserve"> responsável pelo varrimento do teclado; e o bloco </w:t>
      </w:r>
      <w:r>
        <w:rPr>
          <w:i/>
        </w:rPr>
        <w:t>Key Control</w:t>
      </w:r>
      <w:r>
        <w:t xml:space="preserve">, que realiza o controlo do varrimento e o controlo </w:t>
      </w:r>
      <w:r>
        <w:t xml:space="preserve">de fluxo, conforme o diagrama de blocos representado na Figura 2a. O controlo de fluxo de saída do bloco </w:t>
      </w:r>
      <w:r>
        <w:rPr>
          <w:i/>
        </w:rPr>
        <w:t>Key Decode</w:t>
      </w:r>
      <w:r>
        <w:t xml:space="preserve"> </w:t>
      </w:r>
      <w:r>
        <w:t xml:space="preserve">(para o módulo </w:t>
      </w:r>
      <w:r>
        <w:rPr>
          <w:i/>
        </w:rPr>
        <w:t>Key Buffer</w:t>
      </w:r>
      <w:r>
        <w:t xml:space="preserve">), define que o sinal </w:t>
      </w:r>
      <w:r>
        <w:rPr>
          <w:i/>
        </w:rPr>
        <w:t>K</w:t>
      </w:r>
      <w:r>
        <w:rPr>
          <w:i/>
          <w:vertAlign w:val="subscript"/>
        </w:rPr>
        <w:t>val</w:t>
      </w:r>
      <w:r>
        <w:t xml:space="preserve"> é ativado quando é detetada a pressão de uma tecla, sendo também disponibilizado o códig</w:t>
      </w:r>
      <w:r>
        <w:t xml:space="preserve">o dessa tecla no barramento </w:t>
      </w:r>
      <w:r>
        <w:rPr>
          <w:i/>
        </w:rPr>
        <w:t>K</w:t>
      </w:r>
      <w:r>
        <w:rPr>
          <w:i/>
          <w:vertAlign w:val="subscript"/>
        </w:rPr>
        <w:t>0:3</w:t>
      </w:r>
      <w:r>
        <w:t xml:space="preserve">. Apenas é iniciado um novo ciclo de varrimento ao teclado quando o sinal </w:t>
      </w:r>
      <w:r>
        <w:rPr>
          <w:i/>
        </w:rPr>
        <w:t>K</w:t>
      </w:r>
      <w:r>
        <w:rPr>
          <w:i/>
          <w:vertAlign w:val="subscript"/>
        </w:rPr>
        <w:t>ack</w:t>
      </w:r>
      <w:r>
        <w:t xml:space="preserve"> for ativado e a tecla premida for libertada. </w:t>
      </w:r>
    </w:p>
    <w:p w14:paraId="044035AD" w14:textId="77777777" w:rsidR="00730595" w:rsidRDefault="00730595">
      <w:pPr>
        <w:spacing w:after="0" w:line="256" w:lineRule="auto"/>
        <w:ind w:left="2809" w:firstLine="0"/>
        <w:jc w:val="center"/>
      </w:pPr>
    </w:p>
    <w:p w14:paraId="2E57E166" w14:textId="77777777" w:rsidR="00730595" w:rsidRDefault="00730595">
      <w:pPr>
        <w:spacing w:after="0" w:line="256" w:lineRule="auto"/>
        <w:ind w:left="2809" w:firstLine="0"/>
        <w:jc w:val="center"/>
      </w:pPr>
    </w:p>
    <w:p w14:paraId="7C6EDEB1" w14:textId="77777777" w:rsidR="00000000" w:rsidRDefault="00402850">
      <w:pPr>
        <w:sectPr w:rsidR="00000000">
          <w:type w:val="continuous"/>
          <w:pgSz w:w="11906" w:h="16838"/>
          <w:pgMar w:top="1417" w:right="1701" w:bottom="1417" w:left="1701" w:header="708" w:footer="708" w:gutter="0"/>
          <w:cols w:num="2" w:space="708"/>
          <w:titlePg/>
        </w:sectPr>
      </w:pPr>
    </w:p>
    <w:p w14:paraId="446227EF" w14:textId="77777777" w:rsidR="00730595" w:rsidRDefault="00402850">
      <w:pPr>
        <w:spacing w:after="0" w:line="256" w:lineRule="auto"/>
        <w:ind w:left="0" w:firstLine="0"/>
      </w:pPr>
      <w:r>
        <w:t xml:space="preserve">  </w:t>
      </w:r>
    </w:p>
    <w:p w14:paraId="04A2CA94" w14:textId="77777777" w:rsidR="00730595" w:rsidRDefault="00402850">
      <w:pPr>
        <w:spacing w:after="267"/>
        <w:ind w:left="11" w:right="14"/>
      </w:pPr>
      <w:r>
        <w:t xml:space="preserve">O bloco </w:t>
      </w:r>
      <w:r>
        <w:rPr>
          <w:i/>
        </w:rPr>
        <w:t>Key Scan</w:t>
      </w:r>
      <w:r>
        <w:t xml:space="preserve"> foi implementado de acordo com o diagrama de blocos representado na Figura 3</w:t>
      </w:r>
      <w:r>
        <w:t xml:space="preserve">, uma vez que consideramos que o uso de apenas um contador de dois bits tornaria o circuito mais simples sendo também necessários menos clocks para efetuar o varrimento do mesmo, sendo assim a solução mais rápida a efetuar a leitura de uma tecla. </w:t>
      </w:r>
    </w:p>
    <w:p w14:paraId="74423F91" w14:textId="77777777" w:rsidR="00730595" w:rsidRDefault="00402850">
      <w:pPr>
        <w:spacing w:after="266"/>
        <w:ind w:left="11" w:right="14"/>
      </w:pPr>
      <w:r>
        <w:t xml:space="preserve">O bloco </w:t>
      </w:r>
      <w:r>
        <w:rPr>
          <w:i/>
        </w:rPr>
        <w:t>Key Control</w:t>
      </w:r>
      <w:r>
        <w:t xml:space="preserve"> foi implementado pela máquina de estados representada em </w:t>
      </w:r>
      <w:r>
        <w:rPr>
          <w:i/>
        </w:rPr>
        <w:t>ASM-chart</w:t>
      </w:r>
      <w:r>
        <w:t xml:space="preserve"> na Figura 4. Conforme a solução apresentada, o Key Controla aguarda que uma tecla do Keyboard seja pressionada e, após verificar que DAC já não se encontra ativo, liberta o sina</w:t>
      </w:r>
      <w:r>
        <w:t xml:space="preserve">l Kval para assinalar que possui valores validos para leitura. Após isso, aguarda o sinal DAC a informar que os dados que está a disponibilizar foram recebidos e assim, após DAC se desligar novamente, recomeça o processo. </w:t>
      </w:r>
    </w:p>
    <w:p w14:paraId="2C8D9989" w14:textId="77777777" w:rsidR="00730595" w:rsidRDefault="00402850">
      <w:pPr>
        <w:spacing w:after="247"/>
        <w:ind w:left="11" w:right="14"/>
      </w:pPr>
      <w:r>
        <w:t xml:space="preserve">A descrição hardware do bloco </w:t>
      </w:r>
      <w:r>
        <w:rPr>
          <w:i/>
        </w:rPr>
        <w:t>Key</w:t>
      </w:r>
      <w:r>
        <w:rPr>
          <w:i/>
        </w:rPr>
        <w:t xml:space="preserve"> Decode </w:t>
      </w:r>
      <w:r>
        <w:t xml:space="preserve">em CUPL segue em anexo no documento </w:t>
      </w:r>
      <w:r>
        <w:rPr>
          <w:shd w:val="clear" w:color="auto" w:fill="FF0000"/>
        </w:rPr>
        <w:t>XXX</w:t>
      </w:r>
    </w:p>
    <w:p w14:paraId="4F47D9FC" w14:textId="77777777" w:rsidR="00730595" w:rsidRDefault="00402850">
      <w:pPr>
        <w:spacing w:after="176" w:line="256" w:lineRule="auto"/>
        <w:ind w:left="0" w:right="490" w:firstLine="0"/>
        <w:jc w:val="right"/>
      </w:pPr>
      <w:r>
        <w:rPr>
          <w:noProof/>
        </w:rPr>
        <w:drawing>
          <wp:inline distT="0" distB="0" distL="0" distR="0" wp14:anchorId="64068887" wp14:editId="69B08233">
            <wp:extent cx="2673989" cy="1819143"/>
            <wp:effectExtent l="0" t="0" r="0" b="0"/>
            <wp:docPr id="167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73989" cy="18191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128281C0" w14:textId="77777777" w:rsidR="00730595" w:rsidRDefault="00402850">
      <w:pPr>
        <w:spacing w:after="131" w:line="256" w:lineRule="auto"/>
        <w:ind w:right="22"/>
        <w:jc w:val="center"/>
      </w:pPr>
      <w:r>
        <w:t>Figura 3 - Diagrama de blocos</w:t>
      </w:r>
      <w:r>
        <w:rPr>
          <w:i/>
        </w:rPr>
        <w:t xml:space="preserve"> </w:t>
      </w:r>
      <w:r>
        <w:t>do bloco</w:t>
      </w:r>
      <w:r>
        <w:rPr>
          <w:i/>
        </w:rPr>
        <w:t xml:space="preserve"> Key Scan</w:t>
      </w:r>
      <w:r>
        <w:t xml:space="preserve">  </w:t>
      </w:r>
    </w:p>
    <w:p w14:paraId="33B85720" w14:textId="77777777" w:rsidR="00730595" w:rsidRDefault="00730595"/>
    <w:p w14:paraId="41F33F31" w14:textId="77777777" w:rsidR="00730595" w:rsidRDefault="00730595"/>
    <w:p w14:paraId="2BCC091A" w14:textId="77777777" w:rsidR="00000000" w:rsidRDefault="00402850">
      <w:pPr>
        <w:sectPr w:rsidR="00000000">
          <w:type w:val="continuous"/>
          <w:pgSz w:w="11906" w:h="16838"/>
          <w:pgMar w:top="1417" w:right="1701" w:bottom="1417" w:left="1701" w:header="708" w:footer="708" w:gutter="0"/>
          <w:cols w:num="2" w:space="708"/>
          <w:titlePg/>
        </w:sectPr>
      </w:pPr>
    </w:p>
    <w:p w14:paraId="4D85FD2A" w14:textId="77777777" w:rsidR="00730595" w:rsidRDefault="00730595">
      <w:pPr>
        <w:ind w:left="0" w:firstLine="0"/>
      </w:pPr>
    </w:p>
    <w:p w14:paraId="284E227B" w14:textId="77777777" w:rsidR="00000000" w:rsidRDefault="00402850">
      <w:pPr>
        <w:sectPr w:rsidR="00000000">
          <w:type w:val="continuous"/>
          <w:pgSz w:w="11906" w:h="16838"/>
          <w:pgMar w:top="1417" w:right="1701" w:bottom="1417" w:left="1701" w:header="708" w:footer="708" w:gutter="0"/>
          <w:cols w:num="2" w:space="708"/>
          <w:titlePg/>
        </w:sectPr>
      </w:pPr>
    </w:p>
    <w:p w14:paraId="588D8393" w14:textId="77777777" w:rsidR="00730595" w:rsidRDefault="00730595"/>
    <w:p w14:paraId="47FD95C3" w14:textId="77777777" w:rsidR="00730595" w:rsidRDefault="00730595"/>
    <w:p w14:paraId="6667413D" w14:textId="77777777" w:rsidR="00730595" w:rsidRDefault="00402850">
      <w:pPr>
        <w:ind w:right="218"/>
      </w:pPr>
      <w:r>
        <w:t xml:space="preserve">Com base nas descrições do bloco </w:t>
      </w:r>
      <w:r>
        <w:rPr>
          <w:i/>
        </w:rPr>
        <w:t>Key Decode</w:t>
      </w:r>
      <w:r>
        <w:t xml:space="preserve"> implementou-se parcialmente o módulo </w:t>
      </w:r>
      <w:r>
        <w:rPr>
          <w:i/>
        </w:rPr>
        <w:t>Keyboard Reader</w:t>
      </w:r>
      <w:r>
        <w:t xml:space="preserve"> de acordo com o esquema elétrico </w:t>
      </w:r>
      <w:r>
        <w:t>representado no Anexo C. Vale notar que durante o decorrer do desenvolvimento deste modulo, optamos por deixar o clock do Counter invertido relativamente ao do KeyControl como modo de evitar possíveis conflitos. Relativamente ás resistências usadas na impl</w:t>
      </w:r>
      <w:r>
        <w:t xml:space="preserve">ementação do componente hardware do keyboard, usamos as que foram fornecidas e que correspondei ás listadas a documentação da peça. </w:t>
      </w:r>
    </w:p>
    <w:p w14:paraId="223EB47A" w14:textId="77777777" w:rsidR="00730595" w:rsidRDefault="00402850">
      <w:pPr>
        <w:spacing w:after="163" w:line="256" w:lineRule="auto"/>
        <w:ind w:left="765" w:firstLine="0"/>
        <w:jc w:val="center"/>
      </w:pPr>
      <w:r>
        <w:t xml:space="preserve"> </w:t>
      </w:r>
    </w:p>
    <w:p w14:paraId="5A9E74B3" w14:textId="77777777" w:rsidR="00730595" w:rsidRDefault="00402850">
      <w:pPr>
        <w:pStyle w:val="Ttulo1"/>
        <w:ind w:left="765" w:firstLine="0"/>
        <w:jc w:val="center"/>
      </w:pPr>
      <w:r>
        <w:t>2</w:t>
      </w:r>
      <w:r>
        <w:rPr>
          <w:rFonts w:ascii="Arial" w:eastAsia="Arial" w:hAnsi="Arial" w:cs="Arial"/>
        </w:rPr>
        <w:t xml:space="preserve"> </w:t>
      </w:r>
      <w:r>
        <w:t xml:space="preserve">Key Buffer  </w:t>
      </w:r>
    </w:p>
    <w:p w14:paraId="0BEFE2B4" w14:textId="77777777" w:rsidR="00730595" w:rsidRDefault="00402850">
      <w:pPr>
        <w:ind w:right="216"/>
      </w:pPr>
      <w:r>
        <w:t xml:space="preserve">O módulo </w:t>
      </w:r>
      <w:r>
        <w:rPr>
          <w:i/>
        </w:rPr>
        <w:t>Key</w:t>
      </w:r>
      <w:r>
        <w:t xml:space="preserve"> </w:t>
      </w:r>
      <w:r>
        <w:rPr>
          <w:i/>
        </w:rPr>
        <w:t>Buffer</w:t>
      </w:r>
      <w:r>
        <w:t xml:space="preserve"> implementa uma estrutura de armazenamento de dados, com capacidade de uma palavra de q</w:t>
      </w:r>
      <w:r>
        <w:t xml:space="preserve">uatro bits. A escrita de dados no </w:t>
      </w:r>
      <w:r>
        <w:rPr>
          <w:i/>
        </w:rPr>
        <w:t>Key Buffer</w:t>
      </w:r>
      <w:r>
        <w:t xml:space="preserve"> inicia-se com a ativação do sinal </w:t>
      </w:r>
      <w:r>
        <w:rPr>
          <w:i/>
        </w:rPr>
        <w:t>DAV</w:t>
      </w:r>
      <w:r>
        <w:t xml:space="preserve"> (</w:t>
      </w:r>
      <w:r>
        <w:rPr>
          <w:i/>
        </w:rPr>
        <w:t>Data Available</w:t>
      </w:r>
      <w:r>
        <w:t xml:space="preserve">) pelo sistema produtor, neste caso pelo </w:t>
      </w:r>
      <w:r>
        <w:rPr>
          <w:i/>
        </w:rPr>
        <w:t>Key Decode</w:t>
      </w:r>
      <w:r>
        <w:t>, indicando que tem dados para serem armazenados. Logo que tenha disponibilidade para armazenar informação,</w:t>
      </w:r>
      <w:r>
        <w:t xml:space="preserve"> o </w:t>
      </w:r>
      <w:r>
        <w:rPr>
          <w:i/>
        </w:rPr>
        <w:t>Key Buffer</w:t>
      </w:r>
      <w:r>
        <w:t xml:space="preserve"> escreve os dados </w:t>
      </w:r>
      <w:r>
        <w:rPr>
          <w:i/>
        </w:rPr>
        <w:t>D</w:t>
      </w:r>
      <w:r>
        <w:rPr>
          <w:i/>
          <w:vertAlign w:val="subscript"/>
        </w:rPr>
        <w:t>0:3</w:t>
      </w:r>
      <w:r>
        <w:t xml:space="preserve"> em memória. Concluída a escrita em memória, ativa o sinal </w:t>
      </w:r>
      <w:r>
        <w:rPr>
          <w:i/>
        </w:rPr>
        <w:t>DAC</w:t>
      </w:r>
      <w:r>
        <w:t xml:space="preserve"> (</w:t>
      </w:r>
      <w:r>
        <w:rPr>
          <w:i/>
        </w:rPr>
        <w:t>Data Accepted</w:t>
      </w:r>
      <w:r>
        <w:t xml:space="preserve">) para informar o sistema produtor que os dados foram aceites. O sistema produtor mantém o sinal </w:t>
      </w:r>
      <w:r>
        <w:rPr>
          <w:i/>
        </w:rPr>
        <w:t>DAV</w:t>
      </w:r>
      <w:r>
        <w:t xml:space="preserve"> ativo até que </w:t>
      </w:r>
      <w:r>
        <w:rPr>
          <w:i/>
        </w:rPr>
        <w:t>DAC</w:t>
      </w:r>
      <w:r>
        <w:t xml:space="preserve"> seja ativado. O </w:t>
      </w:r>
      <w:r>
        <w:rPr>
          <w:i/>
        </w:rPr>
        <w:t xml:space="preserve">Key </w:t>
      </w:r>
      <w:r>
        <w:rPr>
          <w:i/>
        </w:rPr>
        <w:t>Buffer</w:t>
      </w:r>
      <w:r>
        <w:t xml:space="preserve"> só desativa </w:t>
      </w:r>
      <w:r>
        <w:rPr>
          <w:i/>
        </w:rPr>
        <w:t>DAC</w:t>
      </w:r>
      <w:r>
        <w:t xml:space="preserve"> depois de </w:t>
      </w:r>
      <w:r>
        <w:rPr>
          <w:i/>
        </w:rPr>
        <w:t>DAV</w:t>
      </w:r>
      <w:r>
        <w:t xml:space="preserve"> ter sido desativado.  </w:t>
      </w:r>
    </w:p>
    <w:p w14:paraId="0CD8C78B" w14:textId="77777777" w:rsidR="00730595" w:rsidRDefault="00402850">
      <w:pPr>
        <w:spacing w:before="240" w:after="0"/>
        <w:ind w:right="221"/>
      </w:pPr>
      <w:r>
        <w:t xml:space="preserve">A implementação do </w:t>
      </w:r>
      <w:r>
        <w:rPr>
          <w:i/>
        </w:rPr>
        <w:t>key Buffer</w:t>
      </w:r>
      <w:r>
        <w:t xml:space="preserve"> deverá ser baseada numa máquina de controlo (</w:t>
      </w:r>
      <w:r>
        <w:rPr>
          <w:i/>
        </w:rPr>
        <w:t>Key Buffer Control</w:t>
      </w:r>
      <w:r>
        <w:t>) e num registo externo (</w:t>
      </w:r>
      <w:r>
        <w:rPr>
          <w:i/>
        </w:rPr>
        <w:t>Output Register</w:t>
      </w:r>
      <w:r>
        <w:t xml:space="preserve">), o diagrama de blocos </w:t>
      </w:r>
    </w:p>
    <w:p w14:paraId="736BE327" w14:textId="77777777" w:rsidR="00730595" w:rsidRDefault="00402850">
      <w:pPr>
        <w:spacing w:before="240" w:after="0" w:line="256" w:lineRule="auto"/>
        <w:ind w:left="775" w:right="832"/>
        <w:jc w:val="right"/>
      </w:pPr>
      <w:r>
        <w:t>Figura 5 – Diagrama de blocos do</w:t>
      </w:r>
      <w:r>
        <w:rPr>
          <w:i/>
        </w:rPr>
        <w:t xml:space="preserve"> Key B</w:t>
      </w:r>
      <w:r>
        <w:rPr>
          <w:i/>
        </w:rPr>
        <w:t>uffer</w:t>
      </w:r>
      <w:r>
        <w:t xml:space="preserve">   </w:t>
      </w:r>
    </w:p>
    <w:p w14:paraId="0CF65033" w14:textId="77777777" w:rsidR="00730595" w:rsidRDefault="00730595">
      <w:pPr>
        <w:spacing w:before="240" w:after="0" w:line="256" w:lineRule="auto"/>
        <w:ind w:left="0" w:firstLine="0"/>
        <w:jc w:val="left"/>
      </w:pPr>
    </w:p>
    <w:p w14:paraId="606F5FE9" w14:textId="77777777" w:rsidR="00730595" w:rsidRDefault="00402850">
      <w:pPr>
        <w:ind w:left="0" w:right="14" w:firstLine="0"/>
      </w:pPr>
      <w:r>
        <w:t xml:space="preserve">O bloco </w:t>
      </w:r>
      <w:r>
        <w:rPr>
          <w:i/>
        </w:rPr>
        <w:t>Key Buffer Control</w:t>
      </w:r>
      <w:r>
        <w:t xml:space="preserve"> do </w:t>
      </w:r>
      <w:r>
        <w:rPr>
          <w:i/>
        </w:rPr>
        <w:t>Key Buffer</w:t>
      </w:r>
      <w:r>
        <w:t xml:space="preserve"> é também responsável pela interação com o sistema consumidor, neste caso o módulo </w:t>
      </w:r>
      <w:r>
        <w:rPr>
          <w:i/>
        </w:rPr>
        <w:t>Control</w:t>
      </w:r>
      <w:r>
        <w:t xml:space="preserve">. O </w:t>
      </w:r>
      <w:r>
        <w:rPr>
          <w:i/>
        </w:rPr>
        <w:t>Control</w:t>
      </w:r>
      <w:r>
        <w:t xml:space="preserve"> quando pretende ler dados do </w:t>
      </w:r>
      <w:r>
        <w:rPr>
          <w:i/>
        </w:rPr>
        <w:t>Key Buffer</w:t>
      </w:r>
      <w:r>
        <w:t xml:space="preserve">, aguarda que o sinal </w:t>
      </w:r>
      <w:r>
        <w:rPr>
          <w:i/>
        </w:rPr>
        <w:t>D</w:t>
      </w:r>
      <w:r>
        <w:rPr>
          <w:i/>
          <w:vertAlign w:val="subscript"/>
        </w:rPr>
        <w:t>val</w:t>
      </w:r>
      <w:r>
        <w:t xml:space="preserve"> fique ativo, recolhe os dados e ativa </w:t>
      </w:r>
      <w:r>
        <w:t xml:space="preserve">o sinal </w:t>
      </w:r>
      <w:r>
        <w:rPr>
          <w:i/>
        </w:rPr>
        <w:t>ACK</w:t>
      </w:r>
      <w:r>
        <w:t xml:space="preserve"> indicando que estes já foram consumidos.</w:t>
      </w:r>
    </w:p>
    <w:p w14:paraId="2BBF4E01" w14:textId="77777777" w:rsidR="00730595" w:rsidRDefault="00730595">
      <w:pPr>
        <w:ind w:left="0" w:right="14" w:firstLine="0"/>
      </w:pPr>
    </w:p>
    <w:p w14:paraId="65204677" w14:textId="77777777" w:rsidR="00000000" w:rsidRDefault="00402850">
      <w:pPr>
        <w:sectPr w:rsidR="00000000">
          <w:type w:val="continuous"/>
          <w:pgSz w:w="11906" w:h="16838"/>
          <w:pgMar w:top="1417" w:right="462" w:bottom="1417" w:left="1247" w:header="708" w:footer="708" w:gutter="0"/>
          <w:cols w:space="720"/>
          <w:titlePg/>
        </w:sectPr>
      </w:pPr>
    </w:p>
    <w:p w14:paraId="223C35B9" w14:textId="77777777" w:rsidR="00730595" w:rsidRDefault="00402850">
      <w:pPr>
        <w:spacing w:after="6" w:line="276" w:lineRule="auto"/>
        <w:ind w:left="11" w:right="14"/>
      </w:pPr>
      <w:r>
        <w:t xml:space="preserve">O </w:t>
      </w:r>
      <w:r>
        <w:rPr>
          <w:i/>
        </w:rPr>
        <w:t>Key Buffer Control</w:t>
      </w:r>
      <w:r>
        <w:t xml:space="preserve">, logo que o sinal </w:t>
      </w:r>
      <w:r>
        <w:rPr>
          <w:i/>
        </w:rPr>
        <w:t>ACK</w:t>
      </w:r>
      <w:r>
        <w:t xml:space="preserve"> fique ativo, deve invalidar os dados baixando o sinal </w:t>
      </w:r>
      <w:r>
        <w:rPr>
          <w:i/>
        </w:rPr>
        <w:t>D</w:t>
      </w:r>
      <w:r>
        <w:rPr>
          <w:i/>
          <w:vertAlign w:val="subscript"/>
        </w:rPr>
        <w:t>val</w:t>
      </w:r>
      <w:r>
        <w:t xml:space="preserve">, só deverá voltar a armazenar uma nova palavra depois do </w:t>
      </w:r>
      <w:r>
        <w:rPr>
          <w:i/>
        </w:rPr>
        <w:t>Control</w:t>
      </w:r>
      <w:r>
        <w:t xml:space="preserve"> ter desativado o sinal </w:t>
      </w:r>
      <w:r>
        <w:rPr>
          <w:i/>
        </w:rPr>
        <w:t>ACK</w:t>
      </w:r>
      <w:r>
        <w:t xml:space="preserve">.  </w:t>
      </w:r>
    </w:p>
    <w:p w14:paraId="7AE5C2A9" w14:textId="77777777" w:rsidR="00730595" w:rsidRDefault="00402850">
      <w:pPr>
        <w:spacing w:after="42" w:line="256" w:lineRule="auto"/>
        <w:ind w:left="16" w:firstLine="0"/>
        <w:jc w:val="left"/>
      </w:pPr>
      <w:r>
        <w:t xml:space="preserve">  </w:t>
      </w:r>
    </w:p>
    <w:p w14:paraId="5B69C009" w14:textId="77777777" w:rsidR="00730595" w:rsidRDefault="00402850">
      <w:pPr>
        <w:spacing w:after="251" w:line="276" w:lineRule="auto"/>
        <w:ind w:left="11" w:right="14"/>
      </w:pPr>
      <w:r>
        <w:t xml:space="preserve">O bloco </w:t>
      </w:r>
      <w:r>
        <w:rPr>
          <w:i/>
        </w:rPr>
        <w:t>Key Buffer Control</w:t>
      </w:r>
      <w:r>
        <w:t xml:space="preserve"> foi implementado de acordo com o diagrama de blocos representado na Figura 6. Conforme as instruções do enunciado, o modulo Key Buffer Control, após receber o sinal que existe data para ser lida, grava essa mesma data no Register</w:t>
      </w:r>
      <w:r>
        <w:t xml:space="preserve"> e de seguida encaminhaa para o Control. </w:t>
      </w:r>
    </w:p>
    <w:p w14:paraId="02F8EFD1" w14:textId="77777777" w:rsidR="00730595" w:rsidRDefault="00402850">
      <w:pPr>
        <w:spacing w:after="6" w:line="276" w:lineRule="auto"/>
        <w:ind w:left="11" w:right="14"/>
      </w:pPr>
      <w:r>
        <w:t xml:space="preserve">A descrição hardware do bloco </w:t>
      </w:r>
      <w:r>
        <w:rPr>
          <w:i/>
        </w:rPr>
        <w:t>Key Buffer Control</w:t>
      </w:r>
      <w:r>
        <w:t xml:space="preserve"> em CUPL encontra-se no Anexo C.  </w:t>
      </w:r>
    </w:p>
    <w:p w14:paraId="2314D089" w14:textId="77777777" w:rsidR="00730595" w:rsidRDefault="00402850">
      <w:pPr>
        <w:spacing w:after="0" w:line="256" w:lineRule="auto"/>
        <w:ind w:left="0" w:firstLine="0"/>
        <w:jc w:val="left"/>
      </w:pPr>
      <w:r>
        <w:t xml:space="preserve"> </w:t>
      </w:r>
    </w:p>
    <w:p w14:paraId="7090E6AB" w14:textId="77777777" w:rsidR="00730595" w:rsidRDefault="00402850">
      <w:pPr>
        <w:spacing w:after="161" w:line="256" w:lineRule="auto"/>
        <w:ind w:left="0" w:right="586" w:firstLine="0"/>
        <w:jc w:val="right"/>
      </w:pPr>
      <w:r>
        <w:rPr>
          <w:noProof/>
        </w:rPr>
        <w:drawing>
          <wp:inline distT="0" distB="0" distL="0" distR="0" wp14:anchorId="337FD298" wp14:editId="49BED28E">
            <wp:extent cx="2019296" cy="2219321"/>
            <wp:effectExtent l="0" t="0" r="4" b="0"/>
            <wp:docPr id="168" name="Picture 8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19296" cy="22193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01EE293B" w14:textId="77777777" w:rsidR="00730595" w:rsidRDefault="00402850">
      <w:pPr>
        <w:spacing w:after="12" w:line="256" w:lineRule="auto"/>
        <w:ind w:right="65"/>
        <w:jc w:val="center"/>
      </w:pPr>
      <w:r>
        <w:t xml:space="preserve">Figura 6 - Máquina de estados do bloco </w:t>
      </w:r>
      <w:r>
        <w:rPr>
          <w:i/>
        </w:rPr>
        <w:t xml:space="preserve">Key Buffer </w:t>
      </w:r>
      <w:r>
        <w:t xml:space="preserve"> </w:t>
      </w:r>
    </w:p>
    <w:p w14:paraId="28B080B2" w14:textId="77777777" w:rsidR="00730595" w:rsidRDefault="00402850">
      <w:pPr>
        <w:spacing w:after="156"/>
        <w:ind w:right="71"/>
        <w:jc w:val="center"/>
      </w:pPr>
      <w:r>
        <w:rPr>
          <w:i/>
        </w:rPr>
        <w:t>Control</w:t>
      </w:r>
      <w:r>
        <w:t xml:space="preserve">  </w:t>
      </w:r>
    </w:p>
    <w:p w14:paraId="1645F25A" w14:textId="77777777" w:rsidR="00730595" w:rsidRDefault="00402850">
      <w:pPr>
        <w:spacing w:after="6" w:line="276" w:lineRule="auto"/>
        <w:ind w:left="11" w:right="14"/>
      </w:pPr>
      <w:r>
        <w:t xml:space="preserve">Com base nas descrições do bloco </w:t>
      </w:r>
      <w:r>
        <w:rPr>
          <w:i/>
        </w:rPr>
        <w:t xml:space="preserve">Key Decode </w:t>
      </w:r>
      <w:r>
        <w:t>e do bloco</w:t>
      </w:r>
      <w:r>
        <w:rPr>
          <w:i/>
        </w:rPr>
        <w:t xml:space="preserve"> Key Buff</w:t>
      </w:r>
      <w:r>
        <w:rPr>
          <w:i/>
        </w:rPr>
        <w:t>er Control</w:t>
      </w:r>
      <w:r>
        <w:t xml:space="preserve"> implementou-se o módulo </w:t>
      </w:r>
      <w:r>
        <w:rPr>
          <w:i/>
        </w:rPr>
        <w:t>Keyboard Reader</w:t>
      </w:r>
      <w:r>
        <w:t xml:space="preserve"> de acordo com o esquema elétrico representado no Anexo C. </w:t>
      </w:r>
      <w:r>
        <w:rPr>
          <w:b/>
          <w:color w:val="FF0000"/>
        </w:rPr>
        <w:t>[Justificar as opções tomadas, como por exemplo, as frequências de relógio, etc.]</w:t>
      </w:r>
      <w:r>
        <w:t xml:space="preserve">  </w:t>
      </w:r>
    </w:p>
    <w:p w14:paraId="146F2E54" w14:textId="77777777" w:rsidR="00730595" w:rsidRDefault="00402850">
      <w:pPr>
        <w:keepNext/>
        <w:keepLines/>
        <w:spacing w:after="0" w:line="256" w:lineRule="auto"/>
        <w:ind w:left="-5"/>
        <w:jc w:val="left"/>
        <w:outlineLvl w:val="0"/>
      </w:pPr>
      <w:r>
        <w:rPr>
          <w:rFonts w:ascii="Calibri" w:eastAsia="Calibri" w:hAnsi="Calibri" w:cs="Calibri"/>
          <w:b/>
          <w:sz w:val="32"/>
        </w:rPr>
        <w:lastRenderedPageBreak/>
        <w:t>3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 xml:space="preserve">Interface com o </w:t>
      </w:r>
      <w:r>
        <w:rPr>
          <w:rFonts w:ascii="Calibri" w:eastAsia="Calibri" w:hAnsi="Calibri" w:cs="Calibri"/>
          <w:b/>
          <w:i/>
          <w:sz w:val="32"/>
        </w:rPr>
        <w:t>Control</w:t>
      </w:r>
      <w:r>
        <w:rPr>
          <w:rFonts w:ascii="Calibri" w:eastAsia="Calibri" w:hAnsi="Calibri" w:cs="Calibri"/>
          <w:b/>
          <w:sz w:val="32"/>
        </w:rPr>
        <w:t xml:space="preserve">  </w:t>
      </w:r>
    </w:p>
    <w:p w14:paraId="085118DF" w14:textId="77777777" w:rsidR="00730595" w:rsidRDefault="00402850">
      <w:pPr>
        <w:spacing w:after="6" w:line="276" w:lineRule="auto"/>
        <w:ind w:left="11" w:right="14"/>
      </w:pPr>
      <w:r>
        <w:t xml:space="preserve">Implementou-se o módulo </w:t>
      </w:r>
      <w:r>
        <w:rPr>
          <w:i/>
        </w:rPr>
        <w:t>Control</w:t>
      </w:r>
      <w:r>
        <w:t xml:space="preserve"> em </w:t>
      </w:r>
      <w:r>
        <w:rPr>
          <w:i/>
        </w:rPr>
        <w:t>software</w:t>
      </w:r>
      <w:r>
        <w:t xml:space="preserve">, recorrendo a linguagem Java e seguindo a arquitetura lógica apresentada na Figura 7.  </w:t>
      </w:r>
    </w:p>
    <w:p w14:paraId="2A33DA03" w14:textId="77777777" w:rsidR="00730595" w:rsidRDefault="00402850">
      <w:pPr>
        <w:spacing w:after="17" w:line="256" w:lineRule="auto"/>
        <w:ind w:left="15" w:firstLine="0"/>
        <w:jc w:val="left"/>
      </w:pPr>
      <w:r>
        <w:t xml:space="preserve">  </w:t>
      </w:r>
    </w:p>
    <w:p w14:paraId="223F6501" w14:textId="77777777" w:rsidR="00730595" w:rsidRDefault="00402850">
      <w:pPr>
        <w:spacing w:after="0" w:line="256" w:lineRule="auto"/>
        <w:ind w:left="955" w:firstLine="0"/>
        <w:jc w:val="left"/>
      </w:pPr>
      <w:r>
        <w:rPr>
          <w:noProof/>
        </w:rPr>
        <w:drawing>
          <wp:inline distT="0" distB="0" distL="0" distR="0" wp14:anchorId="38A07A69" wp14:editId="7F84EC67">
            <wp:extent cx="1809112" cy="1501902"/>
            <wp:effectExtent l="0" t="0" r="638" b="3048"/>
            <wp:docPr id="169" name="Picture 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09112" cy="15019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7512AEE0" w14:textId="77777777" w:rsidR="00730595" w:rsidRDefault="00402850">
      <w:pPr>
        <w:spacing w:after="6" w:line="276" w:lineRule="auto"/>
        <w:ind w:left="706" w:right="14" w:hanging="330"/>
      </w:pPr>
      <w:r>
        <w:t xml:space="preserve">Figura 7 – Diagrama lógico do módulo </w:t>
      </w:r>
      <w:r>
        <w:rPr>
          <w:i/>
        </w:rPr>
        <w:t>Control</w:t>
      </w:r>
      <w:r>
        <w:t xml:space="preserve"> de interface com o módulo </w:t>
      </w:r>
      <w:r>
        <w:rPr>
          <w:i/>
        </w:rPr>
        <w:t>Keyboard Reader</w:t>
      </w:r>
      <w:r>
        <w:t xml:space="preserve">  </w:t>
      </w:r>
    </w:p>
    <w:p w14:paraId="68CBCD92" w14:textId="77777777" w:rsidR="00730595" w:rsidRDefault="00402850">
      <w:pPr>
        <w:spacing w:after="41" w:line="256" w:lineRule="auto"/>
        <w:ind w:left="142" w:firstLine="0"/>
        <w:jc w:val="center"/>
      </w:pPr>
      <w:r>
        <w:t xml:space="preserve">  </w:t>
      </w:r>
    </w:p>
    <w:p w14:paraId="6D9A402A" w14:textId="77777777" w:rsidR="00730595" w:rsidRDefault="00402850">
      <w:pPr>
        <w:spacing w:after="393" w:line="276" w:lineRule="auto"/>
        <w:ind w:left="11" w:right="14"/>
      </w:pPr>
      <w:r>
        <w:t xml:space="preserve">As classes </w:t>
      </w:r>
      <w:r>
        <w:rPr>
          <w:i/>
        </w:rPr>
        <w:t>HAL</w:t>
      </w:r>
      <w:r>
        <w:t xml:space="preserve"> e </w:t>
      </w:r>
      <w:r>
        <w:rPr>
          <w:i/>
        </w:rPr>
        <w:t>KBD</w:t>
      </w:r>
      <w:r>
        <w:t xml:space="preserve"> desenvolvidas são </w:t>
      </w:r>
      <w:r>
        <w:t xml:space="preserve">descritas nas secções 3.1. e 3.2, e o código fonte desenvolvido nos Anexos D e E, respetivamente.  </w:t>
      </w:r>
    </w:p>
    <w:p w14:paraId="519C7B33" w14:textId="77777777" w:rsidR="00730595" w:rsidRDefault="00402850">
      <w:pPr>
        <w:keepNext/>
        <w:keepLines/>
        <w:spacing w:after="0" w:line="256" w:lineRule="auto"/>
        <w:jc w:val="left"/>
        <w:outlineLvl w:val="1"/>
      </w:pPr>
      <w:r>
        <w:rPr>
          <w:rFonts w:ascii="Calibri" w:eastAsia="Calibri" w:hAnsi="Calibri" w:cs="Calibri"/>
          <w:b/>
          <w:sz w:val="26"/>
        </w:rPr>
        <w:t>3.1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Calibri" w:eastAsia="Calibri" w:hAnsi="Calibri" w:cs="Calibri"/>
          <w:b/>
          <w:sz w:val="26"/>
        </w:rPr>
        <w:t xml:space="preserve">Classe </w:t>
      </w:r>
      <w:r>
        <w:rPr>
          <w:rFonts w:ascii="Calibri" w:eastAsia="Calibri" w:hAnsi="Calibri" w:cs="Calibri"/>
          <w:b/>
          <w:i/>
          <w:sz w:val="26"/>
        </w:rPr>
        <w:t>HAL</w:t>
      </w:r>
      <w:r>
        <w:rPr>
          <w:rFonts w:ascii="Calibri" w:eastAsia="Calibri" w:hAnsi="Calibri" w:cs="Calibri"/>
          <w:b/>
          <w:sz w:val="26"/>
        </w:rPr>
        <w:t xml:space="preserve">  </w:t>
      </w:r>
    </w:p>
    <w:p w14:paraId="7B2F3BC0" w14:textId="77777777" w:rsidR="00730595" w:rsidRDefault="00402850">
      <w:pPr>
        <w:spacing w:after="6" w:line="276" w:lineRule="auto"/>
        <w:ind w:left="11" w:right="14"/>
      </w:pPr>
      <w:r>
        <w:t xml:space="preserve">Começando pelo método init(), este é responsável por iniciar a classe colocando à saída do USBPort o valor 0x00, </w:t>
      </w:r>
      <w:r>
        <w:t>já o método isBit(int mask</w:t>
      </w:r>
      <w:r>
        <w:t>) testa o bit selecionado pela mask no porto de entrada do USBPort através de um teste lógico entre mask e o valor à entrada, retornando true caso o mesmo bit esteja ligado ou a 1 lógico. O método readBits(int mask) trata de ler os bits do porto de entrada</w:t>
      </w:r>
      <w:r>
        <w:t xml:space="preserve"> assinalados pelos respetivos bits da mask, sendo isto feito através da operação lógica entre o porto de entrada e a mask. O método setBits(int mask) afeta o porto de saída com o resultado da operação lógica entre a mask ou o campo lastValue guardado no me</w:t>
      </w:r>
      <w:r>
        <w:t>smo campo lastValue, enquanto o método clrBits(int mask) afeta o porto de saída com o resultado da operação lógica entre a negação de mask e o campo lastValue guardando o resultado no mesmo campo lastValue. O último dos métodos que foi realizado nesta clas</w:t>
      </w:r>
      <w:r>
        <w:t>se foi o método writeBits(int mask, int value) porque implicava o uso dos métodos setBits e clrBits, então, com estes métodos já feitos, o método writeBits implicava limpar os bits marcados por mask e escrever value por cima, sendo assim, fica resolvido at</w:t>
      </w:r>
      <w:r>
        <w:t xml:space="preserve">ravés da chamada ao método clrBits(mask) e da chamada de setBits(value &amp; mask)  </w:t>
      </w:r>
    </w:p>
    <w:p w14:paraId="5E1427FD" w14:textId="77777777" w:rsidR="00730595" w:rsidRDefault="00730595">
      <w:pPr>
        <w:ind w:left="0" w:right="14" w:firstLine="0"/>
      </w:pPr>
    </w:p>
    <w:p w14:paraId="464EFCD6" w14:textId="77777777" w:rsidR="00000000" w:rsidRDefault="00402850">
      <w:pPr>
        <w:sectPr w:rsidR="00000000">
          <w:type w:val="continuous"/>
          <w:pgSz w:w="11906" w:h="16838"/>
          <w:pgMar w:top="1417" w:right="462" w:bottom="1417" w:left="1247" w:header="708" w:footer="708" w:gutter="0"/>
          <w:cols w:num="2" w:space="720"/>
          <w:titlePg/>
        </w:sectPr>
      </w:pPr>
    </w:p>
    <w:p w14:paraId="5F46751B" w14:textId="77777777" w:rsidR="00730595" w:rsidRDefault="00730595">
      <w:pPr>
        <w:spacing w:after="9" w:line="256" w:lineRule="auto"/>
        <w:ind w:left="0" w:firstLine="0"/>
        <w:jc w:val="left"/>
      </w:pPr>
    </w:p>
    <w:p w14:paraId="2D078512" w14:textId="77777777" w:rsidR="00730595" w:rsidRDefault="00402850">
      <w:pPr>
        <w:spacing w:after="51" w:line="256" w:lineRule="auto"/>
        <w:ind w:left="0" w:firstLine="0"/>
        <w:jc w:val="left"/>
      </w:pPr>
      <w:r>
        <w:rPr>
          <w:rFonts w:ascii="Calibri" w:eastAsia="Calibri" w:hAnsi="Calibri" w:cs="Calibri"/>
          <w:b/>
          <w:sz w:val="26"/>
        </w:rPr>
        <w:t xml:space="preserve"> </w:t>
      </w:r>
    </w:p>
    <w:p w14:paraId="1488CB79" w14:textId="77777777" w:rsidR="00730595" w:rsidRDefault="00402850">
      <w:pPr>
        <w:keepNext/>
        <w:keepLines/>
        <w:tabs>
          <w:tab w:val="center" w:pos="6429"/>
        </w:tabs>
        <w:spacing w:after="0" w:line="256" w:lineRule="auto"/>
        <w:ind w:left="0" w:firstLine="0"/>
        <w:jc w:val="left"/>
        <w:outlineLvl w:val="1"/>
      </w:pPr>
      <w:r>
        <w:rPr>
          <w:rFonts w:ascii="Calibri" w:eastAsia="Calibri" w:hAnsi="Calibri" w:cs="Calibri"/>
          <w:b/>
          <w:sz w:val="26"/>
        </w:rPr>
        <w:t>3.2</w:t>
      </w:r>
      <w:r>
        <w:rPr>
          <w:rFonts w:ascii="Arial" w:eastAsia="Arial" w:hAnsi="Arial" w:cs="Arial"/>
          <w:b/>
          <w:sz w:val="26"/>
        </w:rPr>
        <w:t xml:space="preserve"> </w:t>
      </w:r>
      <w:r>
        <w:rPr>
          <w:rFonts w:ascii="Calibri" w:eastAsia="Calibri" w:hAnsi="Calibri" w:cs="Calibri"/>
          <w:b/>
          <w:sz w:val="26"/>
        </w:rPr>
        <w:t xml:space="preserve">Classe </w:t>
      </w:r>
      <w:r>
        <w:rPr>
          <w:rFonts w:ascii="Calibri" w:eastAsia="Calibri" w:hAnsi="Calibri" w:cs="Calibri"/>
          <w:b/>
          <w:i/>
          <w:sz w:val="26"/>
        </w:rPr>
        <w:t>KBD</w:t>
      </w:r>
      <w:r>
        <w:rPr>
          <w:rFonts w:ascii="Calibri" w:eastAsia="Calibri" w:hAnsi="Calibri" w:cs="Calibri"/>
          <w:b/>
          <w:sz w:val="26"/>
        </w:rPr>
        <w:t xml:space="preserve">  </w:t>
      </w:r>
      <w:r>
        <w:rPr>
          <w:rFonts w:ascii="Calibri" w:eastAsia="Calibri" w:hAnsi="Calibri" w:cs="Calibri"/>
          <w:b/>
          <w:sz w:val="26"/>
        </w:rPr>
        <w:tab/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26"/>
        </w:rPr>
        <w:t xml:space="preserve"> </w:t>
      </w:r>
    </w:p>
    <w:p w14:paraId="5EF2A2D1" w14:textId="77777777" w:rsidR="00730595" w:rsidRDefault="00402850">
      <w:pPr>
        <w:spacing w:after="0" w:line="256" w:lineRule="auto"/>
        <w:ind w:left="31" w:firstLine="0"/>
        <w:jc w:val="left"/>
      </w:pPr>
      <w:r>
        <w:t xml:space="preserve">  </w:t>
      </w:r>
    </w:p>
    <w:p w14:paraId="1D5D1F2B" w14:textId="77777777" w:rsidR="00730595" w:rsidRDefault="00402850">
      <w:pPr>
        <w:spacing w:after="6" w:line="276" w:lineRule="auto"/>
        <w:ind w:left="11" w:right="286"/>
      </w:pPr>
      <w:r>
        <w:t xml:space="preserve">Nesta classe KBD ficou ao nosso encargo realizar a composição dos três métodos encarregados à mesma, sendo estes explicados </w:t>
      </w:r>
      <w:r>
        <w:t xml:space="preserve">respetivamente em baixo no relatório, o método init(), o método getKey() e o método waitKey(long timeout). O método init() inicia a classe chamando o método init() da classe HAL anteriormente explicado e inicia o processo de procura de teclas pressionadas </w:t>
      </w:r>
      <w:r>
        <w:t xml:space="preserve">pelo utilizador chamando o método waitKey() afetando o campo Key da classe com o resultado. getKey() retorna o char correspondente ao valor lido do porto de entrada nos bits representados por mask chamando o readBits(0x0F) da classe HAL para tal efeito ou </w:t>
      </w:r>
      <w:r>
        <w:t>NONE caso não esteja nenhum char associado ao valor lido. O método waitKey(long timeout) é o método que trata de fazer a espera para ler a tecla pressionada e, para isso, espera também que o bit de mask 8 esteja ligado, simbolizando este a espera pelo sina</w:t>
      </w:r>
      <w:r>
        <w:t xml:space="preserve">l de Dval, só então, após o teste, ele retorna o método getKey(). </w:t>
      </w:r>
    </w:p>
    <w:p w14:paraId="18817609" w14:textId="77777777" w:rsidR="00730595" w:rsidRDefault="00730595">
      <w:pPr>
        <w:ind w:left="0" w:right="14" w:firstLine="0"/>
      </w:pPr>
    </w:p>
    <w:p w14:paraId="399A00B3" w14:textId="77777777" w:rsidR="00730595" w:rsidRDefault="00730595">
      <w:pPr>
        <w:ind w:left="0" w:right="14" w:firstLine="0"/>
      </w:pPr>
    </w:p>
    <w:p w14:paraId="6419AD2A" w14:textId="77777777" w:rsidR="00730595" w:rsidRDefault="00730595">
      <w:pPr>
        <w:ind w:left="0" w:right="14" w:firstLine="0"/>
      </w:pPr>
    </w:p>
    <w:p w14:paraId="481511CE" w14:textId="77777777" w:rsidR="00730595" w:rsidRDefault="00730595">
      <w:pPr>
        <w:ind w:left="0" w:right="14" w:firstLine="0"/>
      </w:pPr>
    </w:p>
    <w:p w14:paraId="6B58D4BD" w14:textId="77777777" w:rsidR="00730595" w:rsidRDefault="00730595">
      <w:pPr>
        <w:ind w:left="0" w:right="14" w:firstLine="0"/>
      </w:pPr>
    </w:p>
    <w:p w14:paraId="49E64CBF" w14:textId="77777777" w:rsidR="00730595" w:rsidRDefault="00730595">
      <w:pPr>
        <w:ind w:left="0" w:right="14" w:firstLine="0"/>
      </w:pPr>
    </w:p>
    <w:p w14:paraId="231B1F6B" w14:textId="77777777" w:rsidR="00730595" w:rsidRDefault="00402850">
      <w:pPr>
        <w:pStyle w:val="Ttulo1"/>
        <w:ind w:left="-5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 xml:space="preserve">Descrição CUPL do </w:t>
      </w:r>
      <w:r>
        <w:rPr>
          <w:i/>
        </w:rPr>
        <w:t>KeyBoard Reader</w:t>
      </w:r>
      <w:r>
        <w:t xml:space="preserve">  </w:t>
      </w:r>
    </w:p>
    <w:p w14:paraId="62911227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t xml:space="preserve"> </w:t>
      </w:r>
    </w:p>
    <w:p w14:paraId="72724A8A" w14:textId="77777777" w:rsidR="00000000" w:rsidRDefault="00402850">
      <w:pPr>
        <w:sectPr w:rsidR="00000000">
          <w:type w:val="continuous"/>
          <w:pgSz w:w="11906" w:h="16838"/>
          <w:pgMar w:top="1417" w:right="462" w:bottom="1417" w:left="1247" w:header="708" w:footer="708" w:gutter="0"/>
          <w:cols w:space="720"/>
          <w:titlePg/>
        </w:sectPr>
      </w:pPr>
    </w:p>
    <w:p w14:paraId="25A29150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Name</w:t>
      </w:r>
      <w:r>
        <w:rPr>
          <w:rFonts w:ascii="Consolas" w:eastAsia="Calibri" w:hAnsi="Consolas" w:cs="Consolas"/>
          <w:szCs w:val="20"/>
          <w:lang w:eastAsia="en-US"/>
        </w:rPr>
        <w:t xml:space="preserve">     template ; </w:t>
      </w:r>
    </w:p>
    <w:p w14:paraId="68AD633B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PartNo</w:t>
      </w:r>
      <w:r>
        <w:rPr>
          <w:rFonts w:ascii="Consolas" w:eastAsia="Calibri" w:hAnsi="Consolas" w:cs="Consolas"/>
          <w:szCs w:val="20"/>
          <w:lang w:eastAsia="en-US"/>
        </w:rPr>
        <w:t xml:space="preserve">   00 ; </w:t>
      </w:r>
    </w:p>
    <w:p w14:paraId="5EC4BEF9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Date</w:t>
      </w:r>
      <w:r>
        <w:rPr>
          <w:rFonts w:ascii="Consolas" w:eastAsia="Calibri" w:hAnsi="Consolas" w:cs="Consolas"/>
          <w:szCs w:val="20"/>
          <w:lang w:eastAsia="en-US"/>
        </w:rPr>
        <w:t xml:space="preserve">     10/10/10 ;</w:t>
      </w:r>
    </w:p>
    <w:p w14:paraId="3CDF4FEB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Revision</w:t>
      </w:r>
      <w:r>
        <w:rPr>
          <w:rFonts w:ascii="Consolas" w:eastAsia="Calibri" w:hAnsi="Consolas" w:cs="Consolas"/>
          <w:szCs w:val="20"/>
          <w:lang w:eastAsia="en-US"/>
        </w:rPr>
        <w:t xml:space="preserve"> 01 ;</w:t>
      </w:r>
    </w:p>
    <w:p w14:paraId="5E09AEB4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Designer</w:t>
      </w:r>
      <w:r>
        <w:rPr>
          <w:rFonts w:ascii="Consolas" w:eastAsia="Calibri" w:hAnsi="Consolas" w:cs="Consolas"/>
          <w:szCs w:val="20"/>
          <w:lang w:eastAsia="en-US"/>
        </w:rPr>
        <w:t xml:space="preserve"> Engineer ;</w:t>
      </w:r>
    </w:p>
    <w:p w14:paraId="34802268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Company</w:t>
      </w:r>
      <w:r>
        <w:rPr>
          <w:rFonts w:ascii="Consolas" w:eastAsia="Calibri" w:hAnsi="Consolas" w:cs="Consolas"/>
          <w:szCs w:val="20"/>
          <w:lang w:eastAsia="en-US"/>
        </w:rPr>
        <w:t xml:space="preserve">  None ;</w:t>
      </w:r>
    </w:p>
    <w:p w14:paraId="32B4C2A7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Assembly</w:t>
      </w:r>
      <w:r>
        <w:rPr>
          <w:rFonts w:ascii="Consolas" w:eastAsia="Calibri" w:hAnsi="Consolas" w:cs="Consolas"/>
          <w:szCs w:val="20"/>
          <w:lang w:eastAsia="en-US"/>
        </w:rPr>
        <w:t xml:space="preserve"> None ; </w:t>
      </w:r>
    </w:p>
    <w:p w14:paraId="5B9C5676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Location</w:t>
      </w:r>
      <w:r>
        <w:rPr>
          <w:rFonts w:ascii="Consolas" w:eastAsia="Calibri" w:hAnsi="Consolas" w:cs="Consolas"/>
          <w:szCs w:val="20"/>
          <w:lang w:eastAsia="en-US"/>
        </w:rPr>
        <w:t xml:space="preserve">  ;</w:t>
      </w:r>
    </w:p>
    <w:p w14:paraId="17ADC5E3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Device</w:t>
      </w:r>
      <w:r>
        <w:rPr>
          <w:rFonts w:ascii="Consolas" w:eastAsia="Calibri" w:hAnsi="Consolas" w:cs="Consolas"/>
          <w:szCs w:val="20"/>
          <w:lang w:eastAsia="en-US"/>
        </w:rPr>
        <w:t xml:space="preserve">   v750c ;</w:t>
      </w:r>
    </w:p>
    <w:p w14:paraId="008D40DA" w14:textId="77777777" w:rsidR="00730595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45FDA531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color w:val="3F7F5F"/>
          <w:szCs w:val="20"/>
          <w:lang w:eastAsia="en-US"/>
        </w:rPr>
        <w:t>/* Start Here */</w:t>
      </w:r>
    </w:p>
    <w:p w14:paraId="2EB712E8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</w:t>
      </w:r>
      <w:r>
        <w:rPr>
          <w:rFonts w:ascii="Consolas" w:eastAsia="Calibri" w:hAnsi="Consolas" w:cs="Consolas"/>
          <w:szCs w:val="20"/>
          <w:lang w:eastAsia="en-US"/>
        </w:rPr>
        <w:t xml:space="preserve"> 1 = CLK;</w:t>
      </w:r>
    </w:p>
    <w:p w14:paraId="405D25DF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</w:t>
      </w:r>
      <w:r>
        <w:rPr>
          <w:rFonts w:ascii="Consolas" w:eastAsia="Calibri" w:hAnsi="Consolas" w:cs="Consolas"/>
          <w:szCs w:val="20"/>
          <w:lang w:eastAsia="en-US"/>
        </w:rPr>
        <w:t xml:space="preserve"> 2 = ACK;</w:t>
      </w:r>
    </w:p>
    <w:p w14:paraId="5082C2D0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</w:t>
      </w:r>
      <w:r>
        <w:rPr>
          <w:rFonts w:ascii="Consolas" w:eastAsia="Calibri" w:hAnsi="Consolas" w:cs="Consolas"/>
          <w:szCs w:val="20"/>
          <w:lang w:eastAsia="en-US"/>
        </w:rPr>
        <w:t xml:space="preserve"> [3..6] = [I0..3]; </w:t>
      </w:r>
      <w:r>
        <w:rPr>
          <w:rFonts w:ascii="Consolas" w:eastAsia="Calibri" w:hAnsi="Consolas" w:cs="Consolas"/>
          <w:color w:val="3F7F5F"/>
          <w:szCs w:val="20"/>
          <w:lang w:eastAsia="en-US"/>
        </w:rPr>
        <w:t>/*Inputs do PENC */</w:t>
      </w:r>
    </w:p>
    <w:p w14:paraId="4378877E" w14:textId="77777777" w:rsidR="00730595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01F2D620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</w:t>
      </w:r>
      <w:r>
        <w:rPr>
          <w:rFonts w:ascii="Consolas" w:eastAsia="Calibri" w:hAnsi="Consolas" w:cs="Consolas"/>
          <w:szCs w:val="20"/>
          <w:lang w:eastAsia="en-US"/>
        </w:rPr>
        <w:t xml:space="preserve"> [14..16] = [DEC0..2] ;</w:t>
      </w:r>
    </w:p>
    <w:p w14:paraId="5C0D4BEF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</w:t>
      </w:r>
      <w:r>
        <w:rPr>
          <w:rFonts w:ascii="Consolas" w:eastAsia="Calibri" w:hAnsi="Consolas" w:cs="Consolas"/>
          <w:szCs w:val="20"/>
          <w:lang w:eastAsia="en-US"/>
        </w:rPr>
        <w:t xml:space="preserve"> 18 = A0;</w:t>
      </w:r>
    </w:p>
    <w:p w14:paraId="05270684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</w:t>
      </w:r>
      <w:r>
        <w:rPr>
          <w:rFonts w:ascii="Consolas" w:eastAsia="Calibri" w:hAnsi="Consolas" w:cs="Consolas"/>
          <w:szCs w:val="20"/>
          <w:lang w:eastAsia="en-US"/>
        </w:rPr>
        <w:t xml:space="preserve"> 19 = Kscan;</w:t>
      </w:r>
    </w:p>
    <w:p w14:paraId="4531B5A4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</w:t>
      </w:r>
      <w:r>
        <w:rPr>
          <w:rFonts w:ascii="Consolas" w:eastAsia="Calibri" w:hAnsi="Consolas" w:cs="Consolas"/>
          <w:szCs w:val="20"/>
          <w:lang w:eastAsia="en-US"/>
        </w:rPr>
        <w:t xml:space="preserve"> [20..23] = [Q0..Q3];</w:t>
      </w:r>
    </w:p>
    <w:p w14:paraId="1F123D8E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</w:t>
      </w:r>
      <w:r>
        <w:rPr>
          <w:rFonts w:ascii="Consolas" w:eastAsia="Calibri" w:hAnsi="Consolas" w:cs="Consolas"/>
          <w:szCs w:val="20"/>
          <w:lang w:eastAsia="en-US"/>
        </w:rPr>
        <w:t xml:space="preserve"> 17 = Dval;</w:t>
      </w:r>
    </w:p>
    <w:p w14:paraId="19D0366C" w14:textId="77777777" w:rsidR="00730595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63C48BCC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PINNODE</w:t>
      </w:r>
      <w:r>
        <w:rPr>
          <w:rFonts w:ascii="Consolas" w:eastAsia="Calibri" w:hAnsi="Consolas" w:cs="Consolas"/>
          <w:szCs w:val="20"/>
          <w:lang w:eastAsia="en-US"/>
        </w:rPr>
        <w:t xml:space="preserve"> 28 = K2;</w:t>
      </w:r>
    </w:p>
    <w:p w14:paraId="063404A7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PINNODE</w:t>
      </w:r>
      <w:r>
        <w:rPr>
          <w:rFonts w:ascii="Consolas" w:eastAsia="Calibri" w:hAnsi="Consolas" w:cs="Consolas"/>
          <w:szCs w:val="20"/>
          <w:lang w:eastAsia="en-US"/>
        </w:rPr>
        <w:t xml:space="preserve"> 27 = K3;</w:t>
      </w:r>
    </w:p>
    <w:p w14:paraId="14A33198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PINNODE</w:t>
      </w:r>
      <w:r>
        <w:rPr>
          <w:rFonts w:ascii="Consolas" w:eastAsia="Calibri" w:hAnsi="Consolas" w:cs="Consolas"/>
          <w:szCs w:val="20"/>
          <w:lang w:eastAsia="en-US"/>
        </w:rPr>
        <w:t xml:space="preserve"> 26 = B1;</w:t>
      </w:r>
    </w:p>
    <w:p w14:paraId="53B24D2A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PINNODE</w:t>
      </w:r>
      <w:r>
        <w:rPr>
          <w:rFonts w:ascii="Consolas" w:eastAsia="Calibri" w:hAnsi="Consolas" w:cs="Consolas"/>
          <w:szCs w:val="20"/>
          <w:lang w:eastAsia="en-US"/>
        </w:rPr>
        <w:t xml:space="preserve"> 33 = K1;</w:t>
      </w:r>
    </w:p>
    <w:p w14:paraId="7A471FE4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PINNODE</w:t>
      </w:r>
      <w:r>
        <w:rPr>
          <w:rFonts w:ascii="Consolas" w:eastAsia="Calibri" w:hAnsi="Consolas" w:cs="Consolas"/>
          <w:szCs w:val="20"/>
          <w:lang w:eastAsia="en-US"/>
        </w:rPr>
        <w:t xml:space="preserve"> 30 = A1;</w:t>
      </w:r>
    </w:p>
    <w:p w14:paraId="159F73A7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PINNODE</w:t>
      </w:r>
      <w:r>
        <w:rPr>
          <w:rFonts w:ascii="Consolas" w:eastAsia="Calibri" w:hAnsi="Consolas" w:cs="Consolas"/>
          <w:szCs w:val="20"/>
          <w:lang w:eastAsia="en-US"/>
        </w:rPr>
        <w:t xml:space="preserve"> 31 = B0;</w:t>
      </w:r>
    </w:p>
    <w:p w14:paraId="21249108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PINNODE</w:t>
      </w:r>
      <w:r>
        <w:rPr>
          <w:rFonts w:ascii="Consolas" w:eastAsia="Calibri" w:hAnsi="Consolas" w:cs="Consolas"/>
          <w:szCs w:val="20"/>
          <w:lang w:eastAsia="en-US"/>
        </w:rPr>
        <w:t xml:space="preserve"> 32 = K0;</w:t>
      </w:r>
    </w:p>
    <w:p w14:paraId="12DC9EB3" w14:textId="77777777" w:rsidR="00730595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34C0F4BF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color w:val="3F7F5F"/>
          <w:szCs w:val="20"/>
          <w:lang w:eastAsia="en-US"/>
        </w:rPr>
        <w:t>/* ***** COUNTER ***** */</w:t>
      </w:r>
    </w:p>
    <w:p w14:paraId="697A144F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[K0..1].CK =!CLK &amp; Kscan;</w:t>
      </w:r>
    </w:p>
    <w:p w14:paraId="0B69FB23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[K0..1].sp = 'b'0;</w:t>
      </w:r>
    </w:p>
    <w:p w14:paraId="7BD4186C" w14:textId="77777777" w:rsidR="00730595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12B9D59B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K0.t = 'b'1;</w:t>
      </w:r>
    </w:p>
    <w:p w14:paraId="7E446436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K1.t = 'b'1 &amp; K0;</w:t>
      </w:r>
    </w:p>
    <w:p w14:paraId="20C561B5" w14:textId="77777777" w:rsidR="00730595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4F421A6B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color w:val="3F7F5F"/>
          <w:szCs w:val="20"/>
          <w:lang w:eastAsia="en-US"/>
        </w:rPr>
        <w:t>/* ***** DECODER ***** */</w:t>
      </w:r>
    </w:p>
    <w:p w14:paraId="35FC6785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DEC0 = K1 # K0;</w:t>
      </w:r>
    </w:p>
    <w:p w14:paraId="2F1C1B54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DEC1 = K1 # !K0;</w:t>
      </w:r>
    </w:p>
    <w:p w14:paraId="64514054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DEC2 = !K1 # K0;</w:t>
      </w:r>
    </w:p>
    <w:p w14:paraId="1C1DB60D" w14:textId="77777777" w:rsidR="00730595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3ADDDAE7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color w:val="3F7F5F"/>
          <w:szCs w:val="20"/>
          <w:lang w:eastAsia="en-US"/>
        </w:rPr>
        <w:t xml:space="preserve">/* </w:t>
      </w:r>
      <w:r>
        <w:rPr>
          <w:rFonts w:ascii="Consolas" w:eastAsia="Calibri" w:hAnsi="Consolas" w:cs="Consolas"/>
          <w:color w:val="3F7F5F"/>
          <w:szCs w:val="20"/>
          <w:lang w:eastAsia="en-US"/>
        </w:rPr>
        <w:t>****** PENC &amp; REGISTER ****** */</w:t>
      </w:r>
    </w:p>
    <w:p w14:paraId="6C23A303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[K2..3].CK = !Kscan;</w:t>
      </w:r>
    </w:p>
    <w:p w14:paraId="2E3194CA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[K2..3].sp = 'b'0;</w:t>
      </w:r>
    </w:p>
    <w:p w14:paraId="3F25D609" w14:textId="77777777" w:rsidR="00730595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2990EA24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K2.d = (!I1 &amp; I0 # !I3 &amp; I2 &amp; I0);</w:t>
      </w:r>
    </w:p>
    <w:p w14:paraId="37733CDF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K3.d = ((!I3 # !I2) &amp; I1 &amp; I0);</w:t>
      </w:r>
    </w:p>
    <w:p w14:paraId="5AF31006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Kpress = !I0 # !I1 # !I2 # !I3;</w:t>
      </w:r>
    </w:p>
    <w:p w14:paraId="39BAAE4A" w14:textId="77777777" w:rsidR="00730595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49BD2D3E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color w:val="3F7F5F"/>
          <w:szCs w:val="20"/>
          <w:lang w:eastAsia="en-US"/>
        </w:rPr>
        <w:t>/* ****** Key Control ****** */</w:t>
      </w:r>
    </w:p>
    <w:p w14:paraId="797D6DA0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[A0..A1].AR ='b'0;</w:t>
      </w:r>
    </w:p>
    <w:p w14:paraId="5BE3859D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[A0..A1].sp = 'b'0;</w:t>
      </w:r>
    </w:p>
    <w:p w14:paraId="4289C6DB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[A0..A1].ck = CLK;</w:t>
      </w:r>
    </w:p>
    <w:p w14:paraId="3A9E8BD6" w14:textId="77777777" w:rsidR="00730595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6F676722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sequence</w:t>
      </w:r>
      <w:r>
        <w:rPr>
          <w:rFonts w:ascii="Consolas" w:eastAsia="Calibri" w:hAnsi="Consolas" w:cs="Consolas"/>
          <w:szCs w:val="20"/>
          <w:lang w:eastAsia="en-US"/>
        </w:rPr>
        <w:t>[A0, A1]{</w:t>
      </w:r>
    </w:p>
    <w:p w14:paraId="6CEC6DBF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ab/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present</w:t>
      </w:r>
      <w:r>
        <w:rPr>
          <w:rFonts w:ascii="Consolas" w:eastAsia="Calibri" w:hAnsi="Consolas" w:cs="Consolas"/>
          <w:szCs w:val="20"/>
          <w:lang w:eastAsia="en-US"/>
        </w:rPr>
        <w:t xml:space="preserve"> 0</w:t>
      </w:r>
    </w:p>
    <w:p w14:paraId="453B35E4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ab/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OUT</w:t>
      </w:r>
      <w:r>
        <w:rPr>
          <w:rFonts w:ascii="Consolas" w:eastAsia="Calibri" w:hAnsi="Consolas" w:cs="Consolas"/>
          <w:szCs w:val="20"/>
          <w:lang w:eastAsia="en-US"/>
        </w:rPr>
        <w:t xml:space="preserve"> Kscan;</w:t>
      </w:r>
    </w:p>
    <w:p w14:paraId="0B8F4F43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ab/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if</w:t>
      </w:r>
      <w:r>
        <w:rPr>
          <w:rFonts w:ascii="Consolas" w:eastAsia="Calibri" w:hAnsi="Consolas" w:cs="Consolas"/>
          <w:szCs w:val="20"/>
          <w:lang w:eastAsia="en-US"/>
        </w:rPr>
        <w:t xml:space="preserve"> Kpress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r>
        <w:rPr>
          <w:rFonts w:ascii="Consolas" w:eastAsia="Calibri" w:hAnsi="Consolas" w:cs="Consolas"/>
          <w:szCs w:val="20"/>
          <w:lang w:eastAsia="en-US"/>
        </w:rPr>
        <w:t xml:space="preserve"> 1;</w:t>
      </w:r>
    </w:p>
    <w:p w14:paraId="13E0723E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ab/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default</w:t>
      </w:r>
      <w:r>
        <w:rPr>
          <w:rFonts w:ascii="Consolas" w:eastAsia="Calibri" w:hAnsi="Consolas" w:cs="Consolas"/>
          <w:szCs w:val="20"/>
          <w:lang w:eastAsia="en-US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r>
        <w:rPr>
          <w:rFonts w:ascii="Consolas" w:eastAsia="Calibri" w:hAnsi="Consolas" w:cs="Consolas"/>
          <w:szCs w:val="20"/>
          <w:lang w:eastAsia="en-US"/>
        </w:rPr>
        <w:t xml:space="preserve"> 0;</w:t>
      </w:r>
    </w:p>
    <w:p w14:paraId="248B7124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ab/>
      </w:r>
    </w:p>
    <w:p w14:paraId="148049E6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ab/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present</w:t>
      </w:r>
      <w:r>
        <w:rPr>
          <w:rFonts w:ascii="Consolas" w:eastAsia="Calibri" w:hAnsi="Consolas" w:cs="Consolas"/>
          <w:szCs w:val="20"/>
          <w:lang w:eastAsia="en-US"/>
        </w:rPr>
        <w:t xml:space="preserve"> 1</w:t>
      </w:r>
    </w:p>
    <w:p w14:paraId="189FAB8A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ab/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OUT</w:t>
      </w:r>
      <w:r>
        <w:rPr>
          <w:rFonts w:ascii="Consolas" w:eastAsia="Calibri" w:hAnsi="Consolas" w:cs="Consolas"/>
          <w:szCs w:val="20"/>
          <w:lang w:eastAsia="en-US"/>
        </w:rPr>
        <w:t xml:space="preserve"> Kval;</w:t>
      </w:r>
    </w:p>
    <w:p w14:paraId="40847C57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ab/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if</w:t>
      </w:r>
      <w:r>
        <w:rPr>
          <w:rFonts w:ascii="Consolas" w:eastAsia="Calibri" w:hAnsi="Consolas" w:cs="Consolas"/>
          <w:szCs w:val="20"/>
          <w:lang w:eastAsia="en-US"/>
        </w:rPr>
        <w:t xml:space="preserve"> DAC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r>
        <w:rPr>
          <w:rFonts w:ascii="Consolas" w:eastAsia="Calibri" w:hAnsi="Consolas" w:cs="Consolas"/>
          <w:szCs w:val="20"/>
          <w:lang w:eastAsia="en-US"/>
        </w:rPr>
        <w:t xml:space="preserve"> 2;</w:t>
      </w:r>
    </w:p>
    <w:p w14:paraId="35A2D9B7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ab/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default</w:t>
      </w:r>
      <w:r>
        <w:rPr>
          <w:rFonts w:ascii="Consolas" w:eastAsia="Calibri" w:hAnsi="Consolas" w:cs="Consolas"/>
          <w:szCs w:val="20"/>
          <w:lang w:eastAsia="en-US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r>
        <w:rPr>
          <w:rFonts w:ascii="Consolas" w:eastAsia="Calibri" w:hAnsi="Consolas" w:cs="Consolas"/>
          <w:szCs w:val="20"/>
          <w:lang w:eastAsia="en-US"/>
        </w:rPr>
        <w:t xml:space="preserve"> 1;</w:t>
      </w:r>
    </w:p>
    <w:p w14:paraId="43871F97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ab/>
      </w:r>
    </w:p>
    <w:p w14:paraId="31D3C317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ab/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present</w:t>
      </w:r>
      <w:r>
        <w:rPr>
          <w:rFonts w:ascii="Consolas" w:eastAsia="Calibri" w:hAnsi="Consolas" w:cs="Consolas"/>
          <w:szCs w:val="20"/>
          <w:lang w:eastAsia="en-US"/>
        </w:rPr>
        <w:t xml:space="preserve"> 2</w:t>
      </w:r>
    </w:p>
    <w:p w14:paraId="23F01E07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ab/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if</w:t>
      </w:r>
      <w:r>
        <w:rPr>
          <w:rFonts w:ascii="Consolas" w:eastAsia="Calibri" w:hAnsi="Consolas" w:cs="Consolas"/>
          <w:szCs w:val="20"/>
          <w:lang w:eastAsia="en-US"/>
        </w:rPr>
        <w:t xml:space="preserve"> !Kpress &amp; !DAC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r>
        <w:rPr>
          <w:rFonts w:ascii="Consolas" w:eastAsia="Calibri" w:hAnsi="Consolas" w:cs="Consolas"/>
          <w:szCs w:val="20"/>
          <w:lang w:eastAsia="en-US"/>
        </w:rPr>
        <w:t xml:space="preserve"> 0;</w:t>
      </w:r>
    </w:p>
    <w:p w14:paraId="4DBCAFC2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ab/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default</w:t>
      </w:r>
      <w:r>
        <w:rPr>
          <w:rFonts w:ascii="Consolas" w:eastAsia="Calibri" w:hAnsi="Consolas" w:cs="Consolas"/>
          <w:szCs w:val="20"/>
          <w:lang w:eastAsia="en-US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r>
        <w:rPr>
          <w:rFonts w:ascii="Consolas" w:eastAsia="Calibri" w:hAnsi="Consolas" w:cs="Consolas"/>
          <w:szCs w:val="20"/>
          <w:lang w:eastAsia="en-US"/>
        </w:rPr>
        <w:t xml:space="preserve"> 2;</w:t>
      </w:r>
    </w:p>
    <w:p w14:paraId="5AAF8EAD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}</w:t>
      </w:r>
    </w:p>
    <w:p w14:paraId="1C015D97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color w:val="3F7F5F"/>
          <w:szCs w:val="20"/>
          <w:lang w:eastAsia="en-US"/>
        </w:rPr>
        <w:t>/* Key Buffer Control */</w:t>
      </w:r>
    </w:p>
    <w:p w14:paraId="7B701C0E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[B0..B1].CK = !CLK;</w:t>
      </w:r>
    </w:p>
    <w:p w14:paraId="16F139C1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[B0..B1].sp = 'b'0;</w:t>
      </w:r>
    </w:p>
    <w:p w14:paraId="3F414D8C" w14:textId="77777777" w:rsidR="00730595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4748C2AF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sequence</w:t>
      </w:r>
      <w:r>
        <w:rPr>
          <w:rFonts w:ascii="Consolas" w:eastAsia="Calibri" w:hAnsi="Consolas" w:cs="Consolas"/>
          <w:szCs w:val="20"/>
          <w:lang w:eastAsia="en-US"/>
        </w:rPr>
        <w:t>[B1, B0] {</w:t>
      </w:r>
    </w:p>
    <w:p w14:paraId="4D6190B6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present</w:t>
      </w:r>
      <w:r>
        <w:rPr>
          <w:rFonts w:ascii="Consolas" w:eastAsia="Calibri" w:hAnsi="Consolas" w:cs="Consolas"/>
          <w:szCs w:val="20"/>
          <w:lang w:eastAsia="en-US"/>
        </w:rPr>
        <w:t xml:space="preserve"> 0</w:t>
      </w:r>
    </w:p>
    <w:p w14:paraId="32F9677E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if</w:t>
      </w:r>
      <w:r>
        <w:rPr>
          <w:rFonts w:ascii="Consolas" w:eastAsia="Calibri" w:hAnsi="Consolas" w:cs="Consolas"/>
          <w:szCs w:val="20"/>
          <w:lang w:eastAsia="en-US"/>
        </w:rPr>
        <w:t xml:space="preserve"> Kval &amp; !ACK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r>
        <w:rPr>
          <w:rFonts w:ascii="Consolas" w:eastAsia="Calibri" w:hAnsi="Consolas" w:cs="Consolas"/>
          <w:szCs w:val="20"/>
          <w:lang w:eastAsia="en-US"/>
        </w:rPr>
        <w:t xml:space="preserve"> 1;</w:t>
      </w:r>
    </w:p>
    <w:p w14:paraId="25040A4B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default</w:t>
      </w:r>
      <w:r>
        <w:rPr>
          <w:rFonts w:ascii="Consolas" w:eastAsia="Calibri" w:hAnsi="Consolas" w:cs="Consolas"/>
          <w:szCs w:val="20"/>
          <w:lang w:eastAsia="en-US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r>
        <w:rPr>
          <w:rFonts w:ascii="Consolas" w:eastAsia="Calibri" w:hAnsi="Consolas" w:cs="Consolas"/>
          <w:szCs w:val="20"/>
          <w:lang w:eastAsia="en-US"/>
        </w:rPr>
        <w:t xml:space="preserve"> 0;</w:t>
      </w:r>
    </w:p>
    <w:p w14:paraId="270B9798" w14:textId="77777777" w:rsidR="00730595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02C36C7A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present</w:t>
      </w:r>
      <w:r>
        <w:rPr>
          <w:rFonts w:ascii="Consolas" w:eastAsia="Calibri" w:hAnsi="Consolas" w:cs="Consolas"/>
          <w:szCs w:val="20"/>
          <w:lang w:eastAsia="en-US"/>
        </w:rPr>
        <w:t xml:space="preserve"> 1</w:t>
      </w:r>
    </w:p>
    <w:p w14:paraId="1E253806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out</w:t>
      </w:r>
      <w:r>
        <w:rPr>
          <w:rFonts w:ascii="Consolas" w:eastAsia="Calibri" w:hAnsi="Consolas" w:cs="Consolas"/>
          <w:szCs w:val="20"/>
          <w:lang w:eastAsia="en-US"/>
        </w:rPr>
        <w:t xml:space="preserve"> DAC, Wreg;</w:t>
      </w:r>
    </w:p>
    <w:p w14:paraId="14E2FE66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if</w:t>
      </w:r>
      <w:r>
        <w:rPr>
          <w:rFonts w:ascii="Consolas" w:eastAsia="Calibri" w:hAnsi="Consolas" w:cs="Consolas"/>
          <w:szCs w:val="20"/>
          <w:lang w:eastAsia="en-US"/>
        </w:rPr>
        <w:t xml:space="preserve"> !Kval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r>
        <w:rPr>
          <w:rFonts w:ascii="Consolas" w:eastAsia="Calibri" w:hAnsi="Consolas" w:cs="Consolas"/>
          <w:szCs w:val="20"/>
          <w:lang w:eastAsia="en-US"/>
        </w:rPr>
        <w:t xml:space="preserve"> 2;</w:t>
      </w:r>
    </w:p>
    <w:p w14:paraId="63464CB8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default</w:t>
      </w:r>
      <w:r>
        <w:rPr>
          <w:rFonts w:ascii="Consolas" w:eastAsia="Calibri" w:hAnsi="Consolas" w:cs="Consolas"/>
          <w:szCs w:val="20"/>
          <w:lang w:eastAsia="en-US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r>
        <w:rPr>
          <w:rFonts w:ascii="Consolas" w:eastAsia="Calibri" w:hAnsi="Consolas" w:cs="Consolas"/>
          <w:szCs w:val="20"/>
          <w:lang w:eastAsia="en-US"/>
        </w:rPr>
        <w:t xml:space="preserve"> 1;</w:t>
      </w:r>
    </w:p>
    <w:p w14:paraId="1AFA1B7E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 xml:space="preserve"> </w:t>
      </w:r>
    </w:p>
    <w:p w14:paraId="07FD72CA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present</w:t>
      </w:r>
      <w:r>
        <w:rPr>
          <w:rFonts w:ascii="Consolas" w:eastAsia="Calibri" w:hAnsi="Consolas" w:cs="Consolas"/>
          <w:szCs w:val="20"/>
          <w:lang w:eastAsia="en-US"/>
        </w:rPr>
        <w:t xml:space="preserve"> 2</w:t>
      </w:r>
    </w:p>
    <w:p w14:paraId="212963D6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out</w:t>
      </w:r>
      <w:r>
        <w:rPr>
          <w:rFonts w:ascii="Consolas" w:eastAsia="Calibri" w:hAnsi="Consolas" w:cs="Consolas"/>
          <w:szCs w:val="20"/>
          <w:lang w:eastAsia="en-US"/>
        </w:rPr>
        <w:t xml:space="preserve"> Dval;</w:t>
      </w:r>
    </w:p>
    <w:p w14:paraId="4BE7C1E9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if</w:t>
      </w:r>
      <w:r>
        <w:rPr>
          <w:rFonts w:ascii="Consolas" w:eastAsia="Calibri" w:hAnsi="Consolas" w:cs="Consolas"/>
          <w:szCs w:val="20"/>
          <w:lang w:eastAsia="en-US"/>
        </w:rPr>
        <w:t xml:space="preserve"> ACK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r>
        <w:rPr>
          <w:rFonts w:ascii="Consolas" w:eastAsia="Calibri" w:hAnsi="Consolas" w:cs="Consolas"/>
          <w:szCs w:val="20"/>
          <w:lang w:eastAsia="en-US"/>
        </w:rPr>
        <w:t xml:space="preserve"> 0;</w:t>
      </w:r>
    </w:p>
    <w:p w14:paraId="1506F831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 xml:space="preserve">   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default</w:t>
      </w:r>
      <w:r>
        <w:rPr>
          <w:rFonts w:ascii="Consolas" w:eastAsia="Calibri" w:hAnsi="Consolas" w:cs="Consolas"/>
          <w:szCs w:val="20"/>
          <w:lang w:eastAsia="en-US"/>
        </w:rPr>
        <w:t xml:space="preserve"> </w:t>
      </w:r>
      <w:r>
        <w:rPr>
          <w:rFonts w:ascii="Consolas" w:eastAsia="Calibri" w:hAnsi="Consolas" w:cs="Consolas"/>
          <w:b/>
          <w:bCs/>
          <w:color w:val="7F0055"/>
          <w:szCs w:val="20"/>
          <w:lang w:eastAsia="en-US"/>
        </w:rPr>
        <w:t>next</w:t>
      </w:r>
      <w:r>
        <w:rPr>
          <w:rFonts w:ascii="Consolas" w:eastAsia="Calibri" w:hAnsi="Consolas" w:cs="Consolas"/>
          <w:szCs w:val="20"/>
          <w:lang w:eastAsia="en-US"/>
        </w:rPr>
        <w:t xml:space="preserve"> 2;</w:t>
      </w:r>
    </w:p>
    <w:p w14:paraId="476C1C88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}</w:t>
      </w:r>
    </w:p>
    <w:p w14:paraId="198F781B" w14:textId="77777777" w:rsidR="00730595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2FFF7076" w14:textId="77777777" w:rsidR="00730595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758A31BC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color w:val="3F7F5F"/>
          <w:szCs w:val="20"/>
          <w:lang w:eastAsia="en-US"/>
        </w:rPr>
        <w:t>/* Output Register */</w:t>
      </w:r>
    </w:p>
    <w:p w14:paraId="51A2F574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[Q0..3].CK = Wreg;</w:t>
      </w:r>
    </w:p>
    <w:p w14:paraId="73AF3C3A" w14:textId="77777777" w:rsidR="00730595" w:rsidRDefault="00402850">
      <w:pPr>
        <w:autoSpaceDE w:val="0"/>
        <w:spacing w:after="0" w:line="240" w:lineRule="auto"/>
        <w:ind w:left="0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[Q0..3].sp = 'b'0;</w:t>
      </w:r>
    </w:p>
    <w:p w14:paraId="24A67C27" w14:textId="77777777" w:rsidR="00730595" w:rsidRDefault="00730595">
      <w:pPr>
        <w:autoSpaceDE w:val="0"/>
        <w:spacing w:after="0" w:line="240" w:lineRule="auto"/>
        <w:ind w:left="0" w:firstLine="0"/>
        <w:jc w:val="left"/>
        <w:rPr>
          <w:rFonts w:ascii="Consolas" w:eastAsia="Calibri" w:hAnsi="Consolas" w:cs="Consolas"/>
          <w:color w:val="auto"/>
          <w:szCs w:val="20"/>
          <w:lang w:eastAsia="en-US"/>
        </w:rPr>
      </w:pPr>
    </w:p>
    <w:p w14:paraId="21F59A0B" w14:textId="77777777" w:rsidR="00730595" w:rsidRDefault="00402850">
      <w:pPr>
        <w:spacing w:after="12" w:line="256" w:lineRule="auto"/>
        <w:ind w:left="16" w:firstLine="0"/>
        <w:jc w:val="left"/>
      </w:pPr>
      <w:r>
        <w:rPr>
          <w:rFonts w:ascii="Consolas" w:eastAsia="Calibri" w:hAnsi="Consolas" w:cs="Consolas"/>
          <w:szCs w:val="20"/>
          <w:lang w:eastAsia="en-US"/>
        </w:rPr>
        <w:t>[Q0..3].d = [K0..3];</w:t>
      </w:r>
    </w:p>
    <w:p w14:paraId="66236279" w14:textId="77777777" w:rsidR="00000000" w:rsidRDefault="00402850">
      <w:pPr>
        <w:sectPr w:rsidR="00000000">
          <w:type w:val="continuous"/>
          <w:pgSz w:w="11906" w:h="16838"/>
          <w:pgMar w:top="1417" w:right="462" w:bottom="1417" w:left="1247" w:header="708" w:footer="708" w:gutter="0"/>
          <w:cols w:num="2" w:space="720"/>
          <w:titlePg/>
        </w:sectPr>
      </w:pPr>
    </w:p>
    <w:p w14:paraId="7685AAEC" w14:textId="77777777" w:rsidR="00730595" w:rsidRDefault="00730595">
      <w:pPr>
        <w:spacing w:after="0" w:line="256" w:lineRule="auto"/>
        <w:ind w:left="3109" w:firstLine="0"/>
        <w:jc w:val="left"/>
      </w:pPr>
    </w:p>
    <w:p w14:paraId="00FB2051" w14:textId="77777777" w:rsidR="00730595" w:rsidRDefault="00402850">
      <w:pPr>
        <w:spacing w:after="11" w:line="256" w:lineRule="auto"/>
        <w:ind w:left="646" w:firstLine="0"/>
        <w:jc w:val="left"/>
      </w:pPr>
      <w:r>
        <w:rPr>
          <w:rFonts w:ascii="Arial" w:eastAsia="Arial" w:hAnsi="Arial" w:cs="Arial"/>
          <w:b/>
          <w:sz w:val="32"/>
        </w:rPr>
        <w:t xml:space="preserve"> </w:t>
      </w:r>
      <w:r>
        <w:t xml:space="preserve"> </w:t>
      </w:r>
    </w:p>
    <w:p w14:paraId="3D136B37" w14:textId="77777777" w:rsidR="00730595" w:rsidRDefault="00730595">
      <w:pPr>
        <w:ind w:left="0" w:right="14" w:firstLine="0"/>
      </w:pPr>
    </w:p>
    <w:p w14:paraId="2D04E1C4" w14:textId="77777777" w:rsidR="00730595" w:rsidRDefault="00402850">
      <w:pPr>
        <w:spacing w:after="0" w:line="256" w:lineRule="auto"/>
        <w:ind w:left="131"/>
        <w:jc w:val="left"/>
      </w:pPr>
      <w:r>
        <w:rPr>
          <w:rFonts w:ascii="Calibri" w:eastAsia="Calibri" w:hAnsi="Calibri" w:cs="Calibri"/>
          <w:b/>
          <w:sz w:val="32"/>
        </w:rPr>
        <w:lastRenderedPageBreak/>
        <w:t>2.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 xml:space="preserve">Esquema elétrico do módulo </w:t>
      </w:r>
      <w:r>
        <w:rPr>
          <w:rFonts w:ascii="Calibri" w:eastAsia="Calibri" w:hAnsi="Calibri" w:cs="Calibri"/>
          <w:b/>
          <w:i/>
          <w:sz w:val="32"/>
        </w:rPr>
        <w:t>Keyboard Reader</w:t>
      </w:r>
      <w:r>
        <w:rPr>
          <w:rFonts w:ascii="Calibri" w:eastAsia="Calibri" w:hAnsi="Calibri" w:cs="Calibri"/>
          <w:b/>
          <w:sz w:val="32"/>
        </w:rPr>
        <w:t xml:space="preserve">  </w:t>
      </w:r>
      <w:r>
        <w:t xml:space="preserve"> </w:t>
      </w:r>
    </w:p>
    <w:p w14:paraId="2F55F7C4" w14:textId="77777777" w:rsidR="00730595" w:rsidRDefault="00402850">
      <w:pPr>
        <w:spacing w:after="0" w:line="256" w:lineRule="auto"/>
        <w:ind w:left="16" w:firstLine="0"/>
        <w:jc w:val="left"/>
      </w:pPr>
      <w:r>
        <w:rPr>
          <w:rFonts w:ascii="Calibri" w:eastAsia="Calibri" w:hAnsi="Calibri" w:cs="Calibri"/>
          <w:b/>
          <w:sz w:val="32"/>
        </w:rPr>
        <w:t xml:space="preserve"> </w:t>
      </w:r>
      <w:r>
        <w:t xml:space="preserve"> </w:t>
      </w:r>
    </w:p>
    <w:p w14:paraId="100EF2B2" w14:textId="77777777" w:rsidR="00730595" w:rsidRDefault="00402850">
      <w:pPr>
        <w:spacing w:after="0" w:line="256" w:lineRule="auto"/>
        <w:ind w:left="16" w:firstLine="0"/>
        <w:jc w:val="left"/>
      </w:pPr>
      <w:r>
        <w:t xml:space="preserve">  </w:t>
      </w:r>
      <w:r>
        <w:tab/>
      </w:r>
      <w:r>
        <w:rPr>
          <w:rFonts w:ascii="Calibri" w:eastAsia="Calibri" w:hAnsi="Calibri" w:cs="Calibri"/>
          <w:b/>
          <w:sz w:val="32"/>
        </w:rPr>
        <w:t xml:space="preserve"> </w:t>
      </w:r>
      <w:r>
        <w:t xml:space="preserve">  </w:t>
      </w:r>
      <w:r>
        <w:tab/>
        <w:t xml:space="preserve"> </w:t>
      </w:r>
    </w:p>
    <w:p w14:paraId="28815DFF" w14:textId="77777777" w:rsidR="00730595" w:rsidRDefault="00730595">
      <w:pPr>
        <w:ind w:left="0" w:right="14" w:firstLine="0"/>
      </w:pPr>
    </w:p>
    <w:p w14:paraId="05FFD67C" w14:textId="77777777" w:rsidR="00730595" w:rsidRDefault="00730595">
      <w:pPr>
        <w:ind w:left="0" w:right="14" w:firstLine="0"/>
      </w:pPr>
    </w:p>
    <w:p w14:paraId="42D3F42A" w14:textId="77777777" w:rsidR="00000000" w:rsidRDefault="00402850">
      <w:pPr>
        <w:sectPr w:rsidR="00000000">
          <w:type w:val="continuous"/>
          <w:pgSz w:w="11906" w:h="16838"/>
          <w:pgMar w:top="1417" w:right="462" w:bottom="1417" w:left="1247" w:header="708" w:footer="708" w:gutter="0"/>
          <w:cols w:space="720"/>
          <w:titlePg/>
        </w:sectPr>
      </w:pPr>
    </w:p>
    <w:p w14:paraId="584AD409" w14:textId="77777777" w:rsidR="00730595" w:rsidRDefault="00730595">
      <w:pPr>
        <w:ind w:left="0" w:firstLine="0"/>
      </w:pPr>
    </w:p>
    <w:p w14:paraId="49B542DF" w14:textId="77777777" w:rsidR="00730595" w:rsidRDefault="00730595"/>
    <w:p w14:paraId="49D34A8A" w14:textId="77777777" w:rsidR="00730595" w:rsidRDefault="00402850">
      <w:pPr>
        <w:keepNext/>
        <w:keepLines/>
        <w:tabs>
          <w:tab w:val="center" w:pos="3881"/>
        </w:tabs>
        <w:spacing w:after="0" w:line="256" w:lineRule="auto"/>
        <w:ind w:left="-15" w:firstLine="0"/>
        <w:jc w:val="left"/>
        <w:outlineLvl w:val="1"/>
      </w:pPr>
      <w:r>
        <w:rPr>
          <w:rFonts w:ascii="Calibri" w:eastAsia="Calibri" w:hAnsi="Calibri" w:cs="Calibri"/>
          <w:b/>
          <w:sz w:val="32"/>
        </w:rPr>
        <w:t>B.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i/>
          <w:sz w:val="32"/>
        </w:rPr>
        <w:t>HAL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49DF6EB1" w14:textId="77777777" w:rsidR="00730595" w:rsidRDefault="00402850">
      <w:pPr>
        <w:pStyle w:val="HTMLpr-formatado"/>
        <w:shd w:val="clear" w:color="auto" w:fill="FFFFFF"/>
      </w:pP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color w:val="0033B3"/>
        </w:rPr>
        <w:t xml:space="preserve">import </w:t>
      </w:r>
      <w:r>
        <w:rPr>
          <w:color w:val="000000"/>
        </w:rPr>
        <w:t>isel.leic.UsbPort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// Virtualiza o acesso ao sistema </w:t>
      </w:r>
      <w:r>
        <w:rPr>
          <w:i/>
          <w:iCs/>
          <w:color w:val="8C8C8C"/>
        </w:rPr>
        <w:t>UsbPort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HAL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int </w:t>
      </w:r>
      <w:r>
        <w:rPr>
          <w:i/>
          <w:iCs/>
          <w:color w:val="871094"/>
        </w:rPr>
        <w:t>lastValue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init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>// Inicia a classe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init</w:t>
      </w:r>
      <w:r>
        <w:rPr>
          <w:color w:val="080808"/>
        </w:rPr>
        <w:t xml:space="preserve">() { </w:t>
      </w:r>
      <w:r>
        <w:rPr>
          <w:i/>
          <w:iCs/>
          <w:color w:val="080808"/>
        </w:rPr>
        <w:t>out</w:t>
      </w:r>
      <w:r>
        <w:rPr>
          <w:color w:val="080808"/>
        </w:rPr>
        <w:t>(</w:t>
      </w:r>
      <w:r>
        <w:rPr>
          <w:i/>
          <w:iCs/>
          <w:color w:val="871094"/>
        </w:rPr>
        <w:t xml:space="preserve">lastValue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);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>// Retorna true se o bit tiver o valor lógi</w:t>
      </w:r>
      <w:r>
        <w:rPr>
          <w:i/>
          <w:iCs/>
          <w:color w:val="8C8C8C"/>
        </w:rPr>
        <w:t>co ‘1’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public static boolean </w:t>
      </w:r>
      <w:r>
        <w:rPr>
          <w:color w:val="00627A"/>
        </w:rPr>
        <w:t>isBit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mask){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080808"/>
        </w:rPr>
        <w:t>readBits</w:t>
      </w:r>
      <w:r>
        <w:rPr>
          <w:color w:val="080808"/>
        </w:rPr>
        <w:t>(mask) !=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>// Retorna os valores dos bits representados por mask presentes no UsbPort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public static int </w:t>
      </w:r>
      <w:r>
        <w:rPr>
          <w:color w:val="00627A"/>
        </w:rPr>
        <w:t>readBits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mask) {</w:t>
      </w:r>
      <w:r>
        <w:rPr>
          <w:color w:val="080808"/>
        </w:rPr>
        <w:br/>
      </w:r>
      <w:r>
        <w:rPr>
          <w:color w:val="080808"/>
        </w:rPr>
        <w:t xml:space="preserve">      </w:t>
      </w:r>
      <w:r>
        <w:rPr>
          <w:color w:val="0033B3"/>
        </w:rPr>
        <w:t xml:space="preserve">return </w:t>
      </w:r>
      <w:r>
        <w:rPr>
          <w:color w:val="080808"/>
        </w:rPr>
        <w:t>(~</w:t>
      </w:r>
      <w:r>
        <w:rPr>
          <w:color w:val="000000"/>
        </w:rPr>
        <w:t>UsbPort</w:t>
      </w:r>
      <w:r>
        <w:rPr>
          <w:color w:val="080808"/>
        </w:rPr>
        <w:t>.</w:t>
      </w:r>
      <w:r>
        <w:rPr>
          <w:i/>
          <w:iCs/>
          <w:color w:val="080808"/>
        </w:rPr>
        <w:t>in</w:t>
      </w:r>
      <w:r>
        <w:rPr>
          <w:color w:val="080808"/>
        </w:rPr>
        <w:t>() &amp; mask);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>// Escreve nos bits representados por mask o valor de value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writeBits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mask, </w:t>
      </w:r>
      <w:r>
        <w:rPr>
          <w:color w:val="0033B3"/>
        </w:rPr>
        <w:t xml:space="preserve">int </w:t>
      </w:r>
      <w:r>
        <w:rPr>
          <w:color w:val="080808"/>
        </w:rPr>
        <w:t>value)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clrBits</w:t>
      </w:r>
      <w:r>
        <w:rPr>
          <w:color w:val="080808"/>
        </w:rPr>
        <w:t>(mask);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setBits</w:t>
      </w:r>
      <w:r>
        <w:rPr>
          <w:color w:val="080808"/>
        </w:rPr>
        <w:t>(value &amp; mask);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>// Coloca os bits representados por mask no valor lógico ‘1’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>publ</w:t>
      </w:r>
      <w:r>
        <w:rPr>
          <w:color w:val="0033B3"/>
        </w:rPr>
        <w:t xml:space="preserve">ic static void </w:t>
      </w:r>
      <w:r>
        <w:rPr>
          <w:color w:val="00627A"/>
        </w:rPr>
        <w:t>setBits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mask)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out</w:t>
      </w:r>
      <w:r>
        <w:rPr>
          <w:color w:val="080808"/>
        </w:rPr>
        <w:t>(</w:t>
      </w:r>
      <w:r>
        <w:rPr>
          <w:i/>
          <w:iCs/>
          <w:color w:val="871094"/>
        </w:rPr>
        <w:t xml:space="preserve">lastValue </w:t>
      </w:r>
      <w:r>
        <w:rPr>
          <w:color w:val="080808"/>
        </w:rPr>
        <w:t>|= mask);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>// Coloca os bits representados por mask no valor lógico ‘0’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clrBits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mask){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out</w:t>
      </w:r>
      <w:r>
        <w:rPr>
          <w:color w:val="080808"/>
        </w:rPr>
        <w:t>(</w:t>
      </w:r>
      <w:r>
        <w:rPr>
          <w:i/>
          <w:iCs/>
          <w:color w:val="871094"/>
        </w:rPr>
        <w:t xml:space="preserve">lastValue </w:t>
      </w:r>
      <w:r>
        <w:rPr>
          <w:color w:val="080808"/>
        </w:rPr>
        <w:t>&amp;= ~mask);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void </w:t>
      </w:r>
      <w:r>
        <w:rPr>
          <w:color w:val="00627A"/>
        </w:rPr>
        <w:t>out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val){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UsbPort</w:t>
      </w:r>
      <w:r>
        <w:rPr>
          <w:color w:val="080808"/>
        </w:rPr>
        <w:t>.</w:t>
      </w:r>
      <w:r>
        <w:rPr>
          <w:i/>
          <w:iCs/>
          <w:color w:val="080808"/>
        </w:rPr>
        <w:t>out</w:t>
      </w:r>
      <w:r>
        <w:rPr>
          <w:color w:val="080808"/>
        </w:rPr>
        <w:t>(~val);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t>}</w:t>
      </w:r>
    </w:p>
    <w:p w14:paraId="1BA65EFC" w14:textId="77777777" w:rsidR="00730595" w:rsidRDefault="00730595">
      <w:pPr>
        <w:spacing w:after="21" w:line="256" w:lineRule="auto"/>
        <w:ind w:left="0" w:firstLine="0"/>
        <w:jc w:val="left"/>
      </w:pPr>
    </w:p>
    <w:p w14:paraId="5896A57D" w14:textId="77777777" w:rsidR="00730595" w:rsidRDefault="00730595">
      <w:pPr>
        <w:spacing w:after="21" w:line="256" w:lineRule="auto"/>
        <w:ind w:left="0" w:firstLine="0"/>
        <w:jc w:val="left"/>
      </w:pPr>
    </w:p>
    <w:p w14:paraId="2657923D" w14:textId="77777777" w:rsidR="00730595" w:rsidRDefault="00730595">
      <w:pPr>
        <w:spacing w:after="21" w:line="256" w:lineRule="auto"/>
        <w:ind w:left="0" w:firstLine="0"/>
        <w:jc w:val="left"/>
      </w:pPr>
    </w:p>
    <w:p w14:paraId="0892023C" w14:textId="77777777" w:rsidR="00730595" w:rsidRDefault="00730595">
      <w:pPr>
        <w:spacing w:after="21" w:line="256" w:lineRule="auto"/>
        <w:ind w:left="0" w:firstLine="0"/>
        <w:jc w:val="left"/>
      </w:pPr>
    </w:p>
    <w:p w14:paraId="646C63A1" w14:textId="77777777" w:rsidR="00730595" w:rsidRDefault="00730595">
      <w:pPr>
        <w:spacing w:after="21" w:line="256" w:lineRule="auto"/>
        <w:ind w:left="0" w:firstLine="0"/>
        <w:jc w:val="left"/>
      </w:pPr>
    </w:p>
    <w:p w14:paraId="2D36FB4B" w14:textId="77777777" w:rsidR="00730595" w:rsidRDefault="00730595">
      <w:pPr>
        <w:spacing w:after="21" w:line="256" w:lineRule="auto"/>
        <w:ind w:left="0" w:firstLine="0"/>
        <w:jc w:val="left"/>
      </w:pPr>
    </w:p>
    <w:p w14:paraId="315343FD" w14:textId="77777777" w:rsidR="00730595" w:rsidRDefault="00730595">
      <w:pPr>
        <w:spacing w:after="21" w:line="256" w:lineRule="auto"/>
        <w:ind w:left="0" w:firstLine="0"/>
        <w:jc w:val="left"/>
      </w:pPr>
    </w:p>
    <w:p w14:paraId="62640F49" w14:textId="77777777" w:rsidR="00730595" w:rsidRDefault="00402850">
      <w:pPr>
        <w:keepNext/>
        <w:keepLines/>
        <w:tabs>
          <w:tab w:val="center" w:pos="3893"/>
        </w:tabs>
        <w:spacing w:after="0" w:line="256" w:lineRule="auto"/>
        <w:ind w:left="-15" w:firstLine="0"/>
        <w:jc w:val="left"/>
        <w:outlineLvl w:val="2"/>
      </w:pPr>
      <w:r>
        <w:rPr>
          <w:rFonts w:ascii="Calibri" w:eastAsia="Calibri" w:hAnsi="Calibri" w:cs="Calibri"/>
          <w:b/>
          <w:sz w:val="32"/>
        </w:rPr>
        <w:t>C.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i/>
          <w:sz w:val="32"/>
        </w:rPr>
        <w:t>KBD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33AB3D36" w14:textId="77777777" w:rsidR="00730595" w:rsidRDefault="00402850">
      <w:pPr>
        <w:pStyle w:val="HTMLpr-formatado"/>
        <w:shd w:val="clear" w:color="auto" w:fill="FFFFFF"/>
      </w:pPr>
      <w:r>
        <w:rPr>
          <w:color w:val="0033B3"/>
        </w:rPr>
        <w:t xml:space="preserve">import </w:t>
      </w:r>
      <w:r>
        <w:rPr>
          <w:color w:val="000000"/>
        </w:rPr>
        <w:t>isel.leic.utils.Time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KBD </w:t>
      </w:r>
      <w:r>
        <w:rPr>
          <w:color w:val="080808"/>
        </w:rPr>
        <w:t xml:space="preserve">{ </w:t>
      </w:r>
      <w:r>
        <w:rPr>
          <w:i/>
          <w:iCs/>
          <w:color w:val="8C8C8C"/>
        </w:rPr>
        <w:t>// Ler teclas. Métodos retornam ‘0’..’9’,’#’,’*’ ou NONE.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private final static int </w:t>
      </w:r>
      <w:r>
        <w:rPr>
          <w:i/>
          <w:iCs/>
          <w:color w:val="871094"/>
        </w:rPr>
        <w:t xml:space="preserve">KVAL_MASK </w:t>
      </w:r>
      <w:r>
        <w:rPr>
          <w:color w:val="080808"/>
        </w:rPr>
        <w:t xml:space="preserve">= </w:t>
      </w:r>
      <w:r>
        <w:rPr>
          <w:color w:val="1750EB"/>
        </w:rPr>
        <w:t>0x10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 0001 0000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private final static int </w:t>
      </w:r>
      <w:r>
        <w:rPr>
          <w:i/>
          <w:iCs/>
          <w:color w:val="871094"/>
        </w:rPr>
        <w:t>ACK</w:t>
      </w:r>
      <w:r>
        <w:rPr>
          <w:i/>
          <w:iCs/>
          <w:color w:val="871094"/>
        </w:rPr>
        <w:t xml:space="preserve">_MASK </w:t>
      </w:r>
      <w:r>
        <w:rPr>
          <w:color w:val="080808"/>
        </w:rPr>
        <w:t xml:space="preserve">= </w:t>
      </w:r>
      <w:r>
        <w:rPr>
          <w:color w:val="1750EB"/>
        </w:rPr>
        <w:t>0x80</w:t>
      </w:r>
      <w:r>
        <w:rPr>
          <w:color w:val="080808"/>
        </w:rPr>
        <w:t xml:space="preserve">;  </w:t>
      </w:r>
      <w:r>
        <w:rPr>
          <w:i/>
          <w:iCs/>
          <w:color w:val="8C8C8C"/>
        </w:rPr>
        <w:t>// 1000 0000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private final static int </w:t>
      </w:r>
      <w:r>
        <w:rPr>
          <w:i/>
          <w:iCs/>
          <w:color w:val="871094"/>
        </w:rPr>
        <w:t xml:space="preserve">KBD_MASK </w:t>
      </w:r>
      <w:r>
        <w:rPr>
          <w:color w:val="080808"/>
        </w:rPr>
        <w:t xml:space="preserve">= </w:t>
      </w:r>
      <w:r>
        <w:rPr>
          <w:color w:val="1750EB"/>
        </w:rPr>
        <w:t>0x0F</w:t>
      </w:r>
      <w:r>
        <w:rPr>
          <w:color w:val="080808"/>
        </w:rPr>
        <w:t xml:space="preserve">;  </w:t>
      </w:r>
      <w:r>
        <w:rPr>
          <w:i/>
          <w:iCs/>
          <w:color w:val="8C8C8C"/>
        </w:rPr>
        <w:t>// 0000 1111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>private final static char</w:t>
      </w:r>
      <w:r>
        <w:rPr>
          <w:color w:val="080808"/>
        </w:rPr>
        <w:t xml:space="preserve">[] </w:t>
      </w:r>
      <w:r>
        <w:rPr>
          <w:i/>
          <w:iCs/>
          <w:color w:val="871094"/>
        </w:rPr>
        <w:t xml:space="preserve">keyboard </w:t>
      </w:r>
      <w:r>
        <w:rPr>
          <w:color w:val="080808"/>
        </w:rPr>
        <w:t>= {</w:t>
      </w:r>
      <w:r>
        <w:rPr>
          <w:color w:val="067D17"/>
        </w:rPr>
        <w:t>'1'</w:t>
      </w:r>
      <w:r>
        <w:rPr>
          <w:color w:val="080808"/>
        </w:rPr>
        <w:t>,</w:t>
      </w:r>
      <w:r>
        <w:rPr>
          <w:color w:val="067D17"/>
        </w:rPr>
        <w:t>'4'</w:t>
      </w:r>
      <w:r>
        <w:rPr>
          <w:color w:val="080808"/>
        </w:rPr>
        <w:t>,</w:t>
      </w:r>
      <w:r>
        <w:rPr>
          <w:color w:val="067D17"/>
        </w:rPr>
        <w:t>'7'</w:t>
      </w:r>
      <w:r>
        <w:rPr>
          <w:color w:val="080808"/>
        </w:rPr>
        <w:t>,</w:t>
      </w:r>
      <w:r>
        <w:rPr>
          <w:color w:val="067D17"/>
        </w:rPr>
        <w:t>'*'</w:t>
      </w:r>
      <w:r>
        <w:rPr>
          <w:color w:val="080808"/>
        </w:rPr>
        <w:t>,</w:t>
      </w:r>
      <w:r>
        <w:rPr>
          <w:color w:val="067D17"/>
        </w:rPr>
        <w:t>'2'</w:t>
      </w:r>
      <w:r>
        <w:rPr>
          <w:color w:val="080808"/>
        </w:rPr>
        <w:t>,</w:t>
      </w:r>
      <w:r>
        <w:rPr>
          <w:color w:val="067D17"/>
        </w:rPr>
        <w:t>'5'</w:t>
      </w:r>
      <w:r>
        <w:rPr>
          <w:color w:val="080808"/>
        </w:rPr>
        <w:t>,</w:t>
      </w:r>
      <w:r>
        <w:rPr>
          <w:color w:val="067D17"/>
        </w:rPr>
        <w:t>'8'</w:t>
      </w:r>
      <w:r>
        <w:rPr>
          <w:color w:val="080808"/>
        </w:rPr>
        <w:t>,</w:t>
      </w:r>
      <w:r>
        <w:rPr>
          <w:color w:val="067D17"/>
        </w:rPr>
        <w:t>'0'</w:t>
      </w:r>
      <w:r>
        <w:rPr>
          <w:color w:val="080808"/>
        </w:rPr>
        <w:t>,</w:t>
      </w:r>
      <w:r>
        <w:rPr>
          <w:color w:val="067D17"/>
        </w:rPr>
        <w:t>'3'</w:t>
      </w:r>
      <w:r>
        <w:rPr>
          <w:color w:val="080808"/>
        </w:rPr>
        <w:t>,</w:t>
      </w:r>
      <w:r>
        <w:rPr>
          <w:color w:val="067D17"/>
        </w:rPr>
        <w:t>'6'</w:t>
      </w:r>
      <w:r>
        <w:rPr>
          <w:color w:val="080808"/>
        </w:rPr>
        <w:t>,</w:t>
      </w:r>
      <w:r>
        <w:rPr>
          <w:color w:val="067D17"/>
        </w:rPr>
        <w:t>'9'</w:t>
      </w:r>
      <w:r>
        <w:rPr>
          <w:color w:val="080808"/>
        </w:rPr>
        <w:t>,</w:t>
      </w:r>
      <w:r>
        <w:rPr>
          <w:color w:val="067D17"/>
        </w:rPr>
        <w:t>'#'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init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init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>while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 xml:space="preserve">)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i/>
          <w:iCs/>
          <w:color w:val="080808"/>
        </w:rPr>
        <w:t>waitKey</w:t>
      </w:r>
      <w:r>
        <w:rPr>
          <w:color w:val="080808"/>
        </w:rPr>
        <w:t>(</w:t>
      </w:r>
      <w:r>
        <w:rPr>
          <w:color w:val="1750EB"/>
        </w:rPr>
        <w:t>5000000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t xml:space="preserve">    }</w:t>
      </w:r>
    </w:p>
    <w:p w14:paraId="4B58045A" w14:textId="77777777" w:rsidR="00730595" w:rsidRDefault="00402850">
      <w:pPr>
        <w:pStyle w:val="HTMLpr-formatado"/>
        <w:shd w:val="clear" w:color="auto" w:fill="FFFFFF"/>
      </w:pP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>// Inicia a classe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init</w:t>
      </w:r>
      <w:r>
        <w:rPr>
          <w:color w:val="080808"/>
        </w:rPr>
        <w:t>() {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>// Retorna de imediato a tecla premida ou NONE se não há tecla premida.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public static char </w:t>
      </w:r>
      <w:r>
        <w:rPr>
          <w:color w:val="00627A"/>
        </w:rPr>
        <w:t>getKey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t xml:space="preserve">       </w:t>
      </w:r>
      <w:r>
        <w:rPr>
          <w:color w:val="080808"/>
        </w:rPr>
        <w:t xml:space="preserve"> </w:t>
      </w:r>
      <w:r>
        <w:rPr>
          <w:color w:val="0033B3"/>
        </w:rPr>
        <w:t xml:space="preserve">char </w:t>
      </w:r>
      <w:r>
        <w:rPr>
          <w:color w:val="080808"/>
        </w:rPr>
        <w:t xml:space="preserve">key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isBit</w:t>
      </w:r>
      <w:r>
        <w:rPr>
          <w:color w:val="080808"/>
        </w:rPr>
        <w:t>(</w:t>
      </w:r>
      <w:r>
        <w:rPr>
          <w:i/>
          <w:iCs/>
          <w:color w:val="871094"/>
        </w:rPr>
        <w:t>KVAL_MASK</w:t>
      </w:r>
      <w:r>
        <w:rPr>
          <w:color w:val="080808"/>
        </w:rPr>
        <w:t>)) {</w:t>
      </w:r>
      <w:r>
        <w:rPr>
          <w:color w:val="080808"/>
        </w:rPr>
        <w:br/>
      </w:r>
      <w:r>
        <w:rPr>
          <w:color w:val="080808"/>
        </w:rPr>
        <w:t xml:space="preserve">            key = </w:t>
      </w:r>
      <w:r>
        <w:rPr>
          <w:i/>
          <w:iCs/>
          <w:color w:val="871094"/>
        </w:rPr>
        <w:t>keyboard</w:t>
      </w:r>
      <w:r>
        <w:rPr>
          <w:color w:val="080808"/>
        </w:rPr>
        <w:t>[</w:t>
      </w:r>
      <w:r>
        <w:rPr>
          <w:i/>
          <w:iCs/>
          <w:color w:val="871094"/>
        </w:rPr>
        <w:t xml:space="preserve">KBD_MASK </w:t>
      </w:r>
      <w:r>
        <w:rPr>
          <w:color w:val="080808"/>
        </w:rPr>
        <w:t xml:space="preserve">&amp; </w:t>
      </w:r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readBits</w:t>
      </w:r>
      <w:r>
        <w:rPr>
          <w:color w:val="080808"/>
        </w:rPr>
        <w:t>(</w:t>
      </w:r>
      <w:r>
        <w:rPr>
          <w:i/>
          <w:iCs/>
          <w:color w:val="871094"/>
        </w:rPr>
        <w:t>KBD_MASK</w:t>
      </w:r>
      <w:r>
        <w:rPr>
          <w:color w:val="080808"/>
        </w:rPr>
        <w:t>)];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setBits</w:t>
      </w:r>
      <w:r>
        <w:rPr>
          <w:color w:val="080808"/>
        </w:rPr>
        <w:t>(</w:t>
      </w:r>
      <w:r>
        <w:rPr>
          <w:i/>
          <w:iCs/>
          <w:color w:val="871094"/>
        </w:rPr>
        <w:t>ACK_MASK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isBit</w:t>
      </w:r>
      <w:r>
        <w:rPr>
          <w:color w:val="080808"/>
        </w:rPr>
        <w:t>(</w:t>
      </w:r>
      <w:r>
        <w:rPr>
          <w:i/>
          <w:iCs/>
          <w:color w:val="871094"/>
        </w:rPr>
        <w:t>KVAL_MASK</w:t>
      </w:r>
      <w:r>
        <w:rPr>
          <w:color w:val="080808"/>
        </w:rPr>
        <w:t>)) 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clrBits</w:t>
      </w:r>
      <w:r>
        <w:rPr>
          <w:color w:val="080808"/>
        </w:rPr>
        <w:t>(</w:t>
      </w:r>
      <w:r>
        <w:rPr>
          <w:i/>
          <w:iCs/>
          <w:color w:val="871094"/>
        </w:rPr>
        <w:t>ACK_MASK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}</w:t>
      </w:r>
      <w:r>
        <w:rPr>
          <w:color w:val="0033B3"/>
        </w:rPr>
        <w:t xml:space="preserve">return </w:t>
      </w:r>
      <w:r>
        <w:rPr>
          <w:color w:val="080808"/>
        </w:rPr>
        <w:t>key;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>// Retorna quando a tecla é premida ou NONE após decorrido ‘timeout’ milisegundos.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public static char </w:t>
      </w:r>
      <w:r>
        <w:rPr>
          <w:color w:val="00627A"/>
        </w:rPr>
        <w:t>waitKey</w:t>
      </w:r>
      <w:r>
        <w:rPr>
          <w:color w:val="080808"/>
        </w:rPr>
        <w:t>(</w:t>
      </w:r>
      <w:r>
        <w:rPr>
          <w:color w:val="0033B3"/>
        </w:rPr>
        <w:t xml:space="preserve">long </w:t>
      </w:r>
      <w:r>
        <w:rPr>
          <w:color w:val="080808"/>
        </w:rPr>
        <w:t>timeout) {</w:t>
      </w:r>
      <w:r>
        <w:rPr>
          <w:color w:val="080808"/>
        </w:rPr>
        <w:br/>
      </w:r>
      <w:r>
        <w:rPr>
          <w:color w:val="080808"/>
        </w:rPr>
        <w:t xml:space="preserve">        timeout +=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080808"/>
        </w:rPr>
        <w:t>currentTimeMillis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char </w:t>
      </w:r>
      <w:r>
        <w:rPr>
          <w:color w:val="080808"/>
        </w:rPr>
        <w:t>key;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do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t xml:space="preserve">            key = </w:t>
      </w:r>
      <w:r>
        <w:rPr>
          <w:i/>
          <w:iCs/>
          <w:color w:val="080808"/>
        </w:rPr>
        <w:t>getKey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80808"/>
        </w:rPr>
        <w:t xml:space="preserve">key != </w:t>
      </w:r>
      <w:r>
        <w:rPr>
          <w:color w:val="1750EB"/>
        </w:rPr>
        <w:t>0</w:t>
      </w:r>
      <w:r>
        <w:rPr>
          <w:color w:val="080808"/>
        </w:rPr>
        <w:t xml:space="preserve">) </w:t>
      </w:r>
      <w:r>
        <w:rPr>
          <w:color w:val="0033B3"/>
        </w:rPr>
        <w:t xml:space="preserve">return </w:t>
      </w:r>
      <w:r>
        <w:rPr>
          <w:color w:val="080808"/>
        </w:rPr>
        <w:t>key;</w:t>
      </w:r>
      <w:r>
        <w:rPr>
          <w:color w:val="080808"/>
        </w:rPr>
        <w:br/>
      </w:r>
      <w:r>
        <w:rPr>
          <w:color w:val="080808"/>
        </w:rPr>
        <w:t xml:space="preserve">        }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080808"/>
        </w:rPr>
        <w:t>currentTimeMillis</w:t>
      </w:r>
      <w:r>
        <w:rPr>
          <w:color w:val="080808"/>
        </w:rPr>
        <w:t>() &lt; timeout);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t>}</w:t>
      </w:r>
    </w:p>
    <w:p w14:paraId="0AABD255" w14:textId="77777777" w:rsidR="00730595" w:rsidRDefault="00730595"/>
    <w:p w14:paraId="7CB0ADFD" w14:textId="77777777" w:rsidR="00730595" w:rsidRDefault="00730595"/>
    <w:p w14:paraId="210FBC12" w14:textId="77777777" w:rsidR="00730595" w:rsidRDefault="00730595"/>
    <w:p w14:paraId="73AECD70" w14:textId="77777777" w:rsidR="00730595" w:rsidRDefault="00730595"/>
    <w:p w14:paraId="140C25CB" w14:textId="77777777" w:rsidR="00730595" w:rsidRDefault="00730595"/>
    <w:p w14:paraId="3112AA00" w14:textId="77777777" w:rsidR="00730595" w:rsidRDefault="00402850">
      <w:pPr>
        <w:tabs>
          <w:tab w:val="center" w:pos="4479"/>
        </w:tabs>
        <w:spacing w:after="0" w:line="256" w:lineRule="auto"/>
        <w:ind w:left="-15" w:firstLine="0"/>
        <w:jc w:val="left"/>
      </w:pPr>
      <w:bookmarkStart w:id="15" w:name="_Hlk63611880"/>
      <w:r>
        <w:rPr>
          <w:rFonts w:ascii="Calibri" w:eastAsia="Calibri" w:hAnsi="Calibri" w:cs="Calibri"/>
          <w:b/>
          <w:sz w:val="32"/>
        </w:rPr>
        <w:t>D.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i/>
          <w:sz w:val="32"/>
        </w:rPr>
        <w:t>SerialEmitter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t xml:space="preserve">SerialEmitter </w:t>
      </w:r>
      <w:r>
        <w:rPr>
          <w:color w:val="080808"/>
        </w:rPr>
        <w:t xml:space="preserve">{ </w:t>
      </w:r>
      <w:r>
        <w:rPr>
          <w:i/>
          <w:iCs/>
          <w:color w:val="8C8C8C"/>
        </w:rPr>
        <w:t>// Envia tramas para o módulo Serial Receiver.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public enum </w:t>
      </w:r>
      <w:r>
        <w:t xml:space="preserve">Destination </w:t>
      </w:r>
      <w:r>
        <w:rPr>
          <w:color w:val="080808"/>
        </w:rPr>
        <w:t>{</w:t>
      </w:r>
      <w:r>
        <w:rPr>
          <w:i/>
          <w:iCs/>
          <w:color w:val="871094"/>
        </w:rPr>
        <w:t>RDisplay</w:t>
      </w:r>
      <w:r>
        <w:rPr>
          <w:color w:val="080808"/>
        </w:rPr>
        <w:t>,</w:t>
      </w:r>
      <w:r>
        <w:rPr>
          <w:i/>
          <w:iCs/>
          <w:color w:val="871094"/>
        </w:rPr>
        <w:t>LCD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int </w:t>
      </w:r>
      <w:r>
        <w:rPr>
          <w:i/>
          <w:iCs/>
          <w:color w:val="871094"/>
        </w:rPr>
        <w:t>SDX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SOCSEL_MASK </w:t>
      </w:r>
      <w:r>
        <w:rPr>
          <w:color w:val="080808"/>
        </w:rPr>
        <w:t xml:space="preserve">= </w:t>
      </w:r>
      <w:r>
        <w:rPr>
          <w:color w:val="1750EB"/>
        </w:rPr>
        <w:t>0x08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SDX_MASK </w:t>
      </w:r>
      <w:r>
        <w:rPr>
          <w:color w:val="080808"/>
        </w:rPr>
        <w:t xml:space="preserve">= </w:t>
      </w:r>
      <w:r>
        <w:rPr>
          <w:color w:val="1750EB"/>
        </w:rPr>
        <w:t>0x02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CLOCK_MASK </w:t>
      </w:r>
      <w:r>
        <w:rPr>
          <w:color w:val="080808"/>
        </w:rPr>
        <w:t xml:space="preserve">= </w:t>
      </w:r>
      <w:r>
        <w:rPr>
          <w:color w:val="1750EB"/>
        </w:rPr>
        <w:t>0x04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>// Inicia a classe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init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writeBits</w:t>
      </w:r>
      <w:r>
        <w:rPr>
          <w:color w:val="080808"/>
        </w:rPr>
        <w:t>(</w:t>
      </w:r>
      <w:r>
        <w:rPr>
          <w:color w:val="1750EB"/>
        </w:rPr>
        <w:t>0x0F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</w:t>
      </w:r>
      <w:r>
        <w:rPr>
          <w:color w:val="080808"/>
        </w:rPr>
        <w:t xml:space="preserve">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>// Envia uma trama para o Serial Receiver identificando o destino em addr e os bits de dados em‘data’.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send</w:t>
      </w:r>
      <w:r>
        <w:rPr>
          <w:color w:val="080808"/>
        </w:rPr>
        <w:t>(</w:t>
      </w:r>
      <w:r>
        <w:t xml:space="preserve">Destination </w:t>
      </w:r>
      <w:r>
        <w:rPr>
          <w:color w:val="080808"/>
        </w:rPr>
        <w:t xml:space="preserve">addr, </w:t>
      </w:r>
      <w:r>
        <w:rPr>
          <w:color w:val="0033B3"/>
        </w:rPr>
        <w:t xml:space="preserve">int </w:t>
      </w:r>
      <w:r>
        <w:rPr>
          <w:color w:val="080808"/>
        </w:rPr>
        <w:t>data){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init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p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>value;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int </w:t>
      </w:r>
      <w:r>
        <w:t xml:space="preserve">LnD </w:t>
      </w:r>
      <w:r>
        <w:rPr>
          <w:color w:val="080808"/>
        </w:rPr>
        <w:t>= (addr.ordinal()</w:t>
      </w:r>
      <w:r>
        <w:rPr>
          <w:color w:val="080808"/>
        </w:rPr>
        <w:t xml:space="preserve"> == </w:t>
      </w:r>
      <w:r>
        <w:t>Destination</w:t>
      </w:r>
      <w:r>
        <w:rPr>
          <w:color w:val="080808"/>
        </w:rPr>
        <w:t>.</w:t>
      </w:r>
      <w:r>
        <w:rPr>
          <w:i/>
          <w:iCs/>
          <w:color w:val="871094"/>
        </w:rPr>
        <w:t>RDisplay</w:t>
      </w:r>
      <w:r>
        <w:rPr>
          <w:color w:val="080808"/>
        </w:rPr>
        <w:t xml:space="preserve">.ordinal()) ? </w:t>
      </w:r>
      <w:r>
        <w:rPr>
          <w:color w:val="1750EB"/>
        </w:rPr>
        <w:t xml:space="preserve">0x00 </w:t>
      </w:r>
      <w:r>
        <w:rPr>
          <w:color w:val="080808"/>
        </w:rPr>
        <w:t xml:space="preserve">: </w:t>
      </w:r>
      <w:r>
        <w:rPr>
          <w:color w:val="1750EB"/>
        </w:rPr>
        <w:t>0x01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871094"/>
        </w:rPr>
        <w:t xml:space="preserve">SDX </w:t>
      </w:r>
      <w:r>
        <w:rPr>
          <w:color w:val="080808"/>
        </w:rPr>
        <w:t xml:space="preserve">= (data &lt;&lt; </w:t>
      </w:r>
      <w:r>
        <w:rPr>
          <w:color w:val="1750EB"/>
        </w:rPr>
        <w:t>1</w:t>
      </w:r>
      <w:r>
        <w:rPr>
          <w:color w:val="080808"/>
        </w:rPr>
        <w:t xml:space="preserve">) | </w:t>
      </w:r>
      <w:r>
        <w:t>LnD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setBits</w:t>
      </w:r>
      <w:r>
        <w:rPr>
          <w:color w:val="080808"/>
        </w:rPr>
        <w:t>(</w:t>
      </w:r>
      <w:r>
        <w:rPr>
          <w:i/>
          <w:iCs/>
          <w:color w:val="871094"/>
        </w:rPr>
        <w:t>SOCSEL_MASK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 xml:space="preserve">; i &lt;= </w:t>
      </w:r>
      <w:r>
        <w:rPr>
          <w:color w:val="1750EB"/>
        </w:rPr>
        <w:t>5</w:t>
      </w:r>
      <w:r>
        <w:rPr>
          <w:color w:val="080808"/>
        </w:rPr>
        <w:t>; ++i){</w:t>
      </w:r>
      <w:r>
        <w:rPr>
          <w:color w:val="080808"/>
        </w:rPr>
        <w:br/>
      </w:r>
      <w:r>
        <w:rPr>
          <w:color w:val="080808"/>
        </w:rPr>
        <w:t xml:space="preserve">            value = </w:t>
      </w:r>
      <w:r>
        <w:rPr>
          <w:i/>
          <w:iCs/>
          <w:color w:val="871094"/>
        </w:rPr>
        <w:t xml:space="preserve">SDX </w:t>
      </w:r>
      <w:r>
        <w:rPr>
          <w:color w:val="080808"/>
        </w:rPr>
        <w:t xml:space="preserve">&amp; </w:t>
      </w:r>
      <w:r>
        <w:rPr>
          <w:color w:val="1750EB"/>
        </w:rPr>
        <w:t>0x01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(value == </w:t>
      </w:r>
      <w:r>
        <w:rPr>
          <w:color w:val="1750EB"/>
        </w:rPr>
        <w:t>0x01</w:t>
      </w:r>
      <w:r>
        <w:rPr>
          <w:color w:val="080808"/>
        </w:rPr>
        <w:t>){</w:t>
      </w:r>
      <w:r>
        <w:rPr>
          <w:color w:val="080808"/>
        </w:rPr>
        <w:br/>
      </w:r>
      <w:r>
        <w:rPr>
          <w:color w:val="080808"/>
        </w:rPr>
        <w:t xml:space="preserve">                </w:t>
      </w:r>
      <w: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setBits</w:t>
      </w:r>
      <w:r>
        <w:rPr>
          <w:color w:val="080808"/>
        </w:rPr>
        <w:t>(</w:t>
      </w:r>
      <w:r>
        <w:rPr>
          <w:i/>
          <w:iCs/>
          <w:color w:val="871094"/>
        </w:rPr>
        <w:t>SDX_MASK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    ++p;</w:t>
      </w:r>
      <w:r>
        <w:rPr>
          <w:color w:val="080808"/>
        </w:rPr>
        <w:br/>
      </w:r>
      <w:r>
        <w:rPr>
          <w:color w:val="080808"/>
        </w:rPr>
        <w:t xml:space="preserve">            }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i/>
          <w:iCs/>
          <w:color w:val="080808"/>
        </w:rPr>
        <w:t>SCLK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clrBits</w:t>
      </w:r>
      <w:r>
        <w:rPr>
          <w:color w:val="080808"/>
        </w:rPr>
        <w:t>(</w:t>
      </w:r>
      <w:r>
        <w:rPr>
          <w:i/>
          <w:iCs/>
          <w:color w:val="871094"/>
        </w:rPr>
        <w:t>SDX_MASK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i/>
          <w:iCs/>
          <w:color w:val="871094"/>
        </w:rPr>
        <w:t xml:space="preserve">SDX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 xml:space="preserve">SDX </w:t>
      </w:r>
      <w:r>
        <w:rPr>
          <w:color w:val="080808"/>
        </w:rPr>
        <w:t xml:space="preserve">&gt;&gt;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 p % </w:t>
      </w:r>
      <w:r>
        <w:rPr>
          <w:color w:val="1750EB"/>
        </w:rPr>
        <w:t xml:space="preserve">2 </w:t>
      </w:r>
      <w:r>
        <w:rPr>
          <w:color w:val="080808"/>
        </w:rPr>
        <w:t xml:space="preserve">!= </w:t>
      </w:r>
      <w:r>
        <w:rPr>
          <w:color w:val="1750EB"/>
        </w:rPr>
        <w:t>0</w:t>
      </w:r>
      <w:r>
        <w:rPr>
          <w:color w:val="080808"/>
        </w:rPr>
        <w:t xml:space="preserve">) </w:t>
      </w:r>
      <w: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setBits</w:t>
      </w:r>
      <w:r>
        <w:rPr>
          <w:color w:val="080808"/>
        </w:rPr>
        <w:t>(</w:t>
      </w:r>
      <w:r>
        <w:rPr>
          <w:i/>
          <w:iCs/>
          <w:color w:val="871094"/>
        </w:rPr>
        <w:t>SDX_MASK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SCLK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clrBits</w:t>
      </w:r>
      <w:r>
        <w:rPr>
          <w:color w:val="080808"/>
        </w:rPr>
        <w:t>(</w:t>
      </w:r>
      <w:r>
        <w:rPr>
          <w:i/>
          <w:iCs/>
          <w:color w:val="871094"/>
        </w:rPr>
        <w:t>SDX_MASK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clrBits</w:t>
      </w:r>
      <w:r>
        <w:rPr>
          <w:color w:val="080808"/>
        </w:rPr>
        <w:t>(</w:t>
      </w:r>
      <w:r>
        <w:rPr>
          <w:i/>
          <w:iCs/>
          <w:color w:val="871094"/>
        </w:rPr>
        <w:t>S</w:t>
      </w:r>
      <w:r>
        <w:rPr>
          <w:i/>
          <w:iCs/>
          <w:color w:val="871094"/>
        </w:rPr>
        <w:t>OCSEL_MASK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void </w:t>
      </w:r>
      <w:r>
        <w:rPr>
          <w:color w:val="00627A"/>
        </w:rPr>
        <w:t>SCLK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setBits</w:t>
      </w:r>
      <w:r>
        <w:rPr>
          <w:color w:val="080808"/>
        </w:rPr>
        <w:t>(</w:t>
      </w:r>
      <w:r>
        <w:rPr>
          <w:i/>
          <w:iCs/>
          <w:color w:val="871094"/>
        </w:rPr>
        <w:t>CLOCK_MASK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clrBits</w:t>
      </w:r>
      <w:r>
        <w:rPr>
          <w:color w:val="080808"/>
        </w:rPr>
        <w:t>(</w:t>
      </w:r>
      <w:r>
        <w:rPr>
          <w:i/>
          <w:iCs/>
          <w:color w:val="871094"/>
        </w:rPr>
        <w:t>CLOCK_MASK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t>}</w:t>
      </w:r>
    </w:p>
    <w:p w14:paraId="34107FE4" w14:textId="77777777" w:rsidR="00730595" w:rsidRDefault="00730595">
      <w:pPr>
        <w:tabs>
          <w:tab w:val="center" w:pos="4479"/>
        </w:tabs>
        <w:spacing w:after="445" w:line="256" w:lineRule="auto"/>
        <w:ind w:left="-15" w:firstLine="0"/>
        <w:jc w:val="left"/>
      </w:pPr>
    </w:p>
    <w:p w14:paraId="78072903" w14:textId="77777777" w:rsidR="00730595" w:rsidRDefault="00730595">
      <w:pPr>
        <w:tabs>
          <w:tab w:val="center" w:pos="4479"/>
        </w:tabs>
        <w:spacing w:after="445" w:line="256" w:lineRule="auto"/>
        <w:ind w:left="-15" w:firstLine="0"/>
        <w:jc w:val="left"/>
      </w:pPr>
    </w:p>
    <w:p w14:paraId="45BD5A77" w14:textId="77777777" w:rsidR="00730595" w:rsidRDefault="00402850">
      <w:pPr>
        <w:keepNext/>
        <w:keepLines/>
        <w:tabs>
          <w:tab w:val="center" w:pos="3867"/>
        </w:tabs>
        <w:spacing w:after="0" w:line="256" w:lineRule="auto"/>
        <w:ind w:left="-15" w:firstLine="0"/>
        <w:jc w:val="left"/>
        <w:outlineLvl w:val="1"/>
      </w:pPr>
      <w:bookmarkStart w:id="16" w:name="_Hlk63614679"/>
      <w:bookmarkEnd w:id="15"/>
      <w:r>
        <w:rPr>
          <w:rFonts w:ascii="Calibri" w:eastAsia="Calibri" w:hAnsi="Calibri" w:cs="Calibri"/>
          <w:b/>
          <w:sz w:val="32"/>
        </w:rPr>
        <w:t>E.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i/>
          <w:sz w:val="32"/>
        </w:rPr>
        <w:t>LCD</w:t>
      </w:r>
      <w:r>
        <w:rPr>
          <w:rFonts w:ascii="Calibri" w:eastAsia="Calibri" w:hAnsi="Calibri" w:cs="Calibri"/>
          <w:b/>
          <w:sz w:val="32"/>
        </w:rPr>
        <w:t xml:space="preserve"> </w:t>
      </w:r>
      <w:bookmarkEnd w:id="16"/>
    </w:p>
    <w:p w14:paraId="0C44632C" w14:textId="77777777" w:rsidR="00730595" w:rsidRDefault="00402850">
      <w:pPr>
        <w:pStyle w:val="HTMLpr-formatado"/>
        <w:shd w:val="clear" w:color="auto" w:fill="FFFFFF"/>
      </w:pPr>
      <w:r>
        <w:rPr>
          <w:color w:val="0033B3"/>
        </w:rPr>
        <w:t xml:space="preserve">import </w:t>
      </w:r>
      <w:r>
        <w:rPr>
          <w:color w:val="000000"/>
        </w:rPr>
        <w:t>isel.leic.utils.Time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LCD </w:t>
      </w:r>
      <w:r>
        <w:rPr>
          <w:color w:val="080808"/>
        </w:rPr>
        <w:t xml:space="preserve">{ </w:t>
      </w:r>
      <w:r>
        <w:rPr>
          <w:i/>
          <w:iCs/>
          <w:color w:val="8C8C8C"/>
        </w:rPr>
        <w:t>// Escreve no LCD usando a interface a 4 bits.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public static </w:t>
      </w:r>
      <w:r>
        <w:rPr>
          <w:color w:val="0033B3"/>
        </w:rPr>
        <w:t xml:space="preserve">final int </w:t>
      </w:r>
      <w:r>
        <w:rPr>
          <w:i/>
          <w:iCs/>
          <w:color w:val="871094"/>
        </w:rPr>
        <w:t xml:space="preserve">LINES </w:t>
      </w:r>
      <w:r>
        <w:rPr>
          <w:color w:val="080808"/>
        </w:rPr>
        <w:t xml:space="preserve">=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 xml:space="preserve">COLS </w:t>
      </w:r>
      <w:r>
        <w:rPr>
          <w:color w:val="080808"/>
        </w:rPr>
        <w:t xml:space="preserve">= </w:t>
      </w:r>
      <w:r>
        <w:rPr>
          <w:color w:val="1750EB"/>
        </w:rPr>
        <w:t>16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 Dimensão do display.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NIBBLE_SIZE </w:t>
      </w:r>
      <w:r>
        <w:rPr>
          <w:color w:val="080808"/>
        </w:rPr>
        <w:t xml:space="preserve">=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 xml:space="preserve">BYTE_SIZE </w:t>
      </w:r>
      <w:r>
        <w:rPr>
          <w:color w:val="080808"/>
        </w:rPr>
        <w:t xml:space="preserve">= </w:t>
      </w:r>
      <w:r>
        <w:rPr>
          <w:color w:val="1750EB"/>
        </w:rPr>
        <w:t>8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final int </w:t>
      </w:r>
      <w:r>
        <w:rPr>
          <w:i/>
          <w:iCs/>
          <w:color w:val="871094"/>
        </w:rPr>
        <w:t xml:space="preserve">NIBBLE_MASK </w:t>
      </w:r>
      <w:r>
        <w:rPr>
          <w:color w:val="080808"/>
        </w:rPr>
        <w:t xml:space="preserve">= </w:t>
      </w:r>
      <w:r>
        <w:rPr>
          <w:color w:val="1750EB"/>
        </w:rPr>
        <w:t>0x0f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 xml:space="preserve">NIBBLE_MASK_SIZE </w:t>
      </w:r>
      <w:r>
        <w:rPr>
          <w:color w:val="080808"/>
        </w:rPr>
        <w:t xml:space="preserve">= </w:t>
      </w:r>
      <w:r>
        <w:rPr>
          <w:color w:val="1750EB"/>
        </w:rPr>
        <w:t>0x10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FUNCTION_SET_TO8BIT </w:t>
      </w:r>
      <w:r>
        <w:rPr>
          <w:color w:val="080808"/>
        </w:rPr>
        <w:t xml:space="preserve">= </w:t>
      </w:r>
      <w:r>
        <w:rPr>
          <w:color w:val="1750EB"/>
        </w:rPr>
        <w:t>0x03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FUNCTION</w:t>
      </w:r>
      <w:r>
        <w:rPr>
          <w:i/>
          <w:iCs/>
          <w:color w:val="871094"/>
        </w:rPr>
        <w:t xml:space="preserve">_SET_TO4BIT </w:t>
      </w:r>
      <w:r>
        <w:rPr>
          <w:color w:val="080808"/>
        </w:rPr>
        <w:t xml:space="preserve">= </w:t>
      </w:r>
      <w:r>
        <w:rPr>
          <w:color w:val="1750EB"/>
        </w:rPr>
        <w:t>0x02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FUNCTION_SET_2LINES </w:t>
      </w:r>
      <w:r>
        <w:rPr>
          <w:color w:val="080808"/>
        </w:rPr>
        <w:t xml:space="preserve">= </w:t>
      </w:r>
      <w:r>
        <w:rPr>
          <w:color w:val="1750EB"/>
        </w:rPr>
        <w:t>0x28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DISPLAY_OFF </w:t>
      </w:r>
      <w:r>
        <w:rPr>
          <w:color w:val="080808"/>
        </w:rPr>
        <w:t xml:space="preserve">= </w:t>
      </w:r>
      <w:r>
        <w:rPr>
          <w:color w:val="1750EB"/>
        </w:rPr>
        <w:t>0x08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CLEAR_DISPLAY </w:t>
      </w:r>
      <w:r>
        <w:rPr>
          <w:color w:val="080808"/>
        </w:rPr>
        <w:t xml:space="preserve">= </w:t>
      </w:r>
      <w:r>
        <w:rPr>
          <w:color w:val="1750EB"/>
        </w:rPr>
        <w:t>0x01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ENTRY_MODE_SET_DIR_RIGHT </w:t>
      </w:r>
      <w:r>
        <w:rPr>
          <w:color w:val="080808"/>
        </w:rPr>
        <w:t xml:space="preserve">= </w:t>
      </w:r>
      <w:r>
        <w:rPr>
          <w:color w:val="1750EB"/>
        </w:rPr>
        <w:t>0x06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>private stat</w:t>
      </w:r>
      <w:r>
        <w:rPr>
          <w:color w:val="0033B3"/>
        </w:rPr>
        <w:t xml:space="preserve">ic final int </w:t>
      </w:r>
      <w:r>
        <w:rPr>
          <w:i/>
          <w:iCs/>
          <w:color w:val="871094"/>
        </w:rPr>
        <w:t xml:space="preserve">SET_CGRAM_ADRESS </w:t>
      </w:r>
      <w:r>
        <w:rPr>
          <w:color w:val="080808"/>
        </w:rPr>
        <w:t xml:space="preserve">= </w:t>
      </w:r>
      <w:r>
        <w:rPr>
          <w:color w:val="1750EB"/>
        </w:rPr>
        <w:t>0x40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FIRST_INIT_TIME </w:t>
      </w:r>
      <w:r>
        <w:rPr>
          <w:color w:val="080808"/>
        </w:rPr>
        <w:t xml:space="preserve">= 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 xml:space="preserve">SECOND_INIT_TIME </w:t>
      </w:r>
      <w:r>
        <w:rPr>
          <w:color w:val="080808"/>
        </w:rPr>
        <w:t xml:space="preserve">=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 xml:space="preserve">THIRD_INIT_TIME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 xml:space="preserve">WRITEBYTE_SLEEP_TIME </w:t>
      </w:r>
      <w:r>
        <w:rPr>
          <w:color w:val="080808"/>
        </w:rPr>
        <w:t xml:space="preserve">=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LINE0 </w:t>
      </w:r>
      <w:r>
        <w:rPr>
          <w:color w:val="080808"/>
        </w:rPr>
        <w:t xml:space="preserve">= </w:t>
      </w:r>
      <w:r>
        <w:rPr>
          <w:color w:val="1750EB"/>
        </w:rPr>
        <w:t>0x00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 xml:space="preserve">LINE1 </w:t>
      </w:r>
      <w:r>
        <w:rPr>
          <w:color w:val="080808"/>
        </w:rPr>
        <w:t xml:space="preserve">= </w:t>
      </w:r>
      <w:r>
        <w:rPr>
          <w:color w:val="1750EB"/>
        </w:rPr>
        <w:t>0x40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CURSOR_ON </w:t>
      </w:r>
      <w:r>
        <w:rPr>
          <w:color w:val="080808"/>
        </w:rPr>
        <w:t xml:space="preserve">= </w:t>
      </w:r>
      <w:r>
        <w:rPr>
          <w:color w:val="1750EB"/>
        </w:rPr>
        <w:t>0x0f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 xml:space="preserve">DISPLAY_ON </w:t>
      </w:r>
      <w:r>
        <w:rPr>
          <w:color w:val="080808"/>
        </w:rPr>
        <w:t xml:space="preserve">= </w:t>
      </w:r>
      <w:r>
        <w:rPr>
          <w:color w:val="1750EB"/>
        </w:rPr>
        <w:t>0x0f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CURSOR_OFF </w:t>
      </w:r>
      <w:r>
        <w:rPr>
          <w:color w:val="080808"/>
        </w:rPr>
        <w:t xml:space="preserve">= </w:t>
      </w:r>
      <w:r>
        <w:rPr>
          <w:color w:val="1750EB"/>
        </w:rPr>
        <w:t>0x0c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TIME_TO_WRITE_EACH_CHAR_ANIMATION </w:t>
      </w:r>
      <w:r>
        <w:rPr>
          <w:color w:val="080808"/>
        </w:rPr>
        <w:t xml:space="preserve">= </w:t>
      </w:r>
      <w:r>
        <w:rPr>
          <w:color w:val="1750EB"/>
        </w:rPr>
        <w:t>25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boolean </w:t>
      </w:r>
      <w:r>
        <w:rPr>
          <w:i/>
          <w:iCs/>
          <w:color w:val="871094"/>
        </w:rPr>
        <w:t xml:space="preserve">SERIAL_INTERFACE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 xml:space="preserve">;    </w:t>
      </w:r>
      <w:r>
        <w:rPr>
          <w:i/>
          <w:iCs/>
          <w:color w:val="8C8C8C"/>
        </w:rPr>
        <w:t>// Define se a interface com o LCD é sér</w:t>
      </w:r>
      <w:r>
        <w:rPr>
          <w:i/>
          <w:iCs/>
          <w:color w:val="8C8C8C"/>
        </w:rPr>
        <w:t>ie ou paralela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// Envia a sequência de iniciação para comunicação a 4 bits.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init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init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write</w:t>
      </w:r>
      <w:r>
        <w:rPr>
          <w:color w:val="080808"/>
        </w:rPr>
        <w:t>(</w:t>
      </w:r>
      <w:r>
        <w:rPr>
          <w:color w:val="067D17"/>
        </w:rPr>
        <w:t>" Roulette Game 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}</w:t>
      </w:r>
    </w:p>
    <w:p w14:paraId="369D3D97" w14:textId="77777777" w:rsidR="00730595" w:rsidRDefault="00402850">
      <w:pPr>
        <w:pStyle w:val="HTMLpr-formatado"/>
        <w:shd w:val="clear" w:color="auto" w:fill="FFFFFF"/>
      </w:pP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init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Time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i/>
          <w:iCs/>
          <w:color w:val="871094"/>
        </w:rPr>
        <w:t>FI</w:t>
      </w:r>
      <w:r>
        <w:rPr>
          <w:i/>
          <w:iCs/>
          <w:color w:val="871094"/>
        </w:rPr>
        <w:t>RST_INIT_TIME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writeNibble</w:t>
      </w:r>
      <w:r>
        <w:rPr>
          <w:color w:val="080808"/>
        </w:rPr>
        <w:t>(</w:t>
      </w:r>
      <w:r>
        <w:rPr>
          <w:color w:val="0033B3"/>
        </w:rPr>
        <w:t>false</w:t>
      </w:r>
      <w:r>
        <w:rPr>
          <w:color w:val="080808"/>
        </w:rPr>
        <w:t>,</w:t>
      </w:r>
      <w:r>
        <w:rPr>
          <w:i/>
          <w:iCs/>
          <w:color w:val="871094"/>
        </w:rPr>
        <w:t>FUNCTION_SET_TO8BIT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Time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i/>
          <w:iCs/>
          <w:color w:val="871094"/>
        </w:rPr>
        <w:t>SECOND_INIT_TIME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writeNibble</w:t>
      </w:r>
      <w:r>
        <w:rPr>
          <w:color w:val="080808"/>
        </w:rPr>
        <w:t>(</w:t>
      </w:r>
      <w:r>
        <w:rPr>
          <w:color w:val="0033B3"/>
        </w:rPr>
        <w:t>false</w:t>
      </w:r>
      <w:r>
        <w:rPr>
          <w:color w:val="080808"/>
        </w:rPr>
        <w:t>,</w:t>
      </w:r>
      <w:r>
        <w:rPr>
          <w:i/>
          <w:iCs/>
          <w:color w:val="871094"/>
        </w:rPr>
        <w:t>FUNCTION_SET_TO8BIT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Time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i/>
          <w:iCs/>
          <w:color w:val="871094"/>
        </w:rPr>
        <w:t>THIRD_INIT_TIME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writeNibble</w:t>
      </w:r>
      <w:r>
        <w:rPr>
          <w:color w:val="080808"/>
        </w:rPr>
        <w:t>(</w:t>
      </w:r>
      <w:r>
        <w:rPr>
          <w:color w:val="0033B3"/>
        </w:rPr>
        <w:t>false</w:t>
      </w:r>
      <w:r>
        <w:rPr>
          <w:color w:val="080808"/>
        </w:rPr>
        <w:t>,</w:t>
      </w:r>
      <w:r>
        <w:rPr>
          <w:i/>
          <w:iCs/>
          <w:color w:val="871094"/>
        </w:rPr>
        <w:t>FUNCTION_SET_TO8BIT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i/>
          <w:iCs/>
          <w:color w:val="080808"/>
        </w:rPr>
        <w:t>writeNibble</w:t>
      </w:r>
      <w:r>
        <w:rPr>
          <w:color w:val="080808"/>
        </w:rPr>
        <w:t>(</w:t>
      </w:r>
      <w:r>
        <w:rPr>
          <w:color w:val="0033B3"/>
        </w:rPr>
        <w:t>false</w:t>
      </w:r>
      <w:r>
        <w:rPr>
          <w:color w:val="080808"/>
        </w:rPr>
        <w:t>,</w:t>
      </w:r>
      <w:r>
        <w:rPr>
          <w:i/>
          <w:iCs/>
          <w:color w:val="871094"/>
        </w:rPr>
        <w:t>FUNCTION_SET_TO4BIT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writeCMD</w:t>
      </w:r>
      <w:r>
        <w:rPr>
          <w:color w:val="080808"/>
        </w:rPr>
        <w:t>(</w:t>
      </w:r>
      <w:r>
        <w:rPr>
          <w:i/>
          <w:iCs/>
          <w:color w:val="871094"/>
        </w:rPr>
        <w:t>FUNCTION_SET_2LINES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writeCMD</w:t>
      </w:r>
      <w:r>
        <w:rPr>
          <w:color w:val="080808"/>
        </w:rPr>
        <w:t>(</w:t>
      </w:r>
      <w:r>
        <w:rPr>
          <w:i/>
          <w:iCs/>
          <w:color w:val="871094"/>
        </w:rPr>
        <w:t>DISPLAY_OFF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writeCMD</w:t>
      </w:r>
      <w:r>
        <w:rPr>
          <w:color w:val="080808"/>
        </w:rPr>
        <w:t>(</w:t>
      </w:r>
      <w:r>
        <w:rPr>
          <w:i/>
          <w:iCs/>
          <w:color w:val="871094"/>
        </w:rPr>
        <w:t>CLEAR_DISPLAY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writeCMD</w:t>
      </w:r>
      <w:r>
        <w:rPr>
          <w:color w:val="080808"/>
        </w:rPr>
        <w:t>(</w:t>
      </w:r>
      <w:r>
        <w:rPr>
          <w:i/>
          <w:iCs/>
          <w:color w:val="871094"/>
        </w:rPr>
        <w:t>ENTRY_MODE_SET_DIR_RIGHT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writeCMD</w:t>
      </w:r>
      <w:r>
        <w:rPr>
          <w:color w:val="080808"/>
        </w:rPr>
        <w:t>(</w:t>
      </w:r>
      <w:r>
        <w:rPr>
          <w:i/>
          <w:iCs/>
          <w:color w:val="871094"/>
        </w:rPr>
        <w:t>DISPLAY_ON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>// Escreve um nibble de coma</w:t>
      </w:r>
      <w:r>
        <w:rPr>
          <w:i/>
          <w:iCs/>
          <w:color w:val="8C8C8C"/>
        </w:rPr>
        <w:t>ndo/dados no LCD em paralelo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private static void </w:t>
      </w:r>
      <w:r>
        <w:rPr>
          <w:color w:val="00627A"/>
        </w:rPr>
        <w:t>writeNibbleParallel</w:t>
      </w:r>
      <w:r>
        <w:rPr>
          <w:color w:val="080808"/>
        </w:rPr>
        <w:t>(</w:t>
      </w:r>
      <w:r>
        <w:rPr>
          <w:color w:val="0033B3"/>
        </w:rPr>
        <w:t xml:space="preserve">boolean </w:t>
      </w:r>
      <w:r>
        <w:rPr>
          <w:color w:val="080808"/>
        </w:rPr>
        <w:t xml:space="preserve">rs, </w:t>
      </w:r>
      <w:r>
        <w:rPr>
          <w:color w:val="0033B3"/>
        </w:rPr>
        <w:t xml:space="preserve">int </w:t>
      </w:r>
      <w:r>
        <w:rPr>
          <w:color w:val="080808"/>
        </w:rPr>
        <w:t>data)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>if</w:t>
      </w:r>
      <w:r>
        <w:rPr>
          <w:color w:val="080808"/>
        </w:rPr>
        <w:t>(rs){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writeBits</w:t>
      </w:r>
      <w:r>
        <w:rPr>
          <w:color w:val="080808"/>
        </w:rPr>
        <w:t>(</w:t>
      </w:r>
      <w:r>
        <w:rPr>
          <w:i/>
          <w:iCs/>
          <w:color w:val="871094"/>
        </w:rPr>
        <w:t>NIBBLE_MASK_SIZE</w:t>
      </w:r>
      <w:r>
        <w:rPr>
          <w:color w:val="080808"/>
        </w:rPr>
        <w:t>,</w:t>
      </w:r>
      <w:r>
        <w:rPr>
          <w:color w:val="1750EB"/>
        </w:rPr>
        <w:t>0x10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}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writeBits</w:t>
      </w:r>
      <w:r>
        <w:rPr>
          <w:color w:val="080808"/>
        </w:rPr>
        <w:t>(</w:t>
      </w:r>
      <w:r>
        <w:rPr>
          <w:i/>
          <w:iCs/>
          <w:color w:val="871094"/>
        </w:rPr>
        <w:t>NIBBLE_MASK_SIZE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}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writeBits</w:t>
      </w:r>
      <w:r>
        <w:rPr>
          <w:color w:val="080808"/>
        </w:rPr>
        <w:t>(</w:t>
      </w:r>
      <w:r>
        <w:rPr>
          <w:color w:val="1750EB"/>
        </w:rPr>
        <w:t>0x20</w:t>
      </w:r>
      <w:r>
        <w:rPr>
          <w:color w:val="080808"/>
        </w:rPr>
        <w:t>,</w:t>
      </w:r>
      <w:r>
        <w:rPr>
          <w:color w:val="1750EB"/>
        </w:rPr>
        <w:t>0x20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writeBits</w:t>
      </w:r>
      <w:r>
        <w:rPr>
          <w:color w:val="080808"/>
        </w:rPr>
        <w:t>(</w:t>
      </w:r>
      <w:r>
        <w:rPr>
          <w:i/>
          <w:iCs/>
          <w:color w:val="871094"/>
        </w:rPr>
        <w:t>NIBBLE_MASK</w:t>
      </w:r>
      <w:r>
        <w:rPr>
          <w:color w:val="080808"/>
        </w:rPr>
        <w:t>,data);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writeBits</w:t>
      </w:r>
      <w:r>
        <w:rPr>
          <w:color w:val="080808"/>
        </w:rPr>
        <w:t>(</w:t>
      </w:r>
      <w:r>
        <w:rPr>
          <w:color w:val="1750EB"/>
        </w:rPr>
        <w:t>0x20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>// Escreve um nibble de comando/dados no LCD em série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private static void </w:t>
      </w:r>
      <w:r>
        <w:rPr>
          <w:color w:val="00627A"/>
        </w:rPr>
        <w:t>writeNibbleSerial</w:t>
      </w:r>
      <w:r>
        <w:rPr>
          <w:color w:val="080808"/>
        </w:rPr>
        <w:t>(</w:t>
      </w:r>
      <w:r>
        <w:rPr>
          <w:color w:val="0033B3"/>
        </w:rPr>
        <w:t xml:space="preserve">boolean </w:t>
      </w:r>
      <w:r>
        <w:rPr>
          <w:color w:val="080808"/>
        </w:rPr>
        <w:t xml:space="preserve">rs, </w:t>
      </w:r>
      <w:r>
        <w:rPr>
          <w:color w:val="0033B3"/>
        </w:rPr>
        <w:t xml:space="preserve">int </w:t>
      </w:r>
      <w:r>
        <w:rPr>
          <w:color w:val="080808"/>
        </w:rPr>
        <w:t>data) {</w:t>
      </w:r>
      <w:r>
        <w:rPr>
          <w:color w:val="080808"/>
        </w:rPr>
        <w:br/>
      </w:r>
      <w:r>
        <w:rPr>
          <w:color w:val="080808"/>
        </w:rPr>
        <w:t xml:space="preserve">        data &amp;= </w:t>
      </w:r>
      <w:r>
        <w:rPr>
          <w:i/>
          <w:iCs/>
          <w:color w:val="871094"/>
        </w:rPr>
        <w:t>NIBBLE_MASK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data &lt;&lt;=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(rs) data |= </w:t>
      </w:r>
      <w:r>
        <w:rPr>
          <w:color w:val="1750EB"/>
        </w:rPr>
        <w:t>0x1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SerialEmitter</w:t>
      </w:r>
      <w:r>
        <w:rPr>
          <w:color w:val="080808"/>
        </w:rPr>
        <w:t>.</w:t>
      </w:r>
      <w:r>
        <w:rPr>
          <w:i/>
          <w:iCs/>
          <w:color w:val="080808"/>
        </w:rPr>
        <w:t>send</w:t>
      </w:r>
      <w:r>
        <w:rPr>
          <w:color w:val="080808"/>
        </w:rPr>
        <w:t>(</w:t>
      </w:r>
      <w:r>
        <w:rPr>
          <w:color w:val="000000"/>
        </w:rPr>
        <w:t>SerialEmitter</w:t>
      </w:r>
      <w:r>
        <w:rPr>
          <w:color w:val="080808"/>
        </w:rPr>
        <w:t>.</w:t>
      </w:r>
      <w:r>
        <w:rPr>
          <w:color w:val="000000"/>
        </w:rPr>
        <w:t>Destination</w:t>
      </w:r>
      <w:r>
        <w:rPr>
          <w:color w:val="080808"/>
        </w:rPr>
        <w:t>.</w:t>
      </w:r>
      <w:r>
        <w:rPr>
          <w:i/>
          <w:iCs/>
          <w:color w:val="871094"/>
        </w:rPr>
        <w:t>LCD</w:t>
      </w:r>
      <w:r>
        <w:rPr>
          <w:color w:val="080808"/>
        </w:rPr>
        <w:t>, data);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>// Escreve um nibble de comando/dados no LCD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private static void </w:t>
      </w:r>
      <w:r>
        <w:rPr>
          <w:color w:val="00627A"/>
        </w:rPr>
        <w:t>writeNibble</w:t>
      </w:r>
      <w:r>
        <w:rPr>
          <w:color w:val="080808"/>
        </w:rPr>
        <w:t>(</w:t>
      </w:r>
      <w:r>
        <w:rPr>
          <w:color w:val="0033B3"/>
        </w:rPr>
        <w:t xml:space="preserve">boolean </w:t>
      </w:r>
      <w:r>
        <w:rPr>
          <w:color w:val="080808"/>
        </w:rPr>
        <w:t xml:space="preserve">rs, </w:t>
      </w:r>
      <w:r>
        <w:rPr>
          <w:color w:val="0033B3"/>
        </w:rPr>
        <w:t xml:space="preserve">int </w:t>
      </w:r>
      <w:r>
        <w:rPr>
          <w:color w:val="080808"/>
        </w:rPr>
        <w:t>data)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>if</w:t>
      </w:r>
      <w:r>
        <w:rPr>
          <w:color w:val="080808"/>
        </w:rPr>
        <w:t>(!</w:t>
      </w:r>
      <w:r>
        <w:rPr>
          <w:i/>
          <w:iCs/>
          <w:color w:val="871094"/>
        </w:rPr>
        <w:t>SERIAL_INTERFA</w:t>
      </w:r>
      <w:r>
        <w:rPr>
          <w:i/>
          <w:iCs/>
          <w:color w:val="871094"/>
        </w:rPr>
        <w:t>CE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i/>
          <w:iCs/>
          <w:color w:val="080808"/>
        </w:rPr>
        <w:t>writeNibbleParallel</w:t>
      </w:r>
      <w:r>
        <w:rPr>
          <w:color w:val="080808"/>
        </w:rPr>
        <w:t>(rs,data);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else </w:t>
      </w:r>
      <w:r>
        <w:rPr>
          <w:i/>
          <w:iCs/>
          <w:color w:val="080808"/>
        </w:rPr>
        <w:t>writeNibbleSerial</w:t>
      </w:r>
      <w:r>
        <w:rPr>
          <w:color w:val="080808"/>
        </w:rPr>
        <w:t>(rs,data);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>// Escreve um byte de comando/dados no LCD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private static void </w:t>
      </w:r>
      <w:r>
        <w:rPr>
          <w:color w:val="00627A"/>
        </w:rPr>
        <w:t>writeByte</w:t>
      </w:r>
      <w:r>
        <w:rPr>
          <w:color w:val="080808"/>
        </w:rPr>
        <w:t>(</w:t>
      </w:r>
      <w:r>
        <w:rPr>
          <w:color w:val="0033B3"/>
        </w:rPr>
        <w:t xml:space="preserve">boolean </w:t>
      </w:r>
      <w:r>
        <w:rPr>
          <w:color w:val="080808"/>
        </w:rPr>
        <w:t xml:space="preserve">rs, </w:t>
      </w:r>
      <w:r>
        <w:rPr>
          <w:color w:val="0033B3"/>
        </w:rPr>
        <w:t xml:space="preserve">int </w:t>
      </w:r>
      <w:r>
        <w:rPr>
          <w:color w:val="080808"/>
        </w:rPr>
        <w:t>data) {</w:t>
      </w:r>
      <w:r>
        <w:rPr>
          <w:color w:val="080808"/>
        </w:rPr>
        <w:br/>
      </w:r>
      <w:r>
        <w:rPr>
          <w:color w:val="080808"/>
        </w:rPr>
        <w:t xml:space="preserve">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highData </w:t>
      </w:r>
      <w:r>
        <w:rPr>
          <w:color w:val="080808"/>
        </w:rPr>
        <w:t xml:space="preserve">= ((data &gt;&gt;&gt; </w:t>
      </w:r>
      <w:r>
        <w:rPr>
          <w:i/>
          <w:iCs/>
          <w:color w:val="871094"/>
        </w:rPr>
        <w:t>NIBBLE_SIZE</w:t>
      </w:r>
      <w:r>
        <w:rPr>
          <w:color w:val="080808"/>
        </w:rPr>
        <w:t xml:space="preserve">) &amp; </w:t>
      </w:r>
      <w:r>
        <w:rPr>
          <w:i/>
          <w:iCs/>
          <w:color w:val="871094"/>
        </w:rPr>
        <w:t>NIBBLE_</w:t>
      </w:r>
      <w:r>
        <w:rPr>
          <w:i/>
          <w:iCs/>
          <w:color w:val="871094"/>
        </w:rPr>
        <w:t>MASK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//Parte Alta do data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lowData </w:t>
      </w:r>
      <w:r>
        <w:rPr>
          <w:color w:val="080808"/>
        </w:rPr>
        <w:t xml:space="preserve">= (data &amp; </w:t>
      </w:r>
      <w:r>
        <w:rPr>
          <w:i/>
          <w:iCs/>
          <w:color w:val="871094"/>
        </w:rPr>
        <w:t>NIBBLE_MASK</w:t>
      </w:r>
      <w:r>
        <w:rPr>
          <w:color w:val="080808"/>
        </w:rPr>
        <w:t xml:space="preserve">);                    </w:t>
      </w:r>
      <w:r>
        <w:rPr>
          <w:i/>
          <w:iCs/>
          <w:color w:val="8C8C8C"/>
        </w:rPr>
        <w:t>//Parte Baixa do data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     </w:t>
      </w:r>
      <w:r>
        <w:rPr>
          <w:i/>
          <w:iCs/>
          <w:color w:val="080808"/>
        </w:rPr>
        <w:t>writeNibble</w:t>
      </w:r>
      <w:r>
        <w:rPr>
          <w:color w:val="080808"/>
        </w:rPr>
        <w:t>(rs,</w:t>
      </w:r>
      <w:r>
        <w:rPr>
          <w:color w:val="000000"/>
        </w:rPr>
        <w:t>highData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</w:t>
      </w:r>
      <w:r>
        <w:rPr>
          <w:i/>
          <w:iCs/>
          <w:color w:val="080808"/>
        </w:rPr>
        <w:t>writeNibble</w:t>
      </w:r>
      <w:r>
        <w:rPr>
          <w:color w:val="080808"/>
        </w:rPr>
        <w:t>(rs,</w:t>
      </w:r>
      <w:r>
        <w:rPr>
          <w:color w:val="000000"/>
        </w:rPr>
        <w:t>lowData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</w:t>
      </w:r>
      <w:r>
        <w:rPr>
          <w:color w:val="000000"/>
        </w:rPr>
        <w:t>Time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i/>
          <w:iCs/>
          <w:color w:val="871094"/>
        </w:rPr>
        <w:t>WRITEBYTE_SLEEP_TIME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 xml:space="preserve">// Escreve um </w:t>
      </w:r>
      <w:r>
        <w:rPr>
          <w:i/>
          <w:iCs/>
          <w:color w:val="8C8C8C"/>
        </w:rPr>
        <w:t>comando no LCD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private static void </w:t>
      </w:r>
      <w:r>
        <w:rPr>
          <w:color w:val="00627A"/>
        </w:rPr>
        <w:t>writeCMD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data)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writeByte</w:t>
      </w:r>
      <w:r>
        <w:rPr>
          <w:color w:val="080808"/>
        </w:rPr>
        <w:t>(</w:t>
      </w:r>
      <w:r>
        <w:rPr>
          <w:color w:val="0033B3"/>
        </w:rPr>
        <w:t>false</w:t>
      </w:r>
      <w:r>
        <w:rPr>
          <w:color w:val="080808"/>
        </w:rPr>
        <w:t>,data);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>// Escreve um dado no LCD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private static void </w:t>
      </w:r>
      <w:r>
        <w:rPr>
          <w:color w:val="00627A"/>
        </w:rPr>
        <w:t>writeDATA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data)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writeByte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,data);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i/>
          <w:iCs/>
          <w:color w:val="8C8C8C"/>
        </w:rPr>
        <w:t>// Escreve um caráter na posição corrente</w:t>
      </w:r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write</w:t>
      </w:r>
      <w:r>
        <w:rPr>
          <w:color w:val="080808"/>
        </w:rPr>
        <w:t>(</w:t>
      </w:r>
      <w:r>
        <w:rPr>
          <w:color w:val="0033B3"/>
        </w:rPr>
        <w:t xml:space="preserve">char </w:t>
      </w:r>
      <w:r>
        <w:rPr>
          <w:color w:val="080808"/>
        </w:rPr>
        <w:t>c)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writeDATA</w:t>
      </w:r>
      <w:r>
        <w:rPr>
          <w:color w:val="080808"/>
        </w:rPr>
        <w:t>(c);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Time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i/>
          <w:iCs/>
          <w:color w:val="871094"/>
        </w:rPr>
        <w:t>TIME_TO_WRITE_EACH_CHAR_ANIMATION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>// Escreve uma string na posição corrente.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write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txt)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>; i &lt; txt.length();</w:t>
      </w:r>
      <w:r>
        <w:rPr>
          <w:color w:val="080808"/>
        </w:rPr>
        <w:t xml:space="preserve"> i++) {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i/>
          <w:iCs/>
          <w:color w:val="080808"/>
        </w:rPr>
        <w:t>write</w:t>
      </w:r>
      <w:r>
        <w:rPr>
          <w:color w:val="080808"/>
        </w:rPr>
        <w:t>(txt.charAt(i));</w:t>
      </w:r>
      <w:r>
        <w:rPr>
          <w:color w:val="080808"/>
        </w:rPr>
        <w:br/>
      </w:r>
      <w:r>
        <w:rPr>
          <w:color w:val="080808"/>
        </w:rPr>
        <w:t xml:space="preserve">        }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>// Envia comando para posicionar cursor (‘lin’:0..LINES-1 , ‘col’:0..COLS-1)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cursor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lin, </w:t>
      </w:r>
      <w:r>
        <w:rPr>
          <w:color w:val="0033B3"/>
        </w:rPr>
        <w:t xml:space="preserve">int </w:t>
      </w:r>
      <w:r>
        <w:rPr>
          <w:color w:val="080808"/>
        </w:rPr>
        <w:t>col)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writeCMD</w:t>
      </w:r>
      <w:r>
        <w:rPr>
          <w:color w:val="080808"/>
        </w:rPr>
        <w:t>(</w:t>
      </w:r>
      <w:r>
        <w:rPr>
          <w:color w:val="1750EB"/>
        </w:rPr>
        <w:t xml:space="preserve">0x80 </w:t>
      </w:r>
      <w:r>
        <w:rPr>
          <w:color w:val="080808"/>
        </w:rPr>
        <w:t>+ (lin==</w:t>
      </w:r>
      <w:r>
        <w:rPr>
          <w:color w:val="1750EB"/>
        </w:rPr>
        <w:t>1</w:t>
      </w:r>
      <w:r>
        <w:rPr>
          <w:color w:val="080808"/>
        </w:rPr>
        <w:t>?</w:t>
      </w:r>
      <w:r>
        <w:rPr>
          <w:i/>
          <w:iCs/>
          <w:color w:val="871094"/>
        </w:rPr>
        <w:t>LINE1</w:t>
      </w:r>
      <w:r>
        <w:rPr>
          <w:color w:val="080808"/>
        </w:rPr>
        <w:t>:</w:t>
      </w:r>
      <w:r>
        <w:rPr>
          <w:i/>
          <w:iCs/>
          <w:color w:val="871094"/>
        </w:rPr>
        <w:t>LINE0</w:t>
      </w:r>
      <w:r>
        <w:rPr>
          <w:color w:val="080808"/>
        </w:rPr>
        <w:t>) + col);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>// Envia comando para limpar o ecrã e posicionar o cursor em (0,0)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clear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writeCMD</w:t>
      </w:r>
      <w:r>
        <w:rPr>
          <w:color w:val="080808"/>
        </w:rPr>
        <w:t>(</w:t>
      </w:r>
      <w:r>
        <w:rPr>
          <w:i/>
          <w:iCs/>
          <w:color w:val="871094"/>
        </w:rPr>
        <w:t>CLEAR_DISPLAY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 Clear Display e Coloca o cursor na posicao 0,0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saveCustomChar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charNum){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wr</w:t>
      </w:r>
      <w:r>
        <w:rPr>
          <w:i/>
          <w:iCs/>
          <w:color w:val="080808"/>
        </w:rPr>
        <w:t>iteCMD</w:t>
      </w:r>
      <w:r>
        <w:rPr>
          <w:color w:val="080808"/>
        </w:rPr>
        <w:t xml:space="preserve">( </w:t>
      </w:r>
      <w:r>
        <w:rPr>
          <w:i/>
          <w:iCs/>
          <w:color w:val="871094"/>
        </w:rPr>
        <w:t>SET_CGRAM_ADRESS</w:t>
      </w:r>
      <w:r>
        <w:rPr>
          <w:color w:val="080808"/>
        </w:rPr>
        <w:t>+(charNum*</w:t>
      </w:r>
      <w:r>
        <w:rPr>
          <w:i/>
          <w:iCs/>
          <w:color w:val="871094"/>
        </w:rPr>
        <w:t>BYTE_SIZE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 xml:space="preserve">; i &lt; </w:t>
      </w:r>
      <w:r>
        <w:rPr>
          <w:i/>
          <w:iCs/>
          <w:color w:val="871094"/>
        </w:rPr>
        <w:t>BYTE_SIZE</w:t>
      </w:r>
      <w:r>
        <w:rPr>
          <w:color w:val="080808"/>
        </w:rPr>
        <w:t>; i++) {</w:t>
      </w:r>
      <w:r>
        <w:rPr>
          <w:color w:val="080808"/>
        </w:rPr>
        <w:br/>
      </w:r>
      <w:r>
        <w:rPr>
          <w:i/>
          <w:iCs/>
          <w:color w:val="080808"/>
        </w:rPr>
        <w:t>writeByte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,</w:t>
      </w:r>
      <w:r>
        <w:rPr>
          <w:color w:val="000000"/>
        </w:rPr>
        <w:t>RouletteGameApp</w:t>
      </w:r>
      <w:r>
        <w:rPr>
          <w:color w:val="080808"/>
        </w:rPr>
        <w:t>.</w:t>
      </w:r>
      <w:r>
        <w:rPr>
          <w:i/>
          <w:iCs/>
          <w:color w:val="871094"/>
        </w:rPr>
        <w:t>specialChar</w:t>
      </w:r>
      <w:r>
        <w:rPr>
          <w:color w:val="080808"/>
        </w:rPr>
        <w:t>[i+(charNum*</w:t>
      </w:r>
      <w:r>
        <w:rPr>
          <w:i/>
          <w:iCs/>
          <w:color w:val="871094"/>
        </w:rPr>
        <w:t>BYTE_SIZE</w:t>
      </w:r>
      <w:r>
        <w:rPr>
          <w:color w:val="080808"/>
        </w:rPr>
        <w:t>)]);</w:t>
      </w:r>
      <w:r>
        <w:rPr>
          <w:color w:val="080808"/>
        </w:rPr>
        <w:br/>
      </w:r>
      <w:r>
        <w:rPr>
          <w:color w:val="080808"/>
        </w:rPr>
        <w:t xml:space="preserve">        }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customChar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charNum){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writeByte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,charNum)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customChar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charNum,</w:t>
      </w:r>
      <w:r>
        <w:rPr>
          <w:color w:val="0033B3"/>
        </w:rPr>
        <w:t xml:space="preserve">int </w:t>
      </w:r>
      <w:r>
        <w:rPr>
          <w:color w:val="080808"/>
        </w:rPr>
        <w:t>line,</w:t>
      </w:r>
      <w:r>
        <w:rPr>
          <w:color w:val="0033B3"/>
        </w:rPr>
        <w:t xml:space="preserve">int </w:t>
      </w:r>
      <w:r>
        <w:rPr>
          <w:color w:val="080808"/>
        </w:rPr>
        <w:t>col){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cursor</w:t>
      </w:r>
      <w:r>
        <w:rPr>
          <w:color w:val="080808"/>
        </w:rPr>
        <w:t>(line,col);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writeByte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,charNum);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displayCursor</w:t>
      </w:r>
      <w:r>
        <w:rPr>
          <w:color w:val="080808"/>
        </w:rPr>
        <w:t>(</w:t>
      </w:r>
      <w:r>
        <w:rPr>
          <w:color w:val="0033B3"/>
        </w:rPr>
        <w:t xml:space="preserve">boolean </w:t>
      </w:r>
      <w:r>
        <w:rPr>
          <w:color w:val="080808"/>
        </w:rPr>
        <w:t>cursor){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(cursor) </w:t>
      </w:r>
      <w:r>
        <w:rPr>
          <w:i/>
          <w:iCs/>
          <w:color w:val="080808"/>
        </w:rPr>
        <w:t>writeCMD</w:t>
      </w:r>
      <w:r>
        <w:rPr>
          <w:color w:val="080808"/>
        </w:rPr>
        <w:t>(</w:t>
      </w:r>
      <w:r>
        <w:rPr>
          <w:i/>
          <w:iCs/>
          <w:color w:val="871094"/>
        </w:rPr>
        <w:t>CURSOR_ON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else </w:t>
      </w:r>
      <w:r>
        <w:rPr>
          <w:i/>
          <w:iCs/>
          <w:color w:val="080808"/>
        </w:rPr>
        <w:t>writeCMD</w:t>
      </w:r>
      <w:r>
        <w:rPr>
          <w:color w:val="080808"/>
        </w:rPr>
        <w:t>(</w:t>
      </w:r>
      <w:r>
        <w:rPr>
          <w:i/>
          <w:iCs/>
          <w:color w:val="871094"/>
        </w:rPr>
        <w:t>CURSOR_OFF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t>}</w:t>
      </w:r>
    </w:p>
    <w:p w14:paraId="4950A2F2" w14:textId="77777777" w:rsidR="00730595" w:rsidRDefault="00730595">
      <w:pPr>
        <w:pStyle w:val="HTMLpr-formatado"/>
        <w:shd w:val="clear" w:color="auto" w:fill="FFFFFF"/>
        <w:rPr>
          <w:color w:val="080808"/>
        </w:rPr>
      </w:pPr>
    </w:p>
    <w:p w14:paraId="3587F6A1" w14:textId="77777777" w:rsidR="00730595" w:rsidRDefault="00730595">
      <w:pPr>
        <w:pStyle w:val="HTMLpr-formatado"/>
        <w:shd w:val="clear" w:color="auto" w:fill="FFFFFF"/>
        <w:rPr>
          <w:color w:val="080808"/>
        </w:rPr>
      </w:pPr>
    </w:p>
    <w:p w14:paraId="3C0D5ABA" w14:textId="77777777" w:rsidR="00730595" w:rsidRDefault="00730595">
      <w:pPr>
        <w:pStyle w:val="HTMLpr-formatado"/>
        <w:shd w:val="clear" w:color="auto" w:fill="FFFFFF"/>
        <w:rPr>
          <w:color w:val="080808"/>
        </w:rPr>
      </w:pPr>
    </w:p>
    <w:p w14:paraId="675E5C0C" w14:textId="77777777" w:rsidR="00730595" w:rsidRDefault="00730595">
      <w:pPr>
        <w:pStyle w:val="HTMLpr-formatado"/>
        <w:shd w:val="clear" w:color="auto" w:fill="FFFFFF"/>
        <w:rPr>
          <w:color w:val="080808"/>
        </w:rPr>
      </w:pPr>
    </w:p>
    <w:p w14:paraId="29FE2754" w14:textId="77777777" w:rsidR="00730595" w:rsidRDefault="00730595">
      <w:pPr>
        <w:pStyle w:val="HTMLpr-formatado"/>
        <w:shd w:val="clear" w:color="auto" w:fill="FFFFFF"/>
        <w:rPr>
          <w:color w:val="080808"/>
        </w:rPr>
      </w:pPr>
    </w:p>
    <w:p w14:paraId="16379BBB" w14:textId="77777777" w:rsidR="00730595" w:rsidRDefault="00730595">
      <w:pPr>
        <w:pStyle w:val="HTMLpr-formatado"/>
        <w:shd w:val="clear" w:color="auto" w:fill="FFFFFF"/>
        <w:rPr>
          <w:color w:val="080808"/>
        </w:rPr>
      </w:pPr>
    </w:p>
    <w:p w14:paraId="6E5E2315" w14:textId="77777777" w:rsidR="00730595" w:rsidRDefault="00730595">
      <w:pPr>
        <w:pStyle w:val="HTMLpr-formatado"/>
        <w:shd w:val="clear" w:color="auto" w:fill="FFFFFF"/>
        <w:rPr>
          <w:color w:val="080808"/>
        </w:rPr>
      </w:pPr>
    </w:p>
    <w:p w14:paraId="2C74C7C7" w14:textId="77777777" w:rsidR="00730595" w:rsidRDefault="00730595">
      <w:pPr>
        <w:pStyle w:val="HTMLpr-formatado"/>
        <w:shd w:val="clear" w:color="auto" w:fill="FFFFFF"/>
        <w:rPr>
          <w:color w:val="080808"/>
        </w:rPr>
      </w:pPr>
    </w:p>
    <w:p w14:paraId="1720ED8B" w14:textId="77777777" w:rsidR="00730595" w:rsidRDefault="00730595">
      <w:pPr>
        <w:pStyle w:val="HTMLpr-formatado"/>
        <w:shd w:val="clear" w:color="auto" w:fill="FFFFFF"/>
        <w:rPr>
          <w:color w:val="080808"/>
        </w:rPr>
      </w:pPr>
    </w:p>
    <w:p w14:paraId="6545B593" w14:textId="77777777" w:rsidR="00730595" w:rsidRDefault="00730595">
      <w:pPr>
        <w:pStyle w:val="HTMLpr-formatado"/>
        <w:shd w:val="clear" w:color="auto" w:fill="FFFFFF"/>
        <w:rPr>
          <w:color w:val="080808"/>
        </w:rPr>
      </w:pPr>
    </w:p>
    <w:p w14:paraId="3E53BE91" w14:textId="77777777" w:rsidR="00730595" w:rsidRDefault="00730595">
      <w:pPr>
        <w:pStyle w:val="HTMLpr-formatado"/>
        <w:shd w:val="clear" w:color="auto" w:fill="FFFFFF"/>
        <w:rPr>
          <w:color w:val="080808"/>
        </w:rPr>
      </w:pPr>
    </w:p>
    <w:p w14:paraId="2DC28550" w14:textId="77777777" w:rsidR="00730595" w:rsidRDefault="00730595">
      <w:pPr>
        <w:pStyle w:val="HTMLpr-formatado"/>
        <w:shd w:val="clear" w:color="auto" w:fill="FFFFFF"/>
        <w:rPr>
          <w:color w:val="080808"/>
        </w:rPr>
      </w:pPr>
    </w:p>
    <w:p w14:paraId="1A81103A" w14:textId="77777777" w:rsidR="00730595" w:rsidRDefault="00730595">
      <w:pPr>
        <w:pStyle w:val="HTMLpr-formatado"/>
        <w:shd w:val="clear" w:color="auto" w:fill="FFFFFF"/>
        <w:rPr>
          <w:color w:val="080808"/>
        </w:rPr>
      </w:pPr>
    </w:p>
    <w:p w14:paraId="64584374" w14:textId="77777777" w:rsidR="00730595" w:rsidRDefault="00730595">
      <w:pPr>
        <w:pStyle w:val="HTMLpr-formatado"/>
        <w:shd w:val="clear" w:color="auto" w:fill="FFFFFF"/>
        <w:rPr>
          <w:color w:val="080808"/>
        </w:rPr>
      </w:pPr>
    </w:p>
    <w:p w14:paraId="2920B6CC" w14:textId="77777777" w:rsidR="00730595" w:rsidRDefault="00730595">
      <w:pPr>
        <w:pStyle w:val="HTMLpr-formatado"/>
        <w:shd w:val="clear" w:color="auto" w:fill="FFFFFF"/>
        <w:rPr>
          <w:color w:val="080808"/>
        </w:rPr>
      </w:pPr>
    </w:p>
    <w:p w14:paraId="67117B09" w14:textId="77777777" w:rsidR="00730595" w:rsidRDefault="00730595"/>
    <w:p w14:paraId="24A9FAB0" w14:textId="77777777" w:rsidR="00730595" w:rsidRDefault="00402850">
      <w:pPr>
        <w:keepNext/>
        <w:keepLines/>
        <w:tabs>
          <w:tab w:val="center" w:pos="3867"/>
        </w:tabs>
        <w:spacing w:after="0" w:line="256" w:lineRule="auto"/>
        <w:ind w:left="-15" w:firstLine="0"/>
        <w:jc w:val="left"/>
        <w:outlineLvl w:val="1"/>
      </w:pPr>
      <w:r>
        <w:rPr>
          <w:rFonts w:ascii="Calibri" w:eastAsia="Calibri" w:hAnsi="Calibri" w:cs="Calibri"/>
          <w:b/>
          <w:sz w:val="32"/>
        </w:rPr>
        <w:t>F.</w:t>
      </w:r>
      <w:r>
        <w:rPr>
          <w:rFonts w:ascii="Calibri" w:eastAsia="Calibri" w:hAnsi="Calibri" w:cs="Calibri"/>
          <w:b/>
          <w:sz w:val="32"/>
        </w:rPr>
        <w:tab/>
      </w:r>
      <w:r>
        <w:rPr>
          <w:rFonts w:ascii="Calibri" w:eastAsia="Calibri" w:hAnsi="Calibri" w:cs="Calibri"/>
          <w:b/>
          <w:i/>
          <w:sz w:val="32"/>
        </w:rPr>
        <w:t>TUI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2802F36D" w14:textId="77777777" w:rsidR="00730595" w:rsidRDefault="00402850">
      <w:pPr>
        <w:pStyle w:val="HTMLpr-formatado"/>
        <w:shd w:val="clear" w:color="auto" w:fill="FFFFFF"/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TUI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OFFSET </w:t>
      </w:r>
      <w:r>
        <w:rPr>
          <w:color w:val="080808"/>
        </w:rPr>
        <w:t>= -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init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8C8C8C"/>
        </w:rPr>
        <w:t>//grava carateres especiais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    </w:t>
      </w:r>
      <w:r>
        <w:rPr>
          <w:color w:val="000000"/>
        </w:rPr>
        <w:t>LCD</w:t>
      </w:r>
      <w:r>
        <w:rPr>
          <w:color w:val="080808"/>
        </w:rPr>
        <w:t>.</w:t>
      </w:r>
      <w:r>
        <w:rPr>
          <w:i/>
          <w:iCs/>
          <w:color w:val="080808"/>
        </w:rPr>
        <w:t>saveCustomChar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LCD</w:t>
      </w:r>
      <w:r>
        <w:rPr>
          <w:color w:val="080808"/>
        </w:rPr>
        <w:t>.</w:t>
      </w:r>
      <w:r>
        <w:rPr>
          <w:i/>
          <w:iCs/>
          <w:color w:val="080808"/>
        </w:rPr>
        <w:t>saveCustomChar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LCD</w:t>
      </w:r>
      <w:r>
        <w:rPr>
          <w:color w:val="080808"/>
        </w:rPr>
        <w:t>.</w:t>
      </w:r>
      <w:r>
        <w:rPr>
          <w:i/>
          <w:iCs/>
          <w:color w:val="080808"/>
        </w:rPr>
        <w:t>saveCustomChar</w:t>
      </w:r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displayCursor</w:t>
      </w:r>
      <w:r>
        <w:rPr>
          <w:color w:val="080808"/>
        </w:rPr>
        <w:t>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write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text){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LCD</w:t>
      </w:r>
      <w:r>
        <w:rPr>
          <w:color w:val="080808"/>
        </w:rPr>
        <w:t>.</w:t>
      </w:r>
      <w:r>
        <w:rPr>
          <w:i/>
          <w:iCs/>
          <w:color w:val="080808"/>
        </w:rPr>
        <w:t>write</w:t>
      </w:r>
      <w:r>
        <w:rPr>
          <w:color w:val="080808"/>
        </w:rPr>
        <w:t>(text);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displayCursor</w:t>
      </w:r>
      <w:r>
        <w:rPr>
          <w:color w:val="080808"/>
        </w:rPr>
        <w:t>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write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text, </w:t>
      </w:r>
      <w:r>
        <w:rPr>
          <w:color w:val="0033B3"/>
        </w:rPr>
        <w:t xml:space="preserve">int </w:t>
      </w:r>
      <w:r>
        <w:rPr>
          <w:color w:val="080808"/>
        </w:rPr>
        <w:t xml:space="preserve">line, </w:t>
      </w:r>
      <w:r>
        <w:rPr>
          <w:color w:val="0033B3"/>
        </w:rPr>
        <w:t xml:space="preserve">int </w:t>
      </w:r>
      <w:r>
        <w:rPr>
          <w:color w:val="080808"/>
        </w:rPr>
        <w:t>col){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LCD</w:t>
      </w:r>
      <w:r>
        <w:rPr>
          <w:color w:val="080808"/>
        </w:rPr>
        <w:t>.</w:t>
      </w:r>
      <w:r>
        <w:rPr>
          <w:i/>
          <w:iCs/>
          <w:color w:val="080808"/>
        </w:rPr>
        <w:t>cursor</w:t>
      </w:r>
      <w:r>
        <w:rPr>
          <w:color w:val="080808"/>
        </w:rPr>
        <w:t>(line,col);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LCD</w:t>
      </w:r>
      <w:r>
        <w:rPr>
          <w:color w:val="080808"/>
        </w:rPr>
        <w:t>.</w:t>
      </w:r>
      <w:r>
        <w:rPr>
          <w:i/>
          <w:iCs/>
          <w:color w:val="080808"/>
        </w:rPr>
        <w:t>write</w:t>
      </w:r>
      <w:r>
        <w:rPr>
          <w:color w:val="080808"/>
        </w:rPr>
        <w:t>(text);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displayCursor</w:t>
      </w:r>
      <w:r>
        <w:rPr>
          <w:color w:val="080808"/>
        </w:rPr>
        <w:t>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writeOnCenter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txt, </w:t>
      </w:r>
      <w:r>
        <w:rPr>
          <w:color w:val="0033B3"/>
        </w:rPr>
        <w:t xml:space="preserve">int </w:t>
      </w:r>
      <w:r>
        <w:rPr>
          <w:color w:val="080808"/>
        </w:rPr>
        <w:t>line){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setCursor</w:t>
      </w:r>
      <w:r>
        <w:rPr>
          <w:color w:val="080808"/>
        </w:rPr>
        <w:t>(line,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>for</w:t>
      </w:r>
      <w:r>
        <w:rPr>
          <w:color w:val="080808"/>
        </w:rPr>
        <w:t>(;</w:t>
      </w:r>
      <w:r>
        <w:rPr>
          <w:color w:val="000000"/>
        </w:rPr>
        <w:t>LCD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COLS </w:t>
      </w:r>
      <w:r>
        <w:rPr>
          <w:color w:val="080808"/>
        </w:rPr>
        <w:t>&gt;= txt.length()+i*</w:t>
      </w:r>
      <w:r>
        <w:rPr>
          <w:color w:val="1750EB"/>
        </w:rPr>
        <w:t>2</w:t>
      </w:r>
      <w:r>
        <w:rPr>
          <w:color w:val="080808"/>
        </w:rPr>
        <w:t>;++i);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LCD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COLS </w:t>
      </w:r>
      <w:r>
        <w:rPr>
          <w:color w:val="080808"/>
        </w:rPr>
        <w:t>==</w:t>
      </w:r>
      <w:r>
        <w:rPr>
          <w:color w:val="080808"/>
        </w:rPr>
        <w:t xml:space="preserve"> txt.length()+i*</w:t>
      </w:r>
      <w:r>
        <w:rPr>
          <w:color w:val="1750EB"/>
        </w:rPr>
        <w:t>2</w:t>
      </w:r>
      <w:r>
        <w:rPr>
          <w:color w:val="080808"/>
        </w:rPr>
        <w:t xml:space="preserve">)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write</w:t>
      </w:r>
      <w:r>
        <w:rPr>
          <w:color w:val="080808"/>
        </w:rPr>
        <w:t>(txt,line,i);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else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write</w:t>
      </w:r>
      <w:r>
        <w:rPr>
          <w:color w:val="080808"/>
        </w:rPr>
        <w:t>(txt,line,i+</w:t>
      </w:r>
      <w:r>
        <w:rPr>
          <w:i/>
          <w:iCs/>
          <w:color w:val="871094"/>
        </w:rPr>
        <w:t>OFFSET</w:t>
      </w:r>
      <w:r>
        <w:rPr>
          <w:color w:val="080808"/>
        </w:rPr>
        <w:t xml:space="preserve">);   </w:t>
      </w:r>
      <w:r>
        <w:rPr>
          <w:i/>
          <w:iCs/>
          <w:color w:val="8C8C8C"/>
        </w:rPr>
        <w:t>//caso valor seja impar offset txt +1 para a direita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clearScreen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LCD</w:t>
      </w:r>
      <w:r>
        <w:rPr>
          <w:color w:val="080808"/>
        </w:rPr>
        <w:t>.</w:t>
      </w:r>
      <w:r>
        <w:rPr>
          <w:i/>
          <w:iCs/>
          <w:color w:val="080808"/>
        </w:rPr>
        <w:t>clear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int </w:t>
      </w:r>
      <w:r>
        <w:rPr>
          <w:color w:val="00627A"/>
        </w:rPr>
        <w:t>digitDim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digit){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>spaces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>if</w:t>
      </w:r>
      <w:r>
        <w:rPr>
          <w:color w:val="080808"/>
        </w:rPr>
        <w:t xml:space="preserve">(digit &lt; </w:t>
      </w:r>
      <w:r>
        <w:rPr>
          <w:color w:val="1750EB"/>
        </w:rPr>
        <w:t>10</w:t>
      </w:r>
      <w:r>
        <w:rPr>
          <w:color w:val="080808"/>
        </w:rPr>
        <w:t xml:space="preserve">) </w:t>
      </w:r>
      <w:r>
        <w:rPr>
          <w:color w:val="000000"/>
        </w:rPr>
        <w:t xml:space="preserve">spaces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>else if</w:t>
      </w:r>
      <w:r>
        <w:rPr>
          <w:color w:val="080808"/>
        </w:rPr>
        <w:t xml:space="preserve">(digit &lt; </w:t>
      </w:r>
      <w:r>
        <w:rPr>
          <w:color w:val="1750EB"/>
        </w:rPr>
        <w:t>100</w:t>
      </w:r>
      <w:r>
        <w:rPr>
          <w:color w:val="080808"/>
        </w:rPr>
        <w:t xml:space="preserve">) </w:t>
      </w:r>
      <w:r>
        <w:rPr>
          <w:color w:val="000000"/>
        </w:rPr>
        <w:t xml:space="preserve">spaces </w:t>
      </w:r>
      <w:r>
        <w:rPr>
          <w:color w:val="080808"/>
        </w:rPr>
        <w:t xml:space="preserve">=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else </w:t>
      </w:r>
      <w:r>
        <w:rPr>
          <w:color w:val="000000"/>
        </w:rPr>
        <w:t xml:space="preserve">spaces </w:t>
      </w:r>
      <w:r>
        <w:rPr>
          <w:color w:val="080808"/>
        </w:rPr>
        <w:t xml:space="preserve">=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spaces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setCursor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line, </w:t>
      </w:r>
      <w:r>
        <w:rPr>
          <w:color w:val="0033B3"/>
        </w:rPr>
        <w:t xml:space="preserve">int </w:t>
      </w:r>
      <w:r>
        <w:rPr>
          <w:color w:val="080808"/>
        </w:rPr>
        <w:t>col){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LCD</w:t>
      </w:r>
      <w:r>
        <w:rPr>
          <w:color w:val="080808"/>
        </w:rPr>
        <w:t>.</w:t>
      </w:r>
      <w:r>
        <w:rPr>
          <w:i/>
          <w:iCs/>
          <w:color w:val="080808"/>
        </w:rPr>
        <w:t>cursor</w:t>
      </w:r>
      <w:r>
        <w:rPr>
          <w:color w:val="080808"/>
        </w:rPr>
        <w:t>(line, col);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displayCursor</w:t>
      </w:r>
      <w:r>
        <w:rPr>
          <w:color w:val="080808"/>
        </w:rPr>
        <w:t>(</w:t>
      </w:r>
      <w:r>
        <w:rPr>
          <w:color w:val="0033B3"/>
        </w:rPr>
        <w:t xml:space="preserve">boolean </w:t>
      </w:r>
      <w:r>
        <w:rPr>
          <w:color w:val="080808"/>
        </w:rPr>
        <w:t>cursor){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LCD</w:t>
      </w:r>
      <w:r>
        <w:rPr>
          <w:color w:val="080808"/>
        </w:rPr>
        <w:t>.</w:t>
      </w:r>
      <w:r>
        <w:rPr>
          <w:i/>
          <w:iCs/>
          <w:color w:val="080808"/>
        </w:rPr>
        <w:t>displayCursor</w:t>
      </w:r>
      <w:r>
        <w:rPr>
          <w:color w:val="080808"/>
        </w:rPr>
        <w:t>(cursor);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t>}</w:t>
      </w:r>
    </w:p>
    <w:p w14:paraId="14416D00" w14:textId="77777777" w:rsidR="00730595" w:rsidRDefault="00730595"/>
    <w:p w14:paraId="2CFF48A8" w14:textId="77777777" w:rsidR="00730595" w:rsidRDefault="00402850">
      <w:pPr>
        <w:keepNext/>
        <w:keepLines/>
        <w:tabs>
          <w:tab w:val="center" w:pos="3867"/>
        </w:tabs>
        <w:spacing w:after="0" w:line="256" w:lineRule="auto"/>
        <w:ind w:left="-15" w:firstLine="0"/>
        <w:jc w:val="left"/>
        <w:outlineLvl w:val="1"/>
      </w:pPr>
      <w:r>
        <w:rPr>
          <w:rFonts w:ascii="Calibri" w:eastAsia="Calibri" w:hAnsi="Calibri" w:cs="Calibri"/>
          <w:b/>
          <w:sz w:val="32"/>
        </w:rPr>
        <w:t>G.</w:t>
      </w:r>
      <w:r>
        <w:rPr>
          <w:rFonts w:ascii="Calibri" w:eastAsia="Calibri" w:hAnsi="Calibri" w:cs="Calibri"/>
          <w:b/>
          <w:sz w:val="32"/>
        </w:rPr>
        <w:tab/>
        <w:t xml:space="preserve">           </w:t>
      </w:r>
      <w:r>
        <w:rPr>
          <w:rFonts w:ascii="Calibri" w:eastAsia="Calibri" w:hAnsi="Calibri" w:cs="Calibri"/>
          <w:b/>
          <w:i/>
          <w:sz w:val="32"/>
        </w:rPr>
        <w:t>FileAccess</w:t>
      </w:r>
    </w:p>
    <w:p w14:paraId="58931C96" w14:textId="77777777" w:rsidR="00730595" w:rsidRDefault="00402850">
      <w:pPr>
        <w:pStyle w:val="HTMLpr-formatado"/>
        <w:shd w:val="clear" w:color="auto" w:fill="FFFFFF"/>
        <w:spacing w:after="240"/>
      </w:pPr>
      <w:r>
        <w:rPr>
          <w:color w:val="0033B3"/>
        </w:rPr>
        <w:t xml:space="preserve">import </w:t>
      </w:r>
      <w:r>
        <w:rPr>
          <w:color w:val="000000"/>
        </w:rPr>
        <w:t>java.io.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java.util.InputMismatchException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java.util.Scanner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>FileAccess</w:t>
      </w:r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00627A"/>
        </w:rPr>
        <w:t>load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fileName, </w:t>
      </w:r>
      <w:r>
        <w:rPr>
          <w:color w:val="0033B3"/>
        </w:rPr>
        <w:t xml:space="preserve">int </w:t>
      </w:r>
      <w:r>
        <w:rPr>
          <w:color w:val="080808"/>
        </w:rPr>
        <w:t>initialCapacity)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(initialCapacity &lt;= </w:t>
      </w:r>
      <w:r>
        <w:rPr>
          <w:color w:val="1750EB"/>
        </w:rPr>
        <w:t>2</w:t>
      </w:r>
      <w:r>
        <w:rPr>
          <w:color w:val="080808"/>
        </w:rPr>
        <w:t xml:space="preserve">) initialCapacity =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000000"/>
        </w:rPr>
        <w:t xml:space="preserve">SL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ArrayList&lt;&gt;(initialCapacity);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 xml:space="preserve">Scanner </w:t>
      </w:r>
      <w:r>
        <w:rPr>
          <w:color w:val="080808"/>
        </w:rPr>
        <w:t xml:space="preserve">in 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t xml:space="preserve">            in = </w:t>
      </w:r>
      <w:r>
        <w:rPr>
          <w:color w:val="0033B3"/>
        </w:rPr>
        <w:t xml:space="preserve">new </w:t>
      </w:r>
      <w:r>
        <w:rPr>
          <w:color w:val="080808"/>
        </w:rPr>
        <w:t>Scanner(</w:t>
      </w:r>
      <w:r>
        <w:rPr>
          <w:color w:val="0033B3"/>
        </w:rPr>
        <w:t xml:space="preserve">new </w:t>
      </w:r>
      <w:r>
        <w:rPr>
          <w:color w:val="080808"/>
        </w:rPr>
        <w:t>FileInputStream(fileName));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 xml:space="preserve">while </w:t>
      </w:r>
      <w:r>
        <w:rPr>
          <w:color w:val="080808"/>
        </w:rPr>
        <w:t>(in.hasNextLine()) {</w:t>
      </w:r>
      <w:r>
        <w:rPr>
          <w:color w:val="080808"/>
        </w:rPr>
        <w:br/>
      </w:r>
      <w:r>
        <w:rPr>
          <w:color w:val="080808"/>
        </w:rPr>
        <w:t xml:space="preserve">                </w:t>
      </w:r>
      <w:r>
        <w:rPr>
          <w:color w:val="000000"/>
        </w:rPr>
        <w:t>SL</w:t>
      </w:r>
      <w:r>
        <w:rPr>
          <w:color w:val="080808"/>
        </w:rPr>
        <w:t>.add(in.nextLine());</w:t>
      </w:r>
      <w:r>
        <w:rPr>
          <w:color w:val="080808"/>
        </w:rPr>
        <w:br/>
      </w:r>
      <w:r>
        <w:rPr>
          <w:color w:val="080808"/>
        </w:rPr>
        <w:t xml:space="preserve">            }</w:t>
      </w:r>
      <w:r>
        <w:rPr>
          <w:color w:val="080808"/>
        </w:rPr>
        <w:br/>
      </w:r>
      <w:r>
        <w:rPr>
          <w:color w:val="080808"/>
        </w:rPr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FileNotFoundException </w:t>
      </w:r>
      <w:r>
        <w:rPr>
          <w:color w:val="080808"/>
        </w:rPr>
        <w:t xml:space="preserve">| </w:t>
      </w:r>
      <w:r>
        <w:rPr>
          <w:color w:val="000000"/>
        </w:rPr>
        <w:t xml:space="preserve">InputMismatchException </w:t>
      </w:r>
      <w:r>
        <w:rPr>
          <w:color w:val="080808"/>
        </w:rPr>
        <w:t>e) {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>"Er</w:t>
      </w:r>
      <w:r>
        <w:rPr>
          <w:color w:val="067D17"/>
        </w:rPr>
        <w:t xml:space="preserve">ror loading file </w:t>
      </w:r>
      <w:r>
        <w:rPr>
          <w:color w:val="0037A6"/>
        </w:rPr>
        <w:t>\"</w:t>
      </w:r>
      <w:r>
        <w:rPr>
          <w:color w:val="067D17"/>
        </w:rPr>
        <w:t xml:space="preserve">" </w:t>
      </w:r>
      <w:r>
        <w:rPr>
          <w:color w:val="080808"/>
        </w:rPr>
        <w:t xml:space="preserve">+ fileName + </w:t>
      </w:r>
      <w:r>
        <w:rPr>
          <w:color w:val="067D17"/>
        </w:rPr>
        <w:t>"</w:t>
      </w:r>
      <w:r>
        <w:rPr>
          <w:color w:val="0037A6"/>
        </w:rPr>
        <w:t>\"</w:t>
      </w:r>
      <w:r>
        <w:rPr>
          <w:color w:val="067D17"/>
        </w:rPr>
        <w:t>: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 e.getMessage());</w:t>
      </w:r>
      <w:r>
        <w:rPr>
          <w:color w:val="080808"/>
        </w:rPr>
        <w:br/>
      </w:r>
      <w:r>
        <w:rPr>
          <w:color w:val="080808"/>
        </w:rPr>
        <w:t xml:space="preserve">        } </w:t>
      </w:r>
      <w:r>
        <w:rPr>
          <w:color w:val="0033B3"/>
        </w:rPr>
        <w:t xml:space="preserve">finally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(in != </w:t>
      </w:r>
      <w:r>
        <w:rPr>
          <w:color w:val="0033B3"/>
        </w:rPr>
        <w:t>null</w:t>
      </w:r>
      <w:r>
        <w:rPr>
          <w:color w:val="080808"/>
        </w:rPr>
        <w:t xml:space="preserve">) in.close();   </w:t>
      </w:r>
      <w:r>
        <w:rPr>
          <w:i/>
          <w:iCs/>
          <w:color w:val="8C8C8C"/>
        </w:rPr>
        <w:t>// Close the file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SL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save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 xml:space="preserve">fileName,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>&gt; SL)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Bu</w:t>
      </w:r>
      <w:r>
        <w:rPr>
          <w:color w:val="000000"/>
        </w:rPr>
        <w:t xml:space="preserve">fferedWriter </w:t>
      </w:r>
      <w:r>
        <w:rPr>
          <w:color w:val="080808"/>
        </w:rPr>
        <w:t xml:space="preserve">out = </w:t>
      </w:r>
      <w:r>
        <w:rPr>
          <w:color w:val="0033B3"/>
        </w:rPr>
        <w:t>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t xml:space="preserve">            out = </w:t>
      </w:r>
      <w:r>
        <w:rPr>
          <w:color w:val="0033B3"/>
        </w:rPr>
        <w:t xml:space="preserve">new </w:t>
      </w:r>
      <w:r>
        <w:rPr>
          <w:color w:val="080808"/>
        </w:rPr>
        <w:t>BufferedWriter(</w:t>
      </w:r>
      <w:r>
        <w:rPr>
          <w:color w:val="0033B3"/>
        </w:rPr>
        <w:t xml:space="preserve">new </w:t>
      </w:r>
      <w:r>
        <w:rPr>
          <w:color w:val="080808"/>
        </w:rPr>
        <w:t>OutputStreamWriter(</w:t>
      </w:r>
      <w:r>
        <w:rPr>
          <w:color w:val="0033B3"/>
        </w:rPr>
        <w:t xml:space="preserve">new </w:t>
      </w:r>
      <w:r>
        <w:rPr>
          <w:color w:val="080808"/>
        </w:rPr>
        <w:t>FileOutputStream(fileName)));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(SL != </w:t>
      </w:r>
      <w:r>
        <w:rPr>
          <w:color w:val="0033B3"/>
        </w:rPr>
        <w:t>null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t xml:space="preserve">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String s </w:t>
      </w:r>
      <w:r>
        <w:rPr>
          <w:color w:val="080808"/>
        </w:rPr>
        <w:t>: SL) {</w:t>
      </w:r>
      <w:r>
        <w:rPr>
          <w:color w:val="080808"/>
        </w:rPr>
        <w:br/>
      </w:r>
      <w:r>
        <w:rPr>
          <w:color w:val="080808"/>
        </w:rPr>
        <w:t xml:space="preserve">                    out.write(</w:t>
      </w:r>
      <w:r>
        <w:rPr>
          <w:color w:val="000000"/>
        </w:rPr>
        <w:t>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        out.newLine();</w:t>
      </w:r>
      <w:r>
        <w:rPr>
          <w:color w:val="080808"/>
        </w:rPr>
        <w:br/>
      </w:r>
      <w:r>
        <w:rPr>
          <w:color w:val="080808"/>
        </w:rPr>
        <w:t xml:space="preserve">                }</w:t>
      </w:r>
      <w:r>
        <w:rPr>
          <w:color w:val="080808"/>
        </w:rPr>
        <w:br/>
      </w:r>
      <w:r>
        <w:rPr>
          <w:color w:val="080808"/>
        </w:rPr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IOException </w:t>
      </w:r>
      <w:r>
        <w:rPr>
          <w:color w:val="080808"/>
        </w:rPr>
        <w:t>e) {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"Error saving file </w:t>
      </w:r>
      <w:r>
        <w:rPr>
          <w:color w:val="0037A6"/>
        </w:rPr>
        <w:t>\"</w:t>
      </w:r>
      <w:r>
        <w:rPr>
          <w:color w:val="067D17"/>
        </w:rPr>
        <w:t xml:space="preserve">" </w:t>
      </w:r>
      <w:r>
        <w:rPr>
          <w:color w:val="080808"/>
        </w:rPr>
        <w:t xml:space="preserve">+ fileName + </w:t>
      </w:r>
      <w:r>
        <w:rPr>
          <w:color w:val="067D17"/>
        </w:rPr>
        <w:t>"</w:t>
      </w:r>
      <w:r>
        <w:rPr>
          <w:color w:val="0037A6"/>
        </w:rPr>
        <w:t>\"</w:t>
      </w:r>
      <w:r>
        <w:rPr>
          <w:color w:val="067D17"/>
        </w:rPr>
        <w:t>: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 e.getMessage());</w:t>
      </w:r>
      <w:r>
        <w:rPr>
          <w:color w:val="080808"/>
        </w:rPr>
        <w:br/>
      </w:r>
      <w:r>
        <w:rPr>
          <w:color w:val="080808"/>
        </w:rPr>
        <w:t xml:space="preserve">        }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(out 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t xml:space="preserve">                out.</w:t>
      </w:r>
      <w:r>
        <w:rPr>
          <w:color w:val="080808"/>
        </w:rPr>
        <w:t>flush();</w:t>
      </w:r>
      <w:r>
        <w:rPr>
          <w:color w:val="080808"/>
        </w:rPr>
        <w:br/>
      </w:r>
      <w:r>
        <w:rPr>
          <w:color w:val="080808"/>
        </w:rPr>
        <w:t xml:space="preserve">                out.close();  </w:t>
      </w:r>
      <w:r>
        <w:rPr>
          <w:i/>
          <w:iCs/>
          <w:color w:val="8C8C8C"/>
        </w:rPr>
        <w:t>// Close the file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t xml:space="preserve">        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IOException </w:t>
      </w:r>
      <w:r>
        <w:rPr>
          <w:color w:val="080808"/>
        </w:rPr>
        <w:t>e) {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.println(</w:t>
      </w:r>
      <w:r>
        <w:rPr>
          <w:color w:val="067D17"/>
        </w:rPr>
        <w:t xml:space="preserve">"Error saving file </w:t>
      </w:r>
      <w:r>
        <w:rPr>
          <w:color w:val="0037A6"/>
        </w:rPr>
        <w:t>\"</w:t>
      </w:r>
      <w:r>
        <w:rPr>
          <w:color w:val="067D17"/>
        </w:rPr>
        <w:t xml:space="preserve">" </w:t>
      </w:r>
      <w:r>
        <w:rPr>
          <w:color w:val="080808"/>
        </w:rPr>
        <w:t xml:space="preserve">+ fileName + </w:t>
      </w:r>
      <w:r>
        <w:rPr>
          <w:color w:val="067D17"/>
        </w:rPr>
        <w:t>"</w:t>
      </w:r>
      <w:r>
        <w:rPr>
          <w:color w:val="0037A6"/>
        </w:rPr>
        <w:t>\"</w:t>
      </w:r>
      <w:r>
        <w:rPr>
          <w:color w:val="067D17"/>
        </w:rPr>
        <w:t>: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>+ e.getMessage());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t>}</w:t>
      </w:r>
    </w:p>
    <w:p w14:paraId="1EBC923E" w14:textId="77777777" w:rsidR="00730595" w:rsidRDefault="00730595"/>
    <w:p w14:paraId="43430FA4" w14:textId="77777777" w:rsidR="00730595" w:rsidRDefault="00402850">
      <w:pPr>
        <w:keepNext/>
        <w:keepLines/>
        <w:tabs>
          <w:tab w:val="center" w:pos="3867"/>
        </w:tabs>
        <w:spacing w:after="0" w:line="256" w:lineRule="auto"/>
        <w:ind w:left="-15" w:firstLine="0"/>
        <w:jc w:val="left"/>
        <w:outlineLvl w:val="1"/>
      </w:pPr>
      <w:r>
        <w:rPr>
          <w:rFonts w:ascii="Calibri" w:eastAsia="Calibri" w:hAnsi="Calibri" w:cs="Calibri"/>
          <w:b/>
          <w:sz w:val="32"/>
        </w:rPr>
        <w:t>H.</w:t>
      </w:r>
      <w:r>
        <w:rPr>
          <w:rFonts w:ascii="Calibri" w:eastAsia="Calibri" w:hAnsi="Calibri" w:cs="Calibri"/>
          <w:b/>
          <w:sz w:val="32"/>
        </w:rPr>
        <w:tab/>
        <w:t xml:space="preserve">        </w:t>
      </w:r>
      <w:r>
        <w:rPr>
          <w:rFonts w:ascii="Calibri" w:eastAsia="Calibri" w:hAnsi="Calibri" w:cs="Calibri"/>
          <w:b/>
          <w:i/>
          <w:sz w:val="32"/>
        </w:rPr>
        <w:t>Stastiscs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7EBBEC7A" w14:textId="77777777" w:rsidR="00730595" w:rsidRDefault="00402850">
      <w:pPr>
        <w:pStyle w:val="HTMLpr-formatado"/>
        <w:shd w:val="clear" w:color="auto" w:fill="FFFFFF"/>
      </w:pPr>
      <w:r>
        <w:rPr>
          <w:color w:val="0033B3"/>
        </w:rPr>
        <w:t xml:space="preserve">import </w:t>
      </w:r>
      <w:r>
        <w:rPr>
          <w:color w:val="000000"/>
        </w:rPr>
        <w:t>java.util</w:t>
      </w:r>
      <w:r>
        <w:rPr>
          <w:color w:val="000000"/>
        </w:rPr>
        <w:t>.ArrayList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Statistics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final static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STATISTICSFILENAME </w:t>
      </w:r>
      <w:r>
        <w:rPr>
          <w:color w:val="080808"/>
        </w:rPr>
        <w:t xml:space="preserve">= </w:t>
      </w:r>
      <w:r>
        <w:rPr>
          <w:color w:val="067D17"/>
        </w:rPr>
        <w:t>"Statistics.txt"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final static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ROULETTE_STATSFILENAME </w:t>
      </w:r>
      <w:r>
        <w:rPr>
          <w:color w:val="080808"/>
        </w:rPr>
        <w:t xml:space="preserve">= </w:t>
      </w:r>
      <w:r>
        <w:rPr>
          <w:color w:val="067D17"/>
        </w:rPr>
        <w:t>"Roulette_Stats.txt"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static int </w:t>
      </w:r>
      <w:r>
        <w:rPr>
          <w:i/>
          <w:iCs/>
          <w:color w:val="871094"/>
        </w:rPr>
        <w:t>games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static int </w:t>
      </w:r>
      <w:r>
        <w:rPr>
          <w:i/>
          <w:iCs/>
          <w:color w:val="871094"/>
        </w:rPr>
        <w:t>coins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betsWon </w:t>
      </w:r>
      <w:r>
        <w:rPr>
          <w:color w:val="080808"/>
        </w:rPr>
        <w:t xml:space="preserve">= 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betsWonValue </w:t>
      </w:r>
      <w:r>
        <w:rPr>
          <w:color w:val="080808"/>
        </w:rPr>
        <w:t xml:space="preserve">= 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init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load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addGame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871094"/>
        </w:rPr>
        <w:t>games</w:t>
      </w:r>
      <w:r>
        <w:rPr>
          <w:color w:val="080808"/>
        </w:rPr>
        <w:t>++;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save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addCoins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c){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871094"/>
        </w:rPr>
        <w:t>coins</w:t>
      </w:r>
      <w:r>
        <w:rPr>
          <w:color w:val="080808"/>
        </w:rPr>
        <w:t>+=c;</w:t>
      </w:r>
      <w:r>
        <w:rPr>
          <w:color w:val="080808"/>
        </w:rPr>
        <w:br/>
      </w:r>
      <w:r>
        <w:rPr>
          <w:color w:val="080808"/>
        </w:rPr>
        <w:t xml:space="preserve">   </w:t>
      </w:r>
      <w:r>
        <w:rPr>
          <w:color w:val="080808"/>
        </w:rPr>
        <w:t xml:space="preserve">     </w:t>
      </w:r>
      <w:r>
        <w:rPr>
          <w:i/>
          <w:iCs/>
          <w:color w:val="080808"/>
        </w:rPr>
        <w:t>save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int </w:t>
      </w:r>
      <w:r>
        <w:rPr>
          <w:color w:val="00627A"/>
        </w:rPr>
        <w:t>getGames</w:t>
      </w:r>
      <w:r>
        <w:rPr>
          <w:color w:val="080808"/>
        </w:rPr>
        <w:t>(){</w:t>
      </w:r>
      <w:r>
        <w:rPr>
          <w:color w:val="0033B3"/>
        </w:rPr>
        <w:t xml:space="preserve">return </w:t>
      </w:r>
      <w:r>
        <w:rPr>
          <w:i/>
          <w:iCs/>
          <w:color w:val="871094"/>
        </w:rPr>
        <w:t>games</w:t>
      </w:r>
      <w:r>
        <w:rPr>
          <w:color w:val="080808"/>
        </w:rPr>
        <w:t>;}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int </w:t>
      </w:r>
      <w:r>
        <w:rPr>
          <w:color w:val="00627A"/>
        </w:rPr>
        <w:t>getCoins</w:t>
      </w:r>
      <w:r>
        <w:rPr>
          <w:color w:val="080808"/>
        </w:rPr>
        <w:t>(){</w:t>
      </w:r>
      <w:r>
        <w:rPr>
          <w:color w:val="0033B3"/>
        </w:rPr>
        <w:t xml:space="preserve">return </w:t>
      </w:r>
      <w:r>
        <w:rPr>
          <w:i/>
          <w:iCs/>
          <w:color w:val="871094"/>
        </w:rPr>
        <w:t>coins</w:t>
      </w:r>
      <w:r>
        <w:rPr>
          <w:color w:val="080808"/>
        </w:rPr>
        <w:t>;}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clear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871094"/>
        </w:rPr>
        <w:t>coins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871094"/>
        </w:rPr>
        <w:t>games</w:t>
      </w:r>
      <w:r>
        <w:rPr>
          <w:color w:val="080808"/>
        </w:rPr>
        <w:t>=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</w:t>
      </w:r>
      <w:r>
        <w:rPr>
          <w:i/>
          <w:iCs/>
          <w:color w:val="8C8C8C"/>
        </w:rPr>
        <w:t>//</w:t>
      </w:r>
      <w:r>
        <w:rPr>
          <w:i/>
          <w:iCs/>
          <w:color w:val="008DDE"/>
        </w:rPr>
        <w:t>TODO</w:t>
      </w:r>
      <w:r>
        <w:rPr>
          <w:i/>
          <w:iCs/>
          <w:color w:val="008DDE"/>
        </w:rPr>
        <w:br/>
      </w:r>
      <w:r>
        <w:rPr>
          <w:i/>
          <w:iCs/>
          <w:color w:val="008DDE"/>
        </w:rPr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 xml:space="preserve">//Carrega estatisticas a partir de um </w:t>
      </w:r>
      <w:r>
        <w:rPr>
          <w:i/>
          <w:iCs/>
          <w:color w:val="8C8C8C"/>
        </w:rPr>
        <w:t>ficheiro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private static void </w:t>
      </w:r>
      <w:r>
        <w:rPr>
          <w:color w:val="00627A"/>
        </w:rPr>
        <w:t>load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clear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000000"/>
        </w:rPr>
        <w:t>SL</w:t>
      </w:r>
      <w:r>
        <w:rPr>
          <w:color w:val="080808"/>
        </w:rPr>
        <w:t>=</w:t>
      </w:r>
      <w:r>
        <w:rPr>
          <w:color w:val="000000"/>
        </w:rPr>
        <w:t>FileAccess</w:t>
      </w:r>
      <w:r>
        <w:rPr>
          <w:color w:val="080808"/>
        </w:rPr>
        <w:t>.</w:t>
      </w:r>
      <w:r>
        <w:rPr>
          <w:i/>
          <w:iCs/>
          <w:color w:val="080808"/>
        </w:rPr>
        <w:t>load</w:t>
      </w:r>
      <w:r>
        <w:rPr>
          <w:color w:val="080808"/>
        </w:rPr>
        <w:t>(</w:t>
      </w:r>
      <w:r>
        <w:rPr>
          <w:i/>
          <w:iCs/>
          <w:color w:val="871094"/>
        </w:rPr>
        <w:t>STATISTICSFILENAME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SL</w:t>
      </w:r>
      <w:r>
        <w:rPr>
          <w:color w:val="080808"/>
        </w:rPr>
        <w:t>.size()&gt;=</w:t>
      </w:r>
      <w:r>
        <w:rPr>
          <w:color w:val="1750EB"/>
        </w:rPr>
        <w:t>2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i/>
          <w:iCs/>
          <w:color w:val="871094"/>
        </w:rPr>
        <w:t xml:space="preserve">games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0000"/>
        </w:rPr>
        <w:t>SL</w:t>
      </w:r>
      <w:r>
        <w:rPr>
          <w:color w:val="080808"/>
        </w:rPr>
        <w:t>.get(</w:t>
      </w:r>
      <w:r>
        <w:rPr>
          <w:color w:val="1750EB"/>
        </w:rPr>
        <w:t>0</w:t>
      </w:r>
      <w:r>
        <w:rPr>
          <w:color w:val="080808"/>
        </w:rPr>
        <w:t>) 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i/>
          <w:iCs/>
          <w:color w:val="871094"/>
        </w:rPr>
        <w:t xml:space="preserve">coins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000000"/>
        </w:rPr>
        <w:t>SL</w:t>
      </w:r>
      <w:r>
        <w:rPr>
          <w:color w:val="080808"/>
        </w:rPr>
        <w:t>.get(</w:t>
      </w:r>
      <w:r>
        <w:rPr>
          <w:color w:val="1750EB"/>
        </w:rPr>
        <w:t>1</w:t>
      </w:r>
      <w:r>
        <w:rPr>
          <w:color w:val="080808"/>
        </w:rPr>
        <w:t>) );</w:t>
      </w:r>
      <w:r>
        <w:rPr>
          <w:color w:val="080808"/>
        </w:rPr>
        <w:br/>
      </w:r>
      <w:r>
        <w:rPr>
          <w:color w:val="080808"/>
        </w:rPr>
        <w:t xml:space="preserve"> </w:t>
      </w:r>
      <w:r>
        <w:rPr>
          <w:color w:val="080808"/>
        </w:rPr>
        <w:t xml:space="preserve">       }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000000"/>
        </w:rPr>
        <w:t xml:space="preserve">RSL </w:t>
      </w:r>
      <w:r>
        <w:rPr>
          <w:color w:val="080808"/>
        </w:rPr>
        <w:t xml:space="preserve">= </w:t>
      </w:r>
      <w:r>
        <w:rPr>
          <w:color w:val="000000"/>
        </w:rPr>
        <w:t>FileAccess</w:t>
      </w:r>
      <w:r>
        <w:rPr>
          <w:color w:val="080808"/>
        </w:rPr>
        <w:t>.</w:t>
      </w:r>
      <w:r>
        <w:rPr>
          <w:i/>
          <w:iCs/>
          <w:color w:val="080808"/>
        </w:rPr>
        <w:t>load</w:t>
      </w:r>
      <w:r>
        <w:rPr>
          <w:color w:val="080808"/>
        </w:rPr>
        <w:t>(</w:t>
      </w:r>
      <w:r>
        <w:rPr>
          <w:i/>
          <w:iCs/>
          <w:color w:val="871094"/>
        </w:rPr>
        <w:t>ROULETTE_STATSFILENAME</w:t>
      </w:r>
      <w:r>
        <w:rPr>
          <w:color w:val="080808"/>
        </w:rPr>
        <w:t>,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 xml:space="preserve">; i &lt; </w:t>
      </w:r>
      <w:r>
        <w:rPr>
          <w:color w:val="1750EB"/>
        </w:rPr>
        <w:t>10</w:t>
      </w:r>
      <w:r>
        <w:rPr>
          <w:color w:val="080808"/>
        </w:rPr>
        <w:t>; i++){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i/>
          <w:iCs/>
          <w:color w:val="871094"/>
        </w:rPr>
        <w:t xml:space="preserve">betsWon </w:t>
      </w:r>
      <w:r>
        <w:rPr>
          <w:color w:val="080808"/>
        </w:rPr>
        <w:t xml:space="preserve">= </w:t>
      </w:r>
      <w:r>
        <w:rPr>
          <w:color w:val="067D17"/>
        </w:rPr>
        <w:t xml:space="preserve">"" </w:t>
      </w:r>
      <w:r>
        <w:rPr>
          <w:color w:val="080808"/>
        </w:rPr>
        <w:t xml:space="preserve">+ </w:t>
      </w:r>
      <w:r>
        <w:rPr>
          <w:color w:val="000000"/>
        </w:rPr>
        <w:t>RSL</w:t>
      </w:r>
      <w:r>
        <w:rPr>
          <w:color w:val="080808"/>
        </w:rPr>
        <w:t>.get(i).charAt(</w:t>
      </w:r>
      <w:r>
        <w:rPr>
          <w:color w:val="1750EB"/>
        </w:rPr>
        <w:t>2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>RouletteGameApp</w:t>
      </w:r>
      <w:r>
        <w:rPr>
          <w:color w:val="080808"/>
        </w:rPr>
        <w:t>.</w:t>
      </w:r>
      <w:r>
        <w:rPr>
          <w:i/>
          <w:iCs/>
          <w:color w:val="871094"/>
        </w:rPr>
        <w:t>betsWon</w:t>
      </w:r>
      <w:r>
        <w:rPr>
          <w:color w:val="080808"/>
        </w:rPr>
        <w:t xml:space="preserve">[i] 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i/>
          <w:iCs/>
          <w:color w:val="871094"/>
        </w:rPr>
        <w:t>betsWon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i/>
          <w:iCs/>
          <w:color w:val="871094"/>
        </w:rPr>
        <w:t xml:space="preserve">betsWonValue </w:t>
      </w:r>
      <w:r>
        <w:rPr>
          <w:color w:val="080808"/>
        </w:rPr>
        <w:t xml:space="preserve">= </w:t>
      </w:r>
      <w:r>
        <w:rPr>
          <w:color w:val="067D17"/>
        </w:rPr>
        <w:t xml:space="preserve">"" </w:t>
      </w:r>
      <w:r>
        <w:rPr>
          <w:color w:val="080808"/>
        </w:rPr>
        <w:t xml:space="preserve">+ </w:t>
      </w:r>
      <w:r>
        <w:rPr>
          <w:color w:val="000000"/>
        </w:rPr>
        <w:t>RSL</w:t>
      </w:r>
      <w:r>
        <w:rPr>
          <w:color w:val="080808"/>
        </w:rPr>
        <w:t>.get(i).charAt(</w:t>
      </w:r>
      <w:r>
        <w:rPr>
          <w:color w:val="1750EB"/>
        </w:rPr>
        <w:t>4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>RouletteGameApp</w:t>
      </w:r>
      <w:r>
        <w:rPr>
          <w:color w:val="080808"/>
        </w:rPr>
        <w:t>.</w:t>
      </w:r>
      <w:r>
        <w:rPr>
          <w:i/>
          <w:iCs/>
          <w:color w:val="871094"/>
        </w:rPr>
        <w:t>betsWonValue</w:t>
      </w:r>
      <w:r>
        <w:rPr>
          <w:color w:val="080808"/>
        </w:rPr>
        <w:t xml:space="preserve">[i] 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i/>
          <w:iCs/>
          <w:color w:val="871094"/>
        </w:rPr>
        <w:t>betsWonValue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}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>// Grava as estatisticas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save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000000"/>
        </w:rPr>
        <w:t>SL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ArrayList&lt;&gt;(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SL</w:t>
      </w:r>
      <w:r>
        <w:rPr>
          <w:color w:val="080808"/>
        </w:rPr>
        <w:t>.add(</w:t>
      </w:r>
      <w:r>
        <w:rPr>
          <w:color w:val="067D17"/>
        </w:rPr>
        <w:t>""</w:t>
      </w:r>
      <w:r>
        <w:rPr>
          <w:color w:val="080808"/>
        </w:rPr>
        <w:t>+</w:t>
      </w:r>
      <w:r>
        <w:rPr>
          <w:i/>
          <w:iCs/>
          <w:color w:val="871094"/>
        </w:rPr>
        <w:t>games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SL</w:t>
      </w:r>
      <w:r>
        <w:rPr>
          <w:color w:val="080808"/>
        </w:rPr>
        <w:t>.add(</w:t>
      </w:r>
      <w:r>
        <w:rPr>
          <w:color w:val="067D17"/>
        </w:rPr>
        <w:t>""</w:t>
      </w:r>
      <w:r>
        <w:rPr>
          <w:color w:val="080808"/>
        </w:rPr>
        <w:t>+</w:t>
      </w:r>
      <w:r>
        <w:rPr>
          <w:i/>
          <w:iCs/>
          <w:color w:val="871094"/>
        </w:rPr>
        <w:t>coins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FileAccess</w:t>
      </w:r>
      <w:r>
        <w:rPr>
          <w:color w:val="080808"/>
        </w:rPr>
        <w:t>.</w:t>
      </w:r>
      <w:r>
        <w:rPr>
          <w:i/>
          <w:iCs/>
          <w:color w:val="080808"/>
        </w:rPr>
        <w:t>save</w:t>
      </w:r>
      <w:r>
        <w:rPr>
          <w:color w:val="080808"/>
        </w:rPr>
        <w:t>(</w:t>
      </w:r>
      <w:r>
        <w:rPr>
          <w:i/>
          <w:iCs/>
          <w:color w:val="871094"/>
        </w:rPr>
        <w:t>STATISTICSFILENAME</w:t>
      </w:r>
      <w:r>
        <w:rPr>
          <w:color w:val="080808"/>
        </w:rPr>
        <w:t>,</w:t>
      </w:r>
      <w:r>
        <w:rPr>
          <w:color w:val="000000"/>
        </w:rPr>
        <w:t>SL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String</w:t>
      </w:r>
      <w:r>
        <w:rPr>
          <w:color w:val="080808"/>
        </w:rPr>
        <w:t xml:space="preserve">&gt; </w:t>
      </w:r>
      <w:r>
        <w:rPr>
          <w:color w:val="000000"/>
        </w:rPr>
        <w:t xml:space="preserve">RSL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ArrayList&lt;&gt;(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 xml:space="preserve">; i &lt; </w:t>
      </w:r>
      <w:r>
        <w:rPr>
          <w:color w:val="1750EB"/>
        </w:rPr>
        <w:t>10</w:t>
      </w:r>
      <w:r>
        <w:rPr>
          <w:color w:val="080808"/>
        </w:rPr>
        <w:t>; i++)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>RSL</w:t>
      </w:r>
      <w:r>
        <w:rPr>
          <w:color w:val="080808"/>
        </w:rPr>
        <w:t>.add(</w:t>
      </w:r>
      <w:r>
        <w:rPr>
          <w:color w:val="067D17"/>
        </w:rPr>
        <w:t>""</w:t>
      </w:r>
      <w:r>
        <w:rPr>
          <w:color w:val="080808"/>
        </w:rPr>
        <w:t>+ i +</w:t>
      </w:r>
      <w:r>
        <w:rPr>
          <w:color w:val="067D17"/>
        </w:rPr>
        <w:t xml:space="preserve">";" </w:t>
      </w:r>
      <w:r>
        <w:rPr>
          <w:color w:val="080808"/>
        </w:rPr>
        <w:t xml:space="preserve">+ </w:t>
      </w:r>
      <w:r>
        <w:rPr>
          <w:color w:val="000000"/>
        </w:rPr>
        <w:t>RouletteGameApp</w:t>
      </w:r>
      <w:r>
        <w:rPr>
          <w:color w:val="080808"/>
        </w:rPr>
        <w:t>.</w:t>
      </w:r>
      <w:r>
        <w:rPr>
          <w:i/>
          <w:iCs/>
          <w:color w:val="871094"/>
        </w:rPr>
        <w:t>betsWon</w:t>
      </w:r>
      <w:r>
        <w:rPr>
          <w:color w:val="080808"/>
        </w:rPr>
        <w:t xml:space="preserve">[i] + </w:t>
      </w:r>
      <w:r>
        <w:rPr>
          <w:color w:val="067D17"/>
        </w:rPr>
        <w:t xml:space="preserve">";" </w:t>
      </w:r>
      <w:r>
        <w:rPr>
          <w:color w:val="080808"/>
        </w:rPr>
        <w:t xml:space="preserve">+ </w:t>
      </w:r>
      <w:r>
        <w:rPr>
          <w:color w:val="000000"/>
        </w:rPr>
        <w:t>RouletteGameApp</w:t>
      </w:r>
      <w:r>
        <w:rPr>
          <w:color w:val="080808"/>
        </w:rPr>
        <w:t>.</w:t>
      </w:r>
      <w:r>
        <w:rPr>
          <w:i/>
          <w:iCs/>
          <w:color w:val="871094"/>
        </w:rPr>
        <w:t>betsWonValue</w:t>
      </w:r>
      <w:r>
        <w:rPr>
          <w:color w:val="080808"/>
        </w:rPr>
        <w:t>[i]);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FileAccess</w:t>
      </w:r>
      <w:r>
        <w:rPr>
          <w:color w:val="080808"/>
        </w:rPr>
        <w:t>.</w:t>
      </w:r>
      <w:r>
        <w:rPr>
          <w:i/>
          <w:iCs/>
          <w:color w:val="080808"/>
        </w:rPr>
        <w:t>save</w:t>
      </w:r>
      <w:r>
        <w:rPr>
          <w:color w:val="080808"/>
        </w:rPr>
        <w:t>(</w:t>
      </w:r>
      <w:r>
        <w:rPr>
          <w:i/>
          <w:iCs/>
          <w:color w:val="871094"/>
        </w:rPr>
        <w:t>ROULETTE_STATSFILENAME</w:t>
      </w:r>
      <w:r>
        <w:rPr>
          <w:color w:val="080808"/>
        </w:rPr>
        <w:t>,</w:t>
      </w:r>
      <w:r>
        <w:rPr>
          <w:color w:val="000000"/>
        </w:rPr>
        <w:t>RSL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t>}</w:t>
      </w:r>
    </w:p>
    <w:p w14:paraId="0A6C05BA" w14:textId="77777777" w:rsidR="00730595" w:rsidRDefault="00730595"/>
    <w:p w14:paraId="6D24585B" w14:textId="77777777" w:rsidR="00730595" w:rsidRDefault="00730595"/>
    <w:p w14:paraId="265E8635" w14:textId="77777777" w:rsidR="00730595" w:rsidRDefault="00730595"/>
    <w:p w14:paraId="134F6F81" w14:textId="77777777" w:rsidR="00730595" w:rsidRDefault="00730595"/>
    <w:p w14:paraId="69756FF1" w14:textId="77777777" w:rsidR="00730595" w:rsidRDefault="00730595"/>
    <w:p w14:paraId="595466B6" w14:textId="77777777" w:rsidR="00730595" w:rsidRDefault="00730595"/>
    <w:p w14:paraId="15F53F1E" w14:textId="77777777" w:rsidR="00730595" w:rsidRDefault="00730595"/>
    <w:p w14:paraId="7C83240F" w14:textId="77777777" w:rsidR="00730595" w:rsidRDefault="00730595"/>
    <w:p w14:paraId="4E0B3C33" w14:textId="77777777" w:rsidR="00730595" w:rsidRDefault="00730595"/>
    <w:p w14:paraId="201147F9" w14:textId="77777777" w:rsidR="00730595" w:rsidRDefault="00730595"/>
    <w:p w14:paraId="5202CDF5" w14:textId="77777777" w:rsidR="00730595" w:rsidRDefault="00730595"/>
    <w:p w14:paraId="50A41A2D" w14:textId="77777777" w:rsidR="00730595" w:rsidRDefault="00730595"/>
    <w:p w14:paraId="428D18F3" w14:textId="77777777" w:rsidR="00730595" w:rsidRDefault="00730595"/>
    <w:p w14:paraId="3A02EBA2" w14:textId="77777777" w:rsidR="00730595" w:rsidRDefault="00730595"/>
    <w:p w14:paraId="1D167906" w14:textId="77777777" w:rsidR="00730595" w:rsidRDefault="00730595"/>
    <w:p w14:paraId="022DA67D" w14:textId="77777777" w:rsidR="00730595" w:rsidRDefault="00730595"/>
    <w:p w14:paraId="2C58AB94" w14:textId="77777777" w:rsidR="00730595" w:rsidRDefault="00730595"/>
    <w:p w14:paraId="60BB2003" w14:textId="77777777" w:rsidR="00730595" w:rsidRDefault="00730595"/>
    <w:p w14:paraId="05C7FC5E" w14:textId="77777777" w:rsidR="00730595" w:rsidRDefault="00730595"/>
    <w:p w14:paraId="64295D7D" w14:textId="77777777" w:rsidR="00730595" w:rsidRDefault="00730595"/>
    <w:p w14:paraId="21F47F38" w14:textId="77777777" w:rsidR="00730595" w:rsidRDefault="00730595"/>
    <w:p w14:paraId="3BC15605" w14:textId="77777777" w:rsidR="00730595" w:rsidRDefault="00730595"/>
    <w:p w14:paraId="030DCD05" w14:textId="77777777" w:rsidR="00730595" w:rsidRDefault="00730595"/>
    <w:p w14:paraId="437EEC11" w14:textId="77777777" w:rsidR="00730595" w:rsidRDefault="00730595"/>
    <w:p w14:paraId="77332B4E" w14:textId="77777777" w:rsidR="00730595" w:rsidRDefault="00730595"/>
    <w:p w14:paraId="01114C19" w14:textId="77777777" w:rsidR="00730595" w:rsidRDefault="00402850">
      <w:pPr>
        <w:keepNext/>
        <w:keepLines/>
        <w:tabs>
          <w:tab w:val="center" w:pos="3867"/>
        </w:tabs>
        <w:spacing w:after="0" w:line="256" w:lineRule="auto"/>
        <w:ind w:left="-15" w:firstLine="0"/>
        <w:jc w:val="left"/>
        <w:outlineLvl w:val="1"/>
      </w:pPr>
      <w:r>
        <w:rPr>
          <w:rFonts w:ascii="Calibri" w:eastAsia="Calibri" w:hAnsi="Calibri" w:cs="Calibri"/>
          <w:b/>
          <w:sz w:val="32"/>
        </w:rPr>
        <w:t>I.</w:t>
      </w:r>
      <w:r>
        <w:rPr>
          <w:rFonts w:ascii="Calibri" w:eastAsia="Calibri" w:hAnsi="Calibri" w:cs="Calibri"/>
          <w:b/>
          <w:sz w:val="32"/>
        </w:rPr>
        <w:tab/>
        <w:t xml:space="preserve">                     </w:t>
      </w:r>
      <w:r>
        <w:rPr>
          <w:rFonts w:ascii="Calibri" w:eastAsia="Calibri" w:hAnsi="Calibri" w:cs="Calibri"/>
          <w:b/>
          <w:i/>
          <w:sz w:val="32"/>
        </w:rPr>
        <w:t>Roulette Display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0FA0F8D5" w14:textId="77777777" w:rsidR="00730595" w:rsidRDefault="00402850">
      <w:pPr>
        <w:pStyle w:val="HTMLpr-formatado"/>
        <w:shd w:val="clear" w:color="auto" w:fill="FFFFFF"/>
      </w:pPr>
      <w:r>
        <w:rPr>
          <w:color w:val="0033B3"/>
        </w:rPr>
        <w:t xml:space="preserve">import </w:t>
      </w:r>
      <w:r>
        <w:rPr>
          <w:color w:val="000000"/>
        </w:rPr>
        <w:t>java.lang.Math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isel.leic.utils.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// Controla o Roulette </w:t>
      </w:r>
      <w:r>
        <w:rPr>
          <w:i/>
          <w:iCs/>
          <w:color w:val="8C8C8C"/>
        </w:rPr>
        <w:t>Display.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RouletteDisplay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MAX_ANIMATION_TIME_ROTATINGSEGMENT </w:t>
      </w:r>
      <w:r>
        <w:rPr>
          <w:color w:val="080808"/>
        </w:rPr>
        <w:t xml:space="preserve">= </w:t>
      </w:r>
      <w:r>
        <w:rPr>
          <w:color w:val="1750EB"/>
        </w:rPr>
        <w:t>15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MIN_ANIMATION_TIME_ROTATINGSEGMENT </w:t>
      </w:r>
      <w:r>
        <w:rPr>
          <w:color w:val="080808"/>
        </w:rPr>
        <w:t xml:space="preserve">= </w:t>
      </w:r>
      <w:r>
        <w:rPr>
          <w:color w:val="1750EB"/>
        </w:rPr>
        <w:t>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MAX_ANIMATION_TIME_ROTATINGNUMBERS </w:t>
      </w:r>
      <w:r>
        <w:rPr>
          <w:color w:val="080808"/>
        </w:rPr>
        <w:t xml:space="preserve">= </w:t>
      </w:r>
      <w:r>
        <w:rPr>
          <w:color w:val="1750EB"/>
        </w:rPr>
        <w:t>15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>pr</w:t>
      </w:r>
      <w:r>
        <w:rPr>
          <w:color w:val="0033B3"/>
        </w:rPr>
        <w:t xml:space="preserve">ivate static final int </w:t>
      </w:r>
      <w:r>
        <w:rPr>
          <w:i/>
          <w:iCs/>
          <w:color w:val="871094"/>
        </w:rPr>
        <w:t xml:space="preserve">MIN_ANIMATION_TIME_ROTATINGNUMBERS </w:t>
      </w:r>
      <w:r>
        <w:rPr>
          <w:color w:val="080808"/>
        </w:rPr>
        <w:t xml:space="preserve">= </w:t>
      </w:r>
      <w:r>
        <w:rPr>
          <w:color w:val="1750EB"/>
        </w:rPr>
        <w:t>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LAST_NUMBER_SHOW_TIME </w:t>
      </w:r>
      <w:r>
        <w:rPr>
          <w:color w:val="080808"/>
        </w:rPr>
        <w:t xml:space="preserve">= </w:t>
      </w:r>
      <w:r>
        <w:rPr>
          <w:color w:val="1750EB"/>
        </w:rPr>
        <w:t>5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LASTBUTONE_NUMBER_SHOW_TIME </w:t>
      </w:r>
      <w:r>
        <w:rPr>
          <w:color w:val="080808"/>
        </w:rPr>
        <w:t xml:space="preserve">=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WR_BIT </w:t>
      </w:r>
      <w:r>
        <w:rPr>
          <w:color w:val="080808"/>
        </w:rPr>
        <w:t xml:space="preserve">= </w:t>
      </w:r>
      <w:r>
        <w:rPr>
          <w:color w:val="1750EB"/>
        </w:rPr>
        <w:t>0x40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ANIM_BIT </w:t>
      </w:r>
      <w:r>
        <w:rPr>
          <w:color w:val="080808"/>
        </w:rPr>
        <w:t xml:space="preserve">= </w:t>
      </w:r>
      <w:r>
        <w:rPr>
          <w:color w:val="1750EB"/>
        </w:rPr>
        <w:t>0x0a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DISPLAY_OFF </w:t>
      </w:r>
      <w:r>
        <w:rPr>
          <w:color w:val="080808"/>
        </w:rPr>
        <w:t xml:space="preserve">= </w:t>
      </w:r>
      <w:r>
        <w:rPr>
          <w:color w:val="1750EB"/>
        </w:rPr>
        <w:t>0x1c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WAIT_TIME </w:t>
      </w:r>
      <w:r>
        <w:rPr>
          <w:color w:val="080808"/>
        </w:rPr>
        <w:t xml:space="preserve">= </w:t>
      </w:r>
      <w:r>
        <w:rPr>
          <w:color w:val="1750EB"/>
        </w:rPr>
        <w:t>300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WAIT_TIME_NUMBER </w:t>
      </w:r>
      <w:r>
        <w:rPr>
          <w:color w:val="080808"/>
        </w:rPr>
        <w:t xml:space="preserve">= </w:t>
      </w:r>
      <w:r>
        <w:rPr>
          <w:color w:val="1750EB"/>
        </w:rPr>
        <w:t>200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WAIT_TIME_HALF_SECOND </w:t>
      </w:r>
      <w:r>
        <w:rPr>
          <w:color w:val="080808"/>
        </w:rPr>
        <w:t xml:space="preserve">= </w:t>
      </w:r>
      <w:r>
        <w:rPr>
          <w:color w:val="1750EB"/>
        </w:rPr>
        <w:t>500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>WAIT</w:t>
      </w:r>
      <w:r>
        <w:rPr>
          <w:i/>
          <w:iCs/>
          <w:color w:val="871094"/>
        </w:rPr>
        <w:t xml:space="preserve">_TIME_ONE_AND_HALF_SECOND </w:t>
      </w:r>
      <w:r>
        <w:rPr>
          <w:color w:val="080808"/>
        </w:rPr>
        <w:t xml:space="preserve">= </w:t>
      </w:r>
      <w:r>
        <w:rPr>
          <w:color w:val="1750EB"/>
        </w:rPr>
        <w:t>1500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WAIT_TIME_TWO_AND_HALF_SECOND </w:t>
      </w:r>
      <w:r>
        <w:rPr>
          <w:color w:val="080808"/>
        </w:rPr>
        <w:t xml:space="preserve">= </w:t>
      </w:r>
      <w:r>
        <w:rPr>
          <w:color w:val="1750EB"/>
        </w:rPr>
        <w:t>2500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init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init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showNumber(5);</w:t>
      </w:r>
      <w:r>
        <w:rPr>
          <w:color w:val="080808"/>
        </w:rPr>
        <w:br/>
      </w:r>
      <w:r>
        <w:rPr>
          <w:color w:val="080808"/>
        </w:rPr>
        <w:t xml:space="preserve">    }</w:t>
      </w:r>
    </w:p>
    <w:p w14:paraId="2D76BB21" w14:textId="77777777" w:rsidR="00730595" w:rsidRDefault="00402850">
      <w:pPr>
        <w:pStyle w:val="HTMLpr-formatado"/>
        <w:shd w:val="clear" w:color="auto" w:fill="FFFFFF"/>
      </w:pP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i/>
          <w:iCs/>
          <w:color w:val="8C8C8C"/>
        </w:rPr>
        <w:t>// Inicia a classe, estabelecendo os va</w:t>
      </w:r>
      <w:r>
        <w:rPr>
          <w:i/>
          <w:iCs/>
          <w:color w:val="8C8C8C"/>
        </w:rPr>
        <w:t>lores iniciais.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init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clearDisplay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</w:p>
    <w:p w14:paraId="3EF5A55C" w14:textId="77777777" w:rsidR="00730595" w:rsidRDefault="00402850">
      <w:pPr>
        <w:pStyle w:val="HTMLpr-formatado"/>
        <w:shd w:val="clear" w:color="auto" w:fill="FFFFFF"/>
      </w:pPr>
      <w:r>
        <w:rPr>
          <w:color w:val="080808"/>
        </w:rPr>
        <w:t xml:space="preserve">    </w:t>
      </w:r>
      <w:r>
        <w:rPr>
          <w:i/>
          <w:iCs/>
          <w:color w:val="8C8C8C"/>
        </w:rPr>
        <w:t>// Envia comando para apresentar o número sorteado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showNumber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number)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clrBits</w:t>
      </w:r>
      <w:r>
        <w:rPr>
          <w:color w:val="080808"/>
        </w:rPr>
        <w:t>(</w:t>
      </w:r>
      <w:r>
        <w:rPr>
          <w:color w:val="1750EB"/>
        </w:rPr>
        <w:t>0xff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setBits</w:t>
      </w:r>
      <w:r>
        <w:rPr>
          <w:color w:val="080808"/>
        </w:rPr>
        <w:t>(number);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setBits</w:t>
      </w:r>
      <w:r>
        <w:rPr>
          <w:color w:val="080808"/>
        </w:rPr>
        <w:t>(</w:t>
      </w:r>
      <w:r>
        <w:rPr>
          <w:i/>
          <w:iCs/>
          <w:color w:val="871094"/>
        </w:rPr>
        <w:t>WR_BIT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</w:p>
    <w:p w14:paraId="70D59DBD" w14:textId="77777777" w:rsidR="00730595" w:rsidRDefault="00402850">
      <w:pPr>
        <w:pStyle w:val="HTMLpr-formatado"/>
        <w:shd w:val="clear" w:color="auto" w:fill="FFFFFF"/>
      </w:pP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animationRotatingSegment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animationDuration </w:t>
      </w:r>
      <w:r>
        <w:rPr>
          <w:color w:val="080808"/>
        </w:rPr>
        <w:t>= (</w:t>
      </w:r>
      <w:r>
        <w:rPr>
          <w:color w:val="0033B3"/>
        </w:rPr>
        <w:t>int</w:t>
      </w:r>
      <w:r>
        <w:rPr>
          <w:color w:val="080808"/>
        </w:rPr>
        <w:t>) (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random</w:t>
      </w:r>
      <w:r>
        <w:rPr>
          <w:color w:val="080808"/>
        </w:rPr>
        <w:t>() * (</w:t>
      </w:r>
      <w:r>
        <w:rPr>
          <w:i/>
          <w:iCs/>
          <w:color w:val="871094"/>
        </w:rPr>
        <w:t xml:space="preserve">MAX_ANIMATION_TIME_ROTATINGSEGMENT </w:t>
      </w:r>
      <w:r>
        <w:rPr>
          <w:color w:val="080808"/>
        </w:rPr>
        <w:t xml:space="preserve">- </w:t>
      </w:r>
      <w:r>
        <w:rPr>
          <w:i/>
          <w:iCs/>
          <w:color w:val="871094"/>
        </w:rPr>
        <w:t xml:space="preserve">MIN_ANIMATION_TIME_ROTATINGSEGMENT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) * </w:t>
      </w:r>
      <w:r>
        <w:rPr>
          <w:color w:val="1750EB"/>
        </w:rPr>
        <w:t>1000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stopAnimationTime </w:t>
      </w:r>
      <w:r>
        <w:rPr>
          <w:color w:val="080808"/>
        </w:rPr>
        <w:t>= (</w:t>
      </w:r>
      <w:r>
        <w:rPr>
          <w:color w:val="0033B3"/>
        </w:rPr>
        <w:t>int</w:t>
      </w:r>
      <w:r>
        <w:rPr>
          <w:color w:val="080808"/>
        </w:rPr>
        <w:t>) (</w:t>
      </w:r>
      <w:r>
        <w:rPr>
          <w:color w:val="000000"/>
        </w:rPr>
        <w:t>Time</w:t>
      </w:r>
      <w:r>
        <w:rPr>
          <w:color w:val="080808"/>
        </w:rPr>
        <w:t>.</w:t>
      </w:r>
      <w:r>
        <w:rPr>
          <w:i/>
          <w:iCs/>
          <w:color w:val="080808"/>
        </w:rPr>
        <w:t>getTimeInMillis</w:t>
      </w:r>
      <w:r>
        <w:rPr>
          <w:color w:val="080808"/>
        </w:rPr>
        <w:t xml:space="preserve">() + </w:t>
      </w:r>
      <w:r>
        <w:rPr>
          <w:color w:val="000000"/>
        </w:rPr>
        <w:t>animationDuration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>i;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(i = </w:t>
      </w:r>
      <w:r>
        <w:rPr>
          <w:color w:val="1750EB"/>
        </w:rPr>
        <w:t>0</w:t>
      </w:r>
      <w:r>
        <w:rPr>
          <w:color w:val="080808"/>
        </w:rPr>
        <w:t xml:space="preserve">; i &lt; </w:t>
      </w:r>
      <w:r>
        <w:rPr>
          <w:color w:val="1750EB"/>
        </w:rPr>
        <w:t xml:space="preserve">6 </w:t>
      </w:r>
      <w:r>
        <w:rPr>
          <w:color w:val="080808"/>
        </w:rPr>
        <w:t xml:space="preserve">&amp; </w:t>
      </w:r>
      <w:r>
        <w:rPr>
          <w:color w:val="000000"/>
        </w:rPr>
        <w:t xml:space="preserve">stopAnimationTime </w:t>
      </w:r>
      <w:r>
        <w:rPr>
          <w:color w:val="080808"/>
        </w:rPr>
        <w:t>&gt; (</w:t>
      </w:r>
      <w:r>
        <w:rPr>
          <w:color w:val="0033B3"/>
        </w:rPr>
        <w:t>int</w:t>
      </w:r>
      <w:r>
        <w:rPr>
          <w:color w:val="080808"/>
        </w:rPr>
        <w:t>)</w:t>
      </w:r>
      <w:r>
        <w:rPr>
          <w:color w:val="000000"/>
        </w:rPr>
        <w:t>Time</w:t>
      </w:r>
      <w:r>
        <w:rPr>
          <w:color w:val="080808"/>
        </w:rPr>
        <w:t>.</w:t>
      </w:r>
      <w:r>
        <w:rPr>
          <w:i/>
          <w:iCs/>
          <w:color w:val="080808"/>
        </w:rPr>
        <w:t>getTimeInMillis</w:t>
      </w:r>
      <w:r>
        <w:rPr>
          <w:color w:val="080808"/>
        </w:rPr>
        <w:t>(); i++) {</w:t>
      </w:r>
      <w:r>
        <w:rPr>
          <w:color w:val="080808"/>
        </w:rPr>
        <w:br/>
      </w:r>
      <w:r>
        <w:rPr>
          <w:color w:val="080808"/>
        </w:rPr>
        <w:t xml:space="preserve">                </w:t>
      </w:r>
      <w:r>
        <w:rPr>
          <w:i/>
          <w:iCs/>
          <w:color w:val="080808"/>
        </w:rPr>
        <w:t>showNumber</w:t>
      </w:r>
      <w:r>
        <w:rPr>
          <w:color w:val="080808"/>
        </w:rPr>
        <w:t>(</w:t>
      </w:r>
      <w:r>
        <w:rPr>
          <w:i/>
          <w:iCs/>
          <w:color w:val="871094"/>
        </w:rPr>
        <w:t xml:space="preserve">ANIM_BIT </w:t>
      </w:r>
      <w:r>
        <w:rPr>
          <w:color w:val="080808"/>
        </w:rPr>
        <w:t>+ i);</w:t>
      </w:r>
      <w:r>
        <w:rPr>
          <w:color w:val="080808"/>
        </w:rPr>
        <w:br/>
      </w:r>
      <w:r>
        <w:rPr>
          <w:color w:val="080808"/>
        </w:rPr>
        <w:t xml:space="preserve">                </w:t>
      </w:r>
      <w:r>
        <w:rPr>
          <w:color w:val="000000"/>
        </w:rPr>
        <w:t>RouletteGameApp</w:t>
      </w:r>
      <w:r>
        <w:rPr>
          <w:color w:val="080808"/>
        </w:rPr>
        <w:t>.</w:t>
      </w:r>
      <w:r>
        <w:rPr>
          <w:i/>
          <w:iCs/>
          <w:color w:val="080808"/>
        </w:rPr>
        <w:t>bet</w:t>
      </w:r>
      <w:r>
        <w:rPr>
          <w:color w:val="080808"/>
        </w:rPr>
        <w:t>(</w:t>
      </w:r>
      <w:r>
        <w:rPr>
          <w:i/>
          <w:iCs/>
          <w:color w:val="871094"/>
        </w:rPr>
        <w:t>WAIT_TIME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}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 xml:space="preserve">stopAnimationTime </w:t>
      </w:r>
      <w:r>
        <w:rPr>
          <w:color w:val="080808"/>
        </w:rPr>
        <w:t>&lt; (</w:t>
      </w:r>
      <w:r>
        <w:rPr>
          <w:color w:val="0033B3"/>
        </w:rPr>
        <w:t>int</w:t>
      </w:r>
      <w:r>
        <w:rPr>
          <w:color w:val="080808"/>
        </w:rPr>
        <w:t>)</w:t>
      </w:r>
      <w:r>
        <w:rPr>
          <w:color w:val="000000"/>
        </w:rPr>
        <w:t>Time</w:t>
      </w:r>
      <w:r>
        <w:rPr>
          <w:color w:val="080808"/>
        </w:rPr>
        <w:t>.</w:t>
      </w:r>
      <w:r>
        <w:rPr>
          <w:i/>
          <w:iCs/>
          <w:color w:val="080808"/>
        </w:rPr>
        <w:t>getTimeInMillis</w:t>
      </w:r>
      <w:r>
        <w:rPr>
          <w:color w:val="080808"/>
        </w:rPr>
        <w:t xml:space="preserve">())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}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animationRotatingNumbers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rouletteNumber)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animationDuration </w:t>
      </w:r>
      <w:r>
        <w:rPr>
          <w:color w:val="080808"/>
        </w:rPr>
        <w:t xml:space="preserve">= </w:t>
      </w:r>
      <w:r>
        <w:rPr>
          <w:color w:val="1750EB"/>
        </w:rPr>
        <w:t>1000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>animationTimeFor</w:t>
      </w:r>
      <w:r>
        <w:rPr>
          <w:color w:val="000000"/>
        </w:rPr>
        <w:t>FirstNumbers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>if</w:t>
      </w:r>
      <w:r>
        <w:rPr>
          <w:color w:val="080808"/>
        </w:rPr>
        <w:t>(rouletteNumber&gt;=</w:t>
      </w:r>
      <w:r>
        <w:rPr>
          <w:color w:val="1750EB"/>
        </w:rPr>
        <w:t>6</w:t>
      </w:r>
      <w:r>
        <w:rPr>
          <w:color w:val="080808"/>
        </w:rPr>
        <w:t xml:space="preserve">) </w:t>
      </w:r>
      <w:r>
        <w:rPr>
          <w:color w:val="000000"/>
        </w:rPr>
        <w:t xml:space="preserve">animationTimeForFirstNumbers </w:t>
      </w:r>
      <w:r>
        <w:rPr>
          <w:color w:val="080808"/>
        </w:rPr>
        <w:t xml:space="preserve">= </w:t>
      </w:r>
      <w:r>
        <w:rPr>
          <w:color w:val="000000"/>
        </w:rPr>
        <w:t>animationDuration</w:t>
      </w:r>
      <w:r>
        <w:rPr>
          <w:color w:val="080808"/>
        </w:rPr>
        <w:t>/(rouletteNumber-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 xml:space="preserve">animationTimeForFirstNumbers </w:t>
      </w:r>
      <w:r>
        <w:rPr>
          <w:color w:val="080808"/>
        </w:rPr>
        <w:t xml:space="preserve">= </w:t>
      </w:r>
      <w:r>
        <w:rPr>
          <w:color w:val="000000"/>
        </w:rPr>
        <w:t xml:space="preserve">animationDuration </w:t>
      </w:r>
      <w:r>
        <w:rPr>
          <w:color w:val="080808"/>
        </w:rPr>
        <w:t xml:space="preserve">/ (rouletteNumber + </w:t>
      </w:r>
      <w:r>
        <w:rPr>
          <w:color w:val="1750EB"/>
        </w:rPr>
        <w:t xml:space="preserve">10 </w:t>
      </w:r>
      <w:r>
        <w:rPr>
          <w:color w:val="080808"/>
        </w:rPr>
        <w:t xml:space="preserve">- </w:t>
      </w:r>
      <w:r>
        <w:rPr>
          <w:color w:val="1750EB"/>
        </w:rPr>
        <w:t>3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i/>
          <w:iCs/>
          <w:color w:val="080808"/>
        </w:rPr>
        <w:t>animationCompleteRotation</w:t>
      </w:r>
      <w:r>
        <w:rPr>
          <w:color w:val="080808"/>
        </w:rPr>
        <w:t>(</w:t>
      </w:r>
      <w:r>
        <w:rPr>
          <w:color w:val="080808"/>
        </w:rPr>
        <w:t xml:space="preserve">rouletteNumber, </w:t>
      </w:r>
      <w:r>
        <w:rPr>
          <w:color w:val="000000"/>
        </w:rPr>
        <w:t>animationTimeForFirstNumbers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}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>;i &lt;= rouletteNumber;++i) {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((rouletteNumber-</w:t>
      </w:r>
      <w:r>
        <w:rPr>
          <w:color w:val="1750EB"/>
        </w:rPr>
        <w:t>3</w:t>
      </w:r>
      <w:r>
        <w:rPr>
          <w:color w:val="080808"/>
        </w:rPr>
        <w:t xml:space="preserve">) &gt; </w:t>
      </w:r>
      <w:r>
        <w:rPr>
          <w:color w:val="1750EB"/>
        </w:rPr>
        <w:t>0</w:t>
      </w:r>
      <w:r>
        <w:rPr>
          <w:color w:val="080808"/>
        </w:rPr>
        <w:t xml:space="preserve">) </w:t>
      </w:r>
      <w:r>
        <w:rPr>
          <w:i/>
          <w:iCs/>
          <w:color w:val="080808"/>
        </w:rPr>
        <w:t>showNumberAnim</w:t>
      </w:r>
      <w:r>
        <w:rPr>
          <w:color w:val="080808"/>
        </w:rPr>
        <w:t>(i,</w:t>
      </w:r>
      <w:r>
        <w:rPr>
          <w:color w:val="000000"/>
        </w:rPr>
        <w:t>animationTimeForFirstNumbers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 xml:space="preserve">else if </w:t>
      </w:r>
      <w:r>
        <w:rPr>
          <w:color w:val="080808"/>
        </w:rPr>
        <w:t>((rouletteNumber-</w:t>
      </w:r>
      <w:r>
        <w:rPr>
          <w:color w:val="1750EB"/>
        </w:rPr>
        <w:t>2</w:t>
      </w:r>
      <w:r>
        <w:rPr>
          <w:color w:val="080808"/>
        </w:rPr>
        <w:t xml:space="preserve">) &gt; </w:t>
      </w:r>
      <w:r>
        <w:rPr>
          <w:color w:val="1750EB"/>
        </w:rPr>
        <w:t>0</w:t>
      </w:r>
      <w:r>
        <w:rPr>
          <w:color w:val="080808"/>
        </w:rPr>
        <w:t xml:space="preserve">) </w:t>
      </w:r>
      <w:r>
        <w:rPr>
          <w:i/>
          <w:iCs/>
          <w:color w:val="080808"/>
        </w:rPr>
        <w:t>showNumberAnim</w:t>
      </w:r>
      <w:r>
        <w:rPr>
          <w:color w:val="080808"/>
        </w:rPr>
        <w:t>(i,</w:t>
      </w:r>
      <w:r>
        <w:rPr>
          <w:i/>
          <w:iCs/>
          <w:color w:val="871094"/>
        </w:rPr>
        <w:t>WAIT_TIME_HALF_SECOND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>else if</w:t>
      </w:r>
      <w:r>
        <w:rPr>
          <w:color w:val="080808"/>
        </w:rPr>
        <w:t>((rouletteNumber-</w:t>
      </w:r>
      <w:r>
        <w:rPr>
          <w:color w:val="1750EB"/>
        </w:rPr>
        <w:t>1</w:t>
      </w:r>
      <w:r>
        <w:rPr>
          <w:color w:val="080808"/>
        </w:rPr>
        <w:t xml:space="preserve">) &gt; </w:t>
      </w:r>
      <w:r>
        <w:rPr>
          <w:color w:val="1750EB"/>
        </w:rPr>
        <w:t>0</w:t>
      </w:r>
      <w:r>
        <w:rPr>
          <w:color w:val="080808"/>
        </w:rPr>
        <w:t xml:space="preserve">) </w:t>
      </w:r>
      <w:r>
        <w:rPr>
          <w:i/>
          <w:iCs/>
          <w:color w:val="080808"/>
        </w:rPr>
        <w:t>showNumberAnim</w:t>
      </w:r>
      <w:r>
        <w:rPr>
          <w:color w:val="080808"/>
        </w:rPr>
        <w:t>(i,</w:t>
      </w:r>
      <w:r>
        <w:rPr>
          <w:i/>
          <w:iCs/>
          <w:color w:val="871094"/>
        </w:rPr>
        <w:t>WAIT_TIME_ONE_AND_HALF_SECOND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>else if</w:t>
      </w:r>
      <w:r>
        <w:rPr>
          <w:color w:val="080808"/>
        </w:rPr>
        <w:t xml:space="preserve">(i &lt;= rouletteNumber) </w:t>
      </w:r>
      <w:r>
        <w:rPr>
          <w:i/>
          <w:iCs/>
          <w:color w:val="080808"/>
        </w:rPr>
        <w:t>showNumberAnim</w:t>
      </w:r>
      <w:r>
        <w:rPr>
          <w:color w:val="080808"/>
        </w:rPr>
        <w:t>(i,</w:t>
      </w:r>
      <w:r>
        <w:rPr>
          <w:i/>
          <w:iCs/>
          <w:color w:val="871094"/>
        </w:rPr>
        <w:t>WAIT_TIME_TWO_AND_HALF_SECOND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}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void </w:t>
      </w:r>
      <w:r>
        <w:rPr>
          <w:color w:val="00627A"/>
        </w:rPr>
        <w:t>animationCompleteRotation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rouletteNumber,</w:t>
      </w:r>
      <w:r>
        <w:rPr>
          <w:color w:val="0033B3"/>
        </w:rPr>
        <w:t xml:space="preserve">int </w:t>
      </w:r>
      <w:r>
        <w:rPr>
          <w:color w:val="080808"/>
        </w:rPr>
        <w:t>animationTimeForFirstNumbers){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 = </w:t>
      </w:r>
      <w:r>
        <w:rPr>
          <w:color w:val="1750EB"/>
        </w:rPr>
        <w:t>0</w:t>
      </w:r>
      <w:r>
        <w:rPr>
          <w:color w:val="080808"/>
        </w:rPr>
        <w:t xml:space="preserve">;i &lt;= </w:t>
      </w:r>
      <w:r>
        <w:rPr>
          <w:color w:val="1750EB"/>
        </w:rPr>
        <w:t>9</w:t>
      </w:r>
      <w:r>
        <w:rPr>
          <w:color w:val="080808"/>
        </w:rPr>
        <w:t>;++i) {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((i+</w:t>
      </w:r>
      <w:r>
        <w:rPr>
          <w:color w:val="1750EB"/>
        </w:rPr>
        <w:t>3</w:t>
      </w:r>
      <w:r>
        <w:rPr>
          <w:color w:val="080808"/>
        </w:rPr>
        <w:t>) &lt;= (rouletteNumber+</w:t>
      </w:r>
      <w:r>
        <w:rPr>
          <w:color w:val="1750EB"/>
        </w:rPr>
        <w:t>10</w:t>
      </w:r>
      <w:r>
        <w:rPr>
          <w:color w:val="080808"/>
        </w:rPr>
        <w:t xml:space="preserve">)) </w:t>
      </w:r>
      <w:r>
        <w:rPr>
          <w:i/>
          <w:iCs/>
          <w:color w:val="080808"/>
        </w:rPr>
        <w:t>showNumberAnim</w:t>
      </w:r>
      <w:r>
        <w:rPr>
          <w:color w:val="080808"/>
        </w:rPr>
        <w:t>(i, animationTimeForFirstNumbers);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 xml:space="preserve">else if </w:t>
      </w:r>
      <w:r>
        <w:rPr>
          <w:color w:val="080808"/>
        </w:rPr>
        <w:t>((i+</w:t>
      </w:r>
      <w:r>
        <w:rPr>
          <w:color w:val="1750EB"/>
        </w:rPr>
        <w:t>2</w:t>
      </w:r>
      <w:r>
        <w:rPr>
          <w:color w:val="080808"/>
        </w:rPr>
        <w:t>) &lt;= (rouletteNumber</w:t>
      </w:r>
      <w:r>
        <w:rPr>
          <w:color w:val="080808"/>
        </w:rPr>
        <w:t>+</w:t>
      </w:r>
      <w:r>
        <w:rPr>
          <w:color w:val="1750EB"/>
        </w:rPr>
        <w:t>10</w:t>
      </w:r>
      <w:r>
        <w:rPr>
          <w:color w:val="080808"/>
        </w:rPr>
        <w:t xml:space="preserve">)) </w:t>
      </w:r>
      <w:r>
        <w:rPr>
          <w:i/>
          <w:iCs/>
          <w:color w:val="080808"/>
        </w:rPr>
        <w:t>showNumberAnim</w:t>
      </w:r>
      <w:r>
        <w:rPr>
          <w:color w:val="080808"/>
        </w:rPr>
        <w:t xml:space="preserve">(i, </w:t>
      </w:r>
      <w:r>
        <w:rPr>
          <w:i/>
          <w:iCs/>
          <w:color w:val="871094"/>
        </w:rPr>
        <w:t>WAIT_TIME_HALF_SECOND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 xml:space="preserve">else if </w:t>
      </w:r>
      <w:r>
        <w:rPr>
          <w:color w:val="080808"/>
        </w:rPr>
        <w:t>((i+</w:t>
      </w:r>
      <w:r>
        <w:rPr>
          <w:color w:val="1750EB"/>
        </w:rPr>
        <w:t>1</w:t>
      </w:r>
      <w:r>
        <w:rPr>
          <w:color w:val="080808"/>
        </w:rPr>
        <w:t>) &lt;= (rouletteNumber+</w:t>
      </w:r>
      <w:r>
        <w:rPr>
          <w:color w:val="1750EB"/>
        </w:rPr>
        <w:t>10</w:t>
      </w:r>
      <w:r>
        <w:rPr>
          <w:color w:val="080808"/>
        </w:rPr>
        <w:t xml:space="preserve">)) </w:t>
      </w:r>
      <w:r>
        <w:rPr>
          <w:i/>
          <w:iCs/>
          <w:color w:val="080808"/>
        </w:rPr>
        <w:t>showNumberAnim</w:t>
      </w:r>
      <w:r>
        <w:rPr>
          <w:color w:val="080808"/>
        </w:rPr>
        <w:t xml:space="preserve">(i, </w:t>
      </w:r>
      <w:r>
        <w:rPr>
          <w:i/>
          <w:iCs/>
          <w:color w:val="871094"/>
        </w:rPr>
        <w:t>WAIT_TIME_ONE_AND_HALF_SECOND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}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showNumberAnim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number,</w:t>
      </w:r>
      <w:r>
        <w:rPr>
          <w:color w:val="0033B3"/>
        </w:rPr>
        <w:t xml:space="preserve">int </w:t>
      </w:r>
      <w:r>
        <w:rPr>
          <w:color w:val="080808"/>
        </w:rPr>
        <w:t>time){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showNumber</w:t>
      </w:r>
      <w:r>
        <w:rPr>
          <w:color w:val="080808"/>
        </w:rPr>
        <w:t>(number);</w:t>
      </w:r>
      <w:r>
        <w:rPr>
          <w:color w:val="080808"/>
        </w:rPr>
        <w:br/>
      </w:r>
      <w:r>
        <w:rPr>
          <w:color w:val="080808"/>
        </w:rPr>
        <w:t xml:space="preserve">   </w:t>
      </w:r>
      <w:r>
        <w:rPr>
          <w:color w:val="080808"/>
        </w:rPr>
        <w:t xml:space="preserve">     </w:t>
      </w:r>
      <w:r>
        <w:rPr>
          <w:color w:val="000000"/>
        </w:rPr>
        <w:t>Time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(time);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blinkNumber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number){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>0</w:t>
      </w:r>
      <w:r>
        <w:rPr>
          <w:color w:val="080808"/>
        </w:rPr>
        <w:t xml:space="preserve">; i &lt; </w:t>
      </w:r>
      <w:r>
        <w:rPr>
          <w:color w:val="1750EB"/>
        </w:rPr>
        <w:t>10</w:t>
      </w:r>
      <w:r>
        <w:rPr>
          <w:color w:val="080808"/>
        </w:rPr>
        <w:t>;i++){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>Time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i/>
          <w:iCs/>
          <w:color w:val="871094"/>
        </w:rPr>
        <w:t>WAIT_TIME_HALF_SECOND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i/>
          <w:iCs/>
          <w:color w:val="080808"/>
        </w:rPr>
        <w:t>showNumber</w:t>
      </w:r>
      <w:r>
        <w:rPr>
          <w:color w:val="080808"/>
        </w:rPr>
        <w:t>(</w:t>
      </w:r>
      <w:r>
        <w:rPr>
          <w:i/>
          <w:iCs/>
          <w:color w:val="871094"/>
        </w:rPr>
        <w:t>DISPLAY_OFF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>Time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r>
        <w:rPr>
          <w:color w:val="080808"/>
        </w:rPr>
        <w:t>(</w:t>
      </w:r>
      <w:r>
        <w:rPr>
          <w:i/>
          <w:iCs/>
          <w:color w:val="871094"/>
        </w:rPr>
        <w:t>WAIT_TIME_NUMBER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i/>
          <w:iCs/>
          <w:color w:val="080808"/>
        </w:rPr>
        <w:t>showNumber</w:t>
      </w:r>
      <w:r>
        <w:rPr>
          <w:color w:val="080808"/>
        </w:rPr>
        <w:t>(number);</w:t>
      </w:r>
      <w:r>
        <w:rPr>
          <w:color w:val="080808"/>
        </w:rPr>
        <w:br/>
      </w:r>
      <w:r>
        <w:rPr>
          <w:color w:val="080808"/>
        </w:rPr>
        <w:t xml:space="preserve">        }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clearDisplay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showNumber</w:t>
      </w:r>
      <w:r>
        <w:rPr>
          <w:color w:val="080808"/>
        </w:rPr>
        <w:t>(</w:t>
      </w:r>
      <w:r>
        <w:rPr>
          <w:i/>
          <w:iCs/>
          <w:color w:val="871094"/>
        </w:rPr>
        <w:t>DISPLAY_OFF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t>}</w:t>
      </w:r>
    </w:p>
    <w:p w14:paraId="4E113F9D" w14:textId="77777777" w:rsidR="00730595" w:rsidRDefault="00730595"/>
    <w:p w14:paraId="06C24FDE" w14:textId="77777777" w:rsidR="00730595" w:rsidRDefault="00402850">
      <w:pPr>
        <w:keepNext/>
        <w:keepLines/>
        <w:tabs>
          <w:tab w:val="center" w:pos="3867"/>
        </w:tabs>
        <w:spacing w:after="0" w:line="256" w:lineRule="auto"/>
        <w:ind w:left="-15" w:firstLine="0"/>
        <w:jc w:val="left"/>
        <w:outlineLvl w:val="1"/>
      </w:pPr>
      <w:r>
        <w:rPr>
          <w:rFonts w:ascii="Calibri" w:eastAsia="Calibri" w:hAnsi="Calibri" w:cs="Calibri"/>
          <w:b/>
          <w:sz w:val="32"/>
        </w:rPr>
        <w:t xml:space="preserve">J.                                              </w:t>
      </w:r>
      <w:r>
        <w:rPr>
          <w:rFonts w:ascii="Calibri" w:eastAsia="Calibri" w:hAnsi="Calibri" w:cs="Calibri"/>
          <w:b/>
          <w:i/>
          <w:sz w:val="32"/>
        </w:rPr>
        <w:t>M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677EA55A" w14:textId="77777777" w:rsidR="00730595" w:rsidRDefault="00402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</w:pPr>
      <w:r>
        <w:rPr>
          <w:rFonts w:ascii="Courier New" w:hAnsi="Courier New" w:cs="Courier New"/>
          <w:color w:val="0033B3"/>
          <w:szCs w:val="20"/>
        </w:rPr>
        <w:t xml:space="preserve">public class </w:t>
      </w:r>
      <w:r>
        <w:rPr>
          <w:rFonts w:ascii="Courier New" w:hAnsi="Courier New" w:cs="Courier New"/>
          <w:szCs w:val="20"/>
        </w:rPr>
        <w:t xml:space="preserve">M </w:t>
      </w:r>
      <w:r>
        <w:rPr>
          <w:rFonts w:ascii="Courier New" w:hAnsi="Courier New" w:cs="Courier New"/>
          <w:color w:val="080808"/>
          <w:szCs w:val="20"/>
        </w:rPr>
        <w:t>{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t xml:space="preserve">    </w:t>
      </w:r>
      <w:r>
        <w:rPr>
          <w:rFonts w:ascii="Courier New" w:hAnsi="Courier New" w:cs="Courier New"/>
          <w:color w:val="0033B3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Cs w:val="20"/>
        </w:rPr>
        <w:t>main</w:t>
      </w:r>
      <w:r>
        <w:rPr>
          <w:rFonts w:ascii="Courier New" w:hAnsi="Courier New" w:cs="Courier New"/>
          <w:color w:val="080808"/>
          <w:szCs w:val="20"/>
        </w:rPr>
        <w:t>(</w:t>
      </w:r>
      <w:r>
        <w:rPr>
          <w:rFonts w:ascii="Courier New" w:hAnsi="Courier New" w:cs="Courier New"/>
          <w:szCs w:val="20"/>
        </w:rPr>
        <w:t>String</w:t>
      </w:r>
      <w:r>
        <w:rPr>
          <w:rFonts w:ascii="Courier New" w:hAnsi="Courier New" w:cs="Courier New"/>
          <w:color w:val="080808"/>
          <w:szCs w:val="20"/>
        </w:rPr>
        <w:t>[] args) {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t xml:space="preserve">    }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t xml:space="preserve">    </w:t>
      </w:r>
      <w:r>
        <w:rPr>
          <w:rFonts w:ascii="Courier New" w:hAnsi="Courier New" w:cs="Courier New"/>
          <w:color w:val="0033B3"/>
          <w:szCs w:val="20"/>
        </w:rPr>
        <w:t xml:space="preserve">public static char </w:t>
      </w:r>
      <w:r>
        <w:rPr>
          <w:rFonts w:ascii="Courier New" w:hAnsi="Courier New" w:cs="Courier New"/>
          <w:color w:val="00627A"/>
          <w:szCs w:val="20"/>
        </w:rPr>
        <w:t>maintenanceMenu</w:t>
      </w:r>
      <w:r>
        <w:rPr>
          <w:rFonts w:ascii="Courier New" w:hAnsi="Courier New" w:cs="Courier New"/>
          <w:color w:val="080808"/>
          <w:szCs w:val="20"/>
        </w:rPr>
        <w:t>() {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t xml:space="preserve">        </w:t>
      </w:r>
      <w:r>
        <w:rPr>
          <w:rFonts w:ascii="Courier New" w:hAnsi="Courier New" w:cs="Courier New"/>
          <w:szCs w:val="20"/>
        </w:rPr>
        <w:t>RouletteGameApp</w:t>
      </w:r>
      <w:r>
        <w:rPr>
          <w:rFonts w:ascii="Courier New" w:hAnsi="Courier New" w:cs="Courier New"/>
          <w:color w:val="080808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Cs w:val="20"/>
        </w:rPr>
        <w:t>checkIfMaintenanceButtonOff</w:t>
      </w:r>
      <w:r>
        <w:rPr>
          <w:rFonts w:ascii="Courier New" w:hAnsi="Courier New" w:cs="Courier New"/>
          <w:color w:val="080808"/>
          <w:szCs w:val="20"/>
        </w:rPr>
        <w:t>();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t xml:space="preserve">        </w:t>
      </w:r>
      <w:r>
        <w:rPr>
          <w:rFonts w:ascii="Courier New" w:hAnsi="Courier New" w:cs="Courier New"/>
          <w:color w:val="0033B3"/>
          <w:szCs w:val="20"/>
        </w:rPr>
        <w:t xml:space="preserve">char </w:t>
      </w:r>
      <w:r>
        <w:rPr>
          <w:rFonts w:ascii="Courier New" w:hAnsi="Courier New" w:cs="Courier New"/>
          <w:color w:val="080808"/>
          <w:szCs w:val="20"/>
        </w:rPr>
        <w:t xml:space="preserve">pressed = </w:t>
      </w:r>
      <w:r>
        <w:rPr>
          <w:rFonts w:ascii="Courier New" w:hAnsi="Courier New" w:cs="Courier New"/>
          <w:color w:val="067D17"/>
          <w:szCs w:val="20"/>
        </w:rPr>
        <w:t>'?'</w:t>
      </w:r>
      <w:r>
        <w:rPr>
          <w:rFonts w:ascii="Courier New" w:hAnsi="Courier New" w:cs="Courier New"/>
          <w:color w:val="080808"/>
          <w:szCs w:val="20"/>
        </w:rPr>
        <w:t>;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t xml:space="preserve">        </w:t>
      </w:r>
      <w:r>
        <w:rPr>
          <w:rFonts w:ascii="Courier New" w:hAnsi="Courier New" w:cs="Courier New"/>
          <w:color w:val="0033B3"/>
          <w:szCs w:val="20"/>
        </w:rPr>
        <w:t xml:space="preserve">boolean </w:t>
      </w:r>
      <w:r>
        <w:rPr>
          <w:rFonts w:ascii="Courier New" w:hAnsi="Courier New" w:cs="Courier New"/>
          <w:color w:val="080808"/>
          <w:szCs w:val="20"/>
        </w:rPr>
        <w:t xml:space="preserve">b = </w:t>
      </w:r>
      <w:r>
        <w:rPr>
          <w:rFonts w:ascii="Courier New" w:hAnsi="Courier New" w:cs="Courier New"/>
          <w:color w:val="0033B3"/>
          <w:szCs w:val="20"/>
        </w:rPr>
        <w:t>false</w:t>
      </w:r>
      <w:r>
        <w:rPr>
          <w:rFonts w:ascii="Courier New" w:hAnsi="Courier New" w:cs="Courier New"/>
          <w:color w:val="080808"/>
          <w:szCs w:val="20"/>
        </w:rPr>
        <w:t>;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t xml:space="preserve">        </w:t>
      </w:r>
      <w:r>
        <w:rPr>
          <w:rFonts w:ascii="Courier New" w:hAnsi="Courier New" w:cs="Courier New"/>
          <w:color w:val="0033B3"/>
          <w:szCs w:val="20"/>
        </w:rPr>
        <w:t xml:space="preserve">int </w:t>
      </w:r>
      <w:r>
        <w:rPr>
          <w:rFonts w:ascii="Courier New" w:hAnsi="Courier New" w:cs="Courier New"/>
          <w:szCs w:val="20"/>
        </w:rPr>
        <w:t xml:space="preserve">c </w:t>
      </w:r>
      <w:r>
        <w:rPr>
          <w:rFonts w:ascii="Courier New" w:hAnsi="Courier New" w:cs="Courier New"/>
          <w:color w:val="080808"/>
          <w:szCs w:val="20"/>
        </w:rPr>
        <w:t xml:space="preserve">= </w:t>
      </w:r>
      <w:r>
        <w:rPr>
          <w:rFonts w:ascii="Courier New" w:hAnsi="Courier New" w:cs="Courier New"/>
          <w:color w:val="1750EB"/>
          <w:szCs w:val="20"/>
        </w:rPr>
        <w:t>1</w:t>
      </w:r>
      <w:r>
        <w:rPr>
          <w:rFonts w:ascii="Courier New" w:hAnsi="Courier New" w:cs="Courier New"/>
          <w:color w:val="080808"/>
          <w:szCs w:val="20"/>
        </w:rPr>
        <w:t>;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t xml:space="preserve">        </w:t>
      </w:r>
      <w:r>
        <w:rPr>
          <w:rFonts w:ascii="Courier New" w:hAnsi="Courier New" w:cs="Courier New"/>
          <w:szCs w:val="20"/>
        </w:rPr>
        <w:t>TUI</w:t>
      </w:r>
      <w:r>
        <w:rPr>
          <w:rFonts w:ascii="Courier New" w:hAnsi="Courier New" w:cs="Courier New"/>
          <w:color w:val="080808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Cs w:val="20"/>
        </w:rPr>
        <w:t>clearScreen</w:t>
      </w:r>
      <w:r>
        <w:rPr>
          <w:rFonts w:ascii="Courier New" w:hAnsi="Courier New" w:cs="Courier New"/>
          <w:color w:val="080808"/>
          <w:szCs w:val="20"/>
        </w:rPr>
        <w:t>();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t xml:space="preserve">        </w:t>
      </w:r>
      <w:r>
        <w:rPr>
          <w:rFonts w:ascii="Courier New" w:hAnsi="Courier New" w:cs="Courier New"/>
          <w:szCs w:val="20"/>
        </w:rPr>
        <w:t>TUI</w:t>
      </w:r>
      <w:r>
        <w:rPr>
          <w:rFonts w:ascii="Courier New" w:hAnsi="Courier New" w:cs="Courier New"/>
          <w:color w:val="080808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Cs w:val="20"/>
        </w:rPr>
        <w:t>write</w:t>
      </w:r>
      <w:r>
        <w:rPr>
          <w:rFonts w:ascii="Courier New" w:hAnsi="Courier New" w:cs="Courier New"/>
          <w:color w:val="080808"/>
          <w:szCs w:val="20"/>
        </w:rPr>
        <w:t>(</w:t>
      </w:r>
      <w:r>
        <w:rPr>
          <w:rFonts w:ascii="Courier New" w:hAnsi="Courier New" w:cs="Courier New"/>
          <w:color w:val="067D17"/>
          <w:szCs w:val="20"/>
        </w:rPr>
        <w:t>" On Maintenance "</w:t>
      </w:r>
      <w:r>
        <w:rPr>
          <w:rFonts w:ascii="Courier New" w:hAnsi="Courier New" w:cs="Courier New"/>
          <w:color w:val="080808"/>
          <w:szCs w:val="20"/>
        </w:rPr>
        <w:t>);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t xml:space="preserve">        </w:t>
      </w:r>
      <w:r>
        <w:rPr>
          <w:rFonts w:ascii="Courier New" w:hAnsi="Courier New" w:cs="Courier New"/>
          <w:color w:val="0033B3"/>
          <w:szCs w:val="20"/>
        </w:rPr>
        <w:t xml:space="preserve">while </w:t>
      </w:r>
      <w:r>
        <w:rPr>
          <w:rFonts w:ascii="Courier New" w:hAnsi="Courier New" w:cs="Courier New"/>
          <w:color w:val="080808"/>
          <w:szCs w:val="20"/>
        </w:rPr>
        <w:t xml:space="preserve">(pressed != </w:t>
      </w:r>
      <w:r>
        <w:rPr>
          <w:rFonts w:ascii="Courier New" w:hAnsi="Courier New" w:cs="Courier New"/>
          <w:color w:val="067D17"/>
          <w:szCs w:val="20"/>
        </w:rPr>
        <w:t xml:space="preserve">'0' </w:t>
      </w:r>
      <w:r>
        <w:rPr>
          <w:rFonts w:ascii="Courier New" w:hAnsi="Courier New" w:cs="Courier New"/>
          <w:color w:val="080808"/>
          <w:szCs w:val="20"/>
        </w:rPr>
        <w:t xml:space="preserve">&amp; pressed != </w:t>
      </w:r>
      <w:r>
        <w:rPr>
          <w:rFonts w:ascii="Courier New" w:hAnsi="Courier New" w:cs="Courier New"/>
          <w:color w:val="067D17"/>
          <w:szCs w:val="20"/>
        </w:rPr>
        <w:t xml:space="preserve">'#' </w:t>
      </w:r>
      <w:r>
        <w:rPr>
          <w:rFonts w:ascii="Courier New" w:hAnsi="Courier New" w:cs="Courier New"/>
          <w:color w:val="080808"/>
          <w:szCs w:val="20"/>
        </w:rPr>
        <w:t xml:space="preserve">&amp; pressed != </w:t>
      </w:r>
      <w:r>
        <w:rPr>
          <w:rFonts w:ascii="Courier New" w:hAnsi="Courier New" w:cs="Courier New"/>
          <w:color w:val="067D17"/>
          <w:szCs w:val="20"/>
        </w:rPr>
        <w:t xml:space="preserve">'*' </w:t>
      </w:r>
      <w:r>
        <w:rPr>
          <w:rFonts w:ascii="Courier New" w:hAnsi="Courier New" w:cs="Courier New"/>
          <w:color w:val="080808"/>
          <w:szCs w:val="20"/>
        </w:rPr>
        <w:t xml:space="preserve">&amp; pressed != </w:t>
      </w:r>
      <w:r>
        <w:rPr>
          <w:rFonts w:ascii="Courier New" w:hAnsi="Courier New" w:cs="Courier New"/>
          <w:color w:val="067D17"/>
          <w:szCs w:val="20"/>
        </w:rPr>
        <w:t>'8'</w:t>
      </w:r>
      <w:r>
        <w:rPr>
          <w:rFonts w:ascii="Courier New" w:hAnsi="Courier New" w:cs="Courier New"/>
          <w:color w:val="080808"/>
          <w:szCs w:val="20"/>
        </w:rPr>
        <w:t>){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t xml:space="preserve">            </w:t>
      </w:r>
      <w:r>
        <w:rPr>
          <w:rFonts w:ascii="Courier New" w:hAnsi="Courier New" w:cs="Courier New"/>
          <w:szCs w:val="20"/>
        </w:rPr>
        <w:t>RouletteGameApp</w:t>
      </w:r>
      <w:r>
        <w:rPr>
          <w:rFonts w:ascii="Courier New" w:hAnsi="Courier New" w:cs="Courier New"/>
          <w:color w:val="080808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Cs w:val="20"/>
        </w:rPr>
        <w:t>checkIfMaintenanceButtonOff</w:t>
      </w:r>
      <w:r>
        <w:rPr>
          <w:rFonts w:ascii="Courier New" w:hAnsi="Courier New" w:cs="Courier New"/>
          <w:color w:val="080808"/>
          <w:szCs w:val="20"/>
        </w:rPr>
        <w:t>();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t xml:space="preserve">            </w:t>
      </w:r>
      <w:r>
        <w:rPr>
          <w:rFonts w:ascii="Courier New" w:hAnsi="Courier New" w:cs="Courier New"/>
          <w:color w:val="0033B3"/>
          <w:szCs w:val="20"/>
        </w:rPr>
        <w:t xml:space="preserve">int </w:t>
      </w:r>
      <w:r>
        <w:rPr>
          <w:rFonts w:ascii="Courier New" w:hAnsi="Courier New" w:cs="Courier New"/>
          <w:szCs w:val="20"/>
        </w:rPr>
        <w:t xml:space="preserve">i </w:t>
      </w:r>
      <w:r>
        <w:rPr>
          <w:rFonts w:ascii="Courier New" w:hAnsi="Courier New" w:cs="Courier New"/>
          <w:color w:val="080808"/>
          <w:szCs w:val="20"/>
        </w:rPr>
        <w:t xml:space="preserve">= b ? </w:t>
      </w:r>
      <w:r>
        <w:rPr>
          <w:rFonts w:ascii="Courier New" w:hAnsi="Courier New" w:cs="Courier New"/>
          <w:color w:val="1750EB"/>
          <w:szCs w:val="20"/>
        </w:rPr>
        <w:t xml:space="preserve">1 </w:t>
      </w:r>
      <w:r>
        <w:rPr>
          <w:rFonts w:ascii="Courier New" w:hAnsi="Courier New" w:cs="Courier New"/>
          <w:color w:val="080808"/>
          <w:szCs w:val="20"/>
        </w:rPr>
        <w:t xml:space="preserve">: </w:t>
      </w:r>
      <w:r>
        <w:rPr>
          <w:rFonts w:ascii="Courier New" w:hAnsi="Courier New" w:cs="Courier New"/>
          <w:color w:val="1750EB"/>
          <w:szCs w:val="20"/>
        </w:rPr>
        <w:t>0</w:t>
      </w:r>
      <w:r>
        <w:rPr>
          <w:rFonts w:ascii="Courier New" w:hAnsi="Courier New" w:cs="Courier New"/>
          <w:color w:val="080808"/>
          <w:szCs w:val="20"/>
        </w:rPr>
        <w:t>;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t xml:space="preserve">            </w:t>
      </w:r>
      <w:r>
        <w:rPr>
          <w:rFonts w:ascii="Courier New" w:hAnsi="Courier New" w:cs="Courier New"/>
          <w:szCs w:val="20"/>
        </w:rPr>
        <w:t>TUI</w:t>
      </w:r>
      <w:r>
        <w:rPr>
          <w:rFonts w:ascii="Courier New" w:hAnsi="Courier New" w:cs="Courier New"/>
          <w:color w:val="080808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Cs w:val="20"/>
        </w:rPr>
        <w:t>write</w:t>
      </w:r>
      <w:r>
        <w:rPr>
          <w:rFonts w:ascii="Courier New" w:hAnsi="Courier New" w:cs="Courier New"/>
          <w:color w:val="080808"/>
          <w:szCs w:val="20"/>
        </w:rPr>
        <w:t>(</w:t>
      </w:r>
      <w:r>
        <w:rPr>
          <w:rFonts w:ascii="Courier New" w:hAnsi="Courier New" w:cs="Courier New"/>
          <w:szCs w:val="20"/>
        </w:rPr>
        <w:t>RouletteGameApp</w:t>
      </w:r>
      <w:r>
        <w:rPr>
          <w:rFonts w:ascii="Courier New" w:hAnsi="Courier New" w:cs="Courier New"/>
          <w:color w:val="080808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Cs w:val="20"/>
        </w:rPr>
        <w:t>KEYOPTIONS</w:t>
      </w:r>
      <w:r>
        <w:rPr>
          <w:rFonts w:ascii="Courier New" w:hAnsi="Courier New" w:cs="Courier New"/>
          <w:color w:val="080808"/>
          <w:szCs w:val="20"/>
        </w:rPr>
        <w:t>[</w:t>
      </w:r>
      <w:r>
        <w:rPr>
          <w:rFonts w:ascii="Courier New" w:hAnsi="Courier New" w:cs="Courier New"/>
          <w:szCs w:val="20"/>
        </w:rPr>
        <w:t>i</w:t>
      </w:r>
      <w:r>
        <w:rPr>
          <w:rFonts w:ascii="Courier New" w:hAnsi="Courier New" w:cs="Courier New"/>
          <w:color w:val="080808"/>
          <w:szCs w:val="20"/>
        </w:rPr>
        <w:t xml:space="preserve">], </w:t>
      </w:r>
      <w:r>
        <w:rPr>
          <w:rFonts w:ascii="Courier New" w:hAnsi="Courier New" w:cs="Courier New"/>
          <w:color w:val="1750EB"/>
          <w:szCs w:val="20"/>
        </w:rPr>
        <w:t>1</w:t>
      </w:r>
      <w:r>
        <w:rPr>
          <w:rFonts w:ascii="Courier New" w:hAnsi="Courier New" w:cs="Courier New"/>
          <w:color w:val="080808"/>
          <w:szCs w:val="20"/>
        </w:rPr>
        <w:t xml:space="preserve">, </w:t>
      </w:r>
      <w:r>
        <w:rPr>
          <w:rFonts w:ascii="Courier New" w:hAnsi="Courier New" w:cs="Courier New"/>
          <w:color w:val="1750EB"/>
          <w:szCs w:val="20"/>
        </w:rPr>
        <w:t>0</w:t>
      </w:r>
      <w:r>
        <w:rPr>
          <w:rFonts w:ascii="Courier New" w:hAnsi="Courier New" w:cs="Courier New"/>
          <w:color w:val="080808"/>
          <w:szCs w:val="20"/>
        </w:rPr>
        <w:t>);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t xml:space="preserve">            pressed = </w:t>
      </w:r>
      <w:r>
        <w:rPr>
          <w:rFonts w:ascii="Courier New" w:hAnsi="Courier New" w:cs="Courier New"/>
          <w:szCs w:val="20"/>
        </w:rPr>
        <w:t>KBD</w:t>
      </w:r>
      <w:r>
        <w:rPr>
          <w:rFonts w:ascii="Courier New" w:hAnsi="Courier New" w:cs="Courier New"/>
          <w:color w:val="080808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Cs w:val="20"/>
        </w:rPr>
        <w:t>waitKey</w:t>
      </w:r>
      <w:r>
        <w:rPr>
          <w:rFonts w:ascii="Courier New" w:hAnsi="Courier New" w:cs="Courier New"/>
          <w:color w:val="080808"/>
          <w:szCs w:val="20"/>
        </w:rPr>
        <w:t>(</w:t>
      </w:r>
      <w:r>
        <w:rPr>
          <w:rFonts w:ascii="Courier New" w:hAnsi="Courier New" w:cs="Courier New"/>
          <w:szCs w:val="20"/>
        </w:rPr>
        <w:t>RouletteGameApp</w:t>
      </w:r>
      <w:r>
        <w:rPr>
          <w:rFonts w:ascii="Courier New" w:hAnsi="Courier New" w:cs="Courier New"/>
          <w:color w:val="080808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Cs w:val="20"/>
        </w:rPr>
        <w:t>WAIT_TIME_5SEC</w:t>
      </w:r>
      <w:r>
        <w:rPr>
          <w:rFonts w:ascii="Courier New" w:hAnsi="Courier New" w:cs="Courier New"/>
          <w:color w:val="080808"/>
          <w:szCs w:val="20"/>
        </w:rPr>
        <w:t>);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t xml:space="preserve">            b = !b;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t xml:space="preserve">        }</w:t>
      </w:r>
      <w:r>
        <w:rPr>
          <w:rFonts w:ascii="Courier New" w:hAnsi="Courier New" w:cs="Courier New"/>
          <w:color w:val="0033B3"/>
          <w:szCs w:val="20"/>
        </w:rPr>
        <w:t xml:space="preserve">return </w:t>
      </w:r>
      <w:r>
        <w:rPr>
          <w:rFonts w:ascii="Courier New" w:hAnsi="Courier New" w:cs="Courier New"/>
          <w:color w:val="080808"/>
          <w:szCs w:val="20"/>
        </w:rPr>
        <w:t>pressed;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t xml:space="preserve">    }</w:t>
      </w:r>
      <w:r>
        <w:rPr>
          <w:rFonts w:ascii="Courier New" w:hAnsi="Courier New" w:cs="Courier New"/>
          <w:color w:val="080808"/>
          <w:szCs w:val="20"/>
        </w:rPr>
        <w:br/>
      </w:r>
      <w:r>
        <w:rPr>
          <w:rFonts w:ascii="Courier New" w:hAnsi="Courier New" w:cs="Courier New"/>
          <w:color w:val="080808"/>
          <w:szCs w:val="20"/>
        </w:rPr>
        <w:t>}</w:t>
      </w:r>
    </w:p>
    <w:p w14:paraId="009A6642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3E51AF6B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5EC3739D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0B3727E1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5E018E0C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7CB33BBF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030802FB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6566FC92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3AF45F62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4BFC0420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1E370B15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40B0D4BC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5ADDFB4C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10FE8BFF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104D7302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0641BE24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23281737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540F4BEE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69E0D714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71A81080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578DF077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7B4EE9B5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1D68B4D9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54EEB87B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652823BE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4FF020CA" w14:textId="77777777" w:rsidR="00730595" w:rsidRDefault="007305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hAnsi="Courier New" w:cs="Courier New"/>
          <w:color w:val="080808"/>
          <w:szCs w:val="20"/>
        </w:rPr>
      </w:pPr>
    </w:p>
    <w:p w14:paraId="4A26CD62" w14:textId="77777777" w:rsidR="00730595" w:rsidRDefault="00402850">
      <w:pPr>
        <w:keepNext/>
        <w:keepLines/>
        <w:tabs>
          <w:tab w:val="center" w:pos="3893"/>
        </w:tabs>
        <w:spacing w:after="0" w:line="256" w:lineRule="auto"/>
        <w:ind w:left="-15" w:firstLine="0"/>
        <w:jc w:val="left"/>
        <w:outlineLvl w:val="2"/>
      </w:pPr>
      <w:r>
        <w:rPr>
          <w:rFonts w:ascii="Calibri" w:eastAsia="Calibri" w:hAnsi="Calibri" w:cs="Calibri"/>
          <w:b/>
          <w:sz w:val="32"/>
        </w:rPr>
        <w:t>K.</w:t>
      </w:r>
      <w:r>
        <w:rPr>
          <w:rFonts w:ascii="Calibri" w:eastAsia="Calibri" w:hAnsi="Calibri" w:cs="Calibri"/>
          <w:b/>
          <w:sz w:val="32"/>
        </w:rPr>
        <w:tab/>
        <w:t xml:space="preserve">                             </w:t>
      </w:r>
      <w:r>
        <w:rPr>
          <w:rFonts w:ascii="Calibri" w:eastAsia="Calibri" w:hAnsi="Calibri" w:cs="Calibri"/>
          <w:b/>
          <w:i/>
          <w:sz w:val="32"/>
        </w:rPr>
        <w:t>RouletteGame - App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4DA206F0" w14:textId="77777777" w:rsidR="00730595" w:rsidRDefault="00402850">
      <w:pPr>
        <w:pStyle w:val="HTMLpr-formatado"/>
        <w:shd w:val="clear" w:color="auto" w:fill="FFFFFF"/>
      </w:pPr>
      <w:r>
        <w:rPr>
          <w:color w:val="0033B3"/>
        </w:rPr>
        <w:t xml:space="preserve">import </w:t>
      </w:r>
      <w:r>
        <w:rPr>
          <w:color w:val="000000"/>
        </w:rPr>
        <w:t>isel.leic.utils.Time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java.lang.Math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RouletteGameApp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MAX_BET </w:t>
      </w:r>
      <w:r>
        <w:rPr>
          <w:color w:val="080808"/>
        </w:rPr>
        <w:t xml:space="preserve">= </w:t>
      </w:r>
      <w:r>
        <w:rPr>
          <w:color w:val="1750EB"/>
        </w:rPr>
        <w:t>9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COIN_VALUE </w:t>
      </w:r>
      <w:r>
        <w:rPr>
          <w:color w:val="080808"/>
        </w:rPr>
        <w:t xml:space="preserve">= 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MIN_ROL_NUM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MAX_ROL_NUM </w:t>
      </w:r>
      <w:r>
        <w:rPr>
          <w:color w:val="080808"/>
        </w:rPr>
        <w:t xml:space="preserve">= </w:t>
      </w:r>
      <w:r>
        <w:rPr>
          <w:color w:val="1750EB"/>
        </w:rPr>
        <w:t>9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MAINTENANCE_COINS </w:t>
      </w:r>
      <w:r>
        <w:rPr>
          <w:color w:val="080808"/>
        </w:rPr>
        <w:t xml:space="preserve">= </w:t>
      </w:r>
      <w:r>
        <w:rPr>
          <w:color w:val="1750EB"/>
        </w:rPr>
        <w:t>100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final int </w:t>
      </w:r>
      <w:r>
        <w:rPr>
          <w:i/>
          <w:iCs/>
          <w:color w:val="871094"/>
        </w:rPr>
        <w:t xml:space="preserve">MAINTENANCE_BUTTON </w:t>
      </w:r>
      <w:r>
        <w:rPr>
          <w:color w:val="080808"/>
        </w:rPr>
        <w:t xml:space="preserve">= </w:t>
      </w:r>
      <w:r>
        <w:rPr>
          <w:color w:val="1750EB"/>
        </w:rPr>
        <w:t>0x80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>static int</w:t>
      </w:r>
      <w:r>
        <w:rPr>
          <w:color w:val="080808"/>
        </w:rPr>
        <w:t xml:space="preserve">[] </w:t>
      </w:r>
      <w:r>
        <w:rPr>
          <w:i/>
          <w:iCs/>
          <w:color w:val="871094"/>
        </w:rPr>
        <w:t xml:space="preserve">betsWon </w:t>
      </w:r>
      <w:r>
        <w:rPr>
          <w:color w:val="080808"/>
        </w:rPr>
        <w:t>= {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>static int</w:t>
      </w:r>
      <w:r>
        <w:rPr>
          <w:color w:val="080808"/>
        </w:rPr>
        <w:t xml:space="preserve">[] </w:t>
      </w:r>
      <w:r>
        <w:rPr>
          <w:i/>
          <w:iCs/>
          <w:color w:val="871094"/>
        </w:rPr>
        <w:t xml:space="preserve">betsWonValue </w:t>
      </w:r>
      <w:r>
        <w:rPr>
          <w:color w:val="080808"/>
        </w:rPr>
        <w:t>= {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>private static final int</w:t>
      </w:r>
      <w:r>
        <w:rPr>
          <w:color w:val="080808"/>
        </w:rPr>
        <w:t xml:space="preserve">[] </w:t>
      </w:r>
      <w:r>
        <w:rPr>
          <w:i/>
          <w:iCs/>
          <w:color w:val="871094"/>
        </w:rPr>
        <w:t xml:space="preserve">currentBets </w:t>
      </w:r>
      <w:r>
        <w:rPr>
          <w:color w:val="080808"/>
        </w:rPr>
        <w:t>= {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t xml:space="preserve"> </w:t>
      </w:r>
      <w:r>
        <w:rPr>
          <w:color w:val="080808"/>
        </w:rPr>
        <w:t xml:space="preserve">   </w:t>
      </w:r>
      <w:r>
        <w:rPr>
          <w:color w:val="0033B3"/>
        </w:rPr>
        <w:t xml:space="preserve">public static final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i/>
          <w:iCs/>
          <w:color w:val="871094"/>
        </w:rPr>
        <w:t xml:space="preserve">KEYOPTIONS </w:t>
      </w:r>
      <w:r>
        <w:rPr>
          <w:color w:val="080808"/>
        </w:rPr>
        <w:t>= {</w:t>
      </w:r>
      <w:r>
        <w:rPr>
          <w:color w:val="067D17"/>
        </w:rPr>
        <w:t>"0-Stats #-Count "</w:t>
      </w:r>
      <w:r>
        <w:rPr>
          <w:color w:val="080808"/>
        </w:rPr>
        <w:t xml:space="preserve">, </w:t>
      </w:r>
      <w:r>
        <w:rPr>
          <w:color w:val="067D17"/>
        </w:rPr>
        <w:t>"*-Play  8-ShutD "</w:t>
      </w:r>
      <w:r>
        <w:rPr>
          <w:color w:val="080808"/>
        </w:rPr>
        <w:t>};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int </w:t>
      </w:r>
      <w:r>
        <w:rPr>
          <w:i/>
          <w:iCs/>
          <w:color w:val="871094"/>
        </w:rPr>
        <w:t xml:space="preserve">totalCoins </w:t>
      </w:r>
      <w:r>
        <w:rPr>
          <w:color w:val="080808"/>
        </w:rPr>
        <w:t xml:space="preserve">= </w:t>
      </w:r>
      <w:r>
        <w:rPr>
          <w:color w:val="1750EB"/>
        </w:rPr>
        <w:t>10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int </w:t>
      </w:r>
      <w:r>
        <w:rPr>
          <w:i/>
          <w:iCs/>
          <w:color w:val="871094"/>
        </w:rPr>
        <w:t xml:space="preserve">coinsAvailable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int </w:t>
      </w:r>
      <w:r>
        <w:rPr>
          <w:i/>
          <w:iCs/>
          <w:color w:val="871094"/>
        </w:rPr>
        <w:t>rouletteNumber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final int </w:t>
      </w:r>
      <w:r>
        <w:rPr>
          <w:i/>
          <w:iCs/>
          <w:color w:val="871094"/>
        </w:rPr>
        <w:t xml:space="preserve">WAIT_TIME_5SEC </w:t>
      </w:r>
      <w:r>
        <w:rPr>
          <w:color w:val="080808"/>
        </w:rPr>
        <w:t xml:space="preserve">= </w:t>
      </w:r>
      <w:r>
        <w:rPr>
          <w:color w:val="1750EB"/>
        </w:rPr>
        <w:t>5000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//5seg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[] args){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init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gameRotation</w:t>
      </w:r>
      <w:r>
        <w:rPr>
          <w:color w:val="080808"/>
        </w:rPr>
        <w:t>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init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init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KBD</w:t>
      </w:r>
      <w:r>
        <w:rPr>
          <w:color w:val="080808"/>
        </w:rPr>
        <w:t>.</w:t>
      </w:r>
      <w:r>
        <w:rPr>
          <w:i/>
          <w:iCs/>
          <w:color w:val="080808"/>
        </w:rPr>
        <w:t>init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LCD</w:t>
      </w:r>
      <w:r>
        <w:rPr>
          <w:color w:val="080808"/>
        </w:rPr>
        <w:t>.</w:t>
      </w:r>
      <w:r>
        <w:rPr>
          <w:i/>
          <w:iCs/>
          <w:color w:val="080808"/>
        </w:rPr>
        <w:t>init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RouletteDisplay</w:t>
      </w:r>
      <w:r>
        <w:rPr>
          <w:color w:val="080808"/>
        </w:rPr>
        <w:t>.</w:t>
      </w:r>
      <w:r>
        <w:rPr>
          <w:i/>
          <w:iCs/>
          <w:color w:val="080808"/>
        </w:rPr>
        <w:t>init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</w:t>
      </w:r>
      <w:r>
        <w:rPr>
          <w:color w:val="080808"/>
        </w:rPr>
        <w:t xml:space="preserve">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init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Statistics</w:t>
      </w:r>
      <w:r>
        <w:rPr>
          <w:color w:val="080808"/>
        </w:rPr>
        <w:t>.</w:t>
      </w:r>
      <w:r>
        <w:rPr>
          <w:i/>
          <w:iCs/>
          <w:color w:val="080808"/>
        </w:rPr>
        <w:t>init</w:t>
      </w:r>
      <w:r>
        <w:rPr>
          <w:color w:val="080808"/>
        </w:rPr>
        <w:t xml:space="preserve">(); </w:t>
      </w:r>
      <w:r>
        <w:rPr>
          <w:i/>
          <w:iCs/>
          <w:color w:val="8C8C8C"/>
        </w:rPr>
        <w:t>// Load's previous Statistics from Statistics.txt file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>public static int</w:t>
      </w:r>
      <w:r>
        <w:rPr>
          <w:color w:val="080808"/>
        </w:rPr>
        <w:t xml:space="preserve">[] </w:t>
      </w:r>
      <w:r>
        <w:rPr>
          <w:i/>
          <w:iCs/>
          <w:color w:val="871094"/>
        </w:rPr>
        <w:t xml:space="preserve">specialChar </w:t>
      </w:r>
      <w:r>
        <w:rPr>
          <w:color w:val="080808"/>
        </w:rPr>
        <w:t>=   {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0b00011111</w:t>
      </w:r>
      <w:r>
        <w:rPr>
          <w:color w:val="080808"/>
        </w:rPr>
        <w:t>,</w:t>
      </w:r>
      <w:r>
        <w:rPr>
          <w:color w:val="1750EB"/>
        </w:rPr>
        <w:t>0b00010001</w:t>
      </w:r>
      <w:r>
        <w:rPr>
          <w:color w:val="080808"/>
        </w:rPr>
        <w:t>,</w:t>
      </w:r>
      <w:r>
        <w:rPr>
          <w:color w:val="1750EB"/>
        </w:rPr>
        <w:t>0b00010101</w:t>
      </w:r>
      <w:r>
        <w:rPr>
          <w:color w:val="080808"/>
        </w:rPr>
        <w:t>,</w:t>
      </w:r>
      <w:r>
        <w:rPr>
          <w:color w:val="1750EB"/>
        </w:rPr>
        <w:t>0b00010001</w:t>
      </w:r>
      <w:r>
        <w:rPr>
          <w:color w:val="080808"/>
        </w:rPr>
        <w:t>,</w:t>
      </w:r>
      <w:r>
        <w:rPr>
          <w:color w:val="1750EB"/>
        </w:rPr>
        <w:t>0b00011111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 xml:space="preserve">,  </w:t>
      </w:r>
      <w:r>
        <w:rPr>
          <w:i/>
          <w:iCs/>
          <w:color w:val="8C8C8C"/>
        </w:rPr>
        <w:t>// 0</w:t>
      </w:r>
      <w:r>
        <w:rPr>
          <w:i/>
          <w:iCs/>
          <w:color w:val="8C8C8C"/>
        </w:rPr>
        <w:br/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0b00011111</w:t>
      </w:r>
      <w:r>
        <w:rPr>
          <w:color w:val="080808"/>
        </w:rPr>
        <w:t>,</w:t>
      </w:r>
      <w:r>
        <w:rPr>
          <w:color w:val="1750EB"/>
        </w:rPr>
        <w:t>0b00010101</w:t>
      </w:r>
      <w:r>
        <w:rPr>
          <w:color w:val="080808"/>
        </w:rPr>
        <w:t>,</w:t>
      </w:r>
      <w:r>
        <w:rPr>
          <w:color w:val="1750EB"/>
        </w:rPr>
        <w:t>0b00010001</w:t>
      </w:r>
      <w:r>
        <w:rPr>
          <w:color w:val="080808"/>
        </w:rPr>
        <w:t>,</w:t>
      </w:r>
      <w:r>
        <w:rPr>
          <w:color w:val="1750EB"/>
        </w:rPr>
        <w:t>0b00010101</w:t>
      </w:r>
      <w:r>
        <w:rPr>
          <w:color w:val="080808"/>
        </w:rPr>
        <w:t>,</w:t>
      </w:r>
      <w:r>
        <w:rPr>
          <w:color w:val="1750EB"/>
        </w:rPr>
        <w:t>0b00011111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 xml:space="preserve">,   </w:t>
      </w:r>
      <w:r>
        <w:rPr>
          <w:i/>
          <w:iCs/>
          <w:color w:val="8C8C8C"/>
        </w:rPr>
        <w:t xml:space="preserve">// 1     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0b00011111</w:t>
      </w:r>
      <w:r>
        <w:rPr>
          <w:color w:val="080808"/>
        </w:rPr>
        <w:t>,</w:t>
      </w:r>
      <w:r>
        <w:rPr>
          <w:color w:val="1750EB"/>
        </w:rPr>
        <w:t>0b00010011</w:t>
      </w:r>
      <w:r>
        <w:rPr>
          <w:color w:val="080808"/>
        </w:rPr>
        <w:t>,</w:t>
      </w:r>
      <w:r>
        <w:rPr>
          <w:color w:val="1750EB"/>
        </w:rPr>
        <w:t>0b00010101</w:t>
      </w:r>
      <w:r>
        <w:rPr>
          <w:color w:val="080808"/>
        </w:rPr>
        <w:t>,</w:t>
      </w:r>
      <w:r>
        <w:rPr>
          <w:color w:val="1750EB"/>
        </w:rPr>
        <w:t>0b00011001</w:t>
      </w:r>
      <w:r>
        <w:rPr>
          <w:color w:val="080808"/>
        </w:rPr>
        <w:t>,</w:t>
      </w:r>
      <w:r>
        <w:rPr>
          <w:color w:val="1750EB"/>
        </w:rPr>
        <w:t>0b00011111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 xml:space="preserve">};  </w:t>
      </w:r>
      <w:r>
        <w:rPr>
          <w:i/>
          <w:iCs/>
          <w:color w:val="8C8C8C"/>
        </w:rPr>
        <w:t>// 2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gameRotation</w:t>
      </w:r>
      <w:r>
        <w:rPr>
          <w:color w:val="080808"/>
        </w:rPr>
        <w:t>(</w:t>
      </w:r>
      <w:r>
        <w:rPr>
          <w:color w:val="0033B3"/>
        </w:rPr>
        <w:t xml:space="preserve">boolean </w:t>
      </w:r>
      <w:r>
        <w:rPr>
          <w:color w:val="080808"/>
        </w:rPr>
        <w:t>maintenance){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>while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i/>
          <w:iCs/>
          <w:color w:val="871094"/>
        </w:rPr>
        <w:t xml:space="preserve">coinsAvailable </w:t>
      </w:r>
      <w:r>
        <w:rPr>
          <w:color w:val="080808"/>
        </w:rPr>
        <w:t xml:space="preserve">= (maintenance)? </w:t>
      </w:r>
      <w:r>
        <w:rPr>
          <w:i/>
          <w:iCs/>
          <w:color w:val="871094"/>
        </w:rPr>
        <w:t xml:space="preserve">MAINTENANCE_COINS </w:t>
      </w:r>
      <w:r>
        <w:rPr>
          <w:color w:val="080808"/>
        </w:rPr>
        <w:t xml:space="preserve">: </w:t>
      </w:r>
      <w:r>
        <w:rPr>
          <w:i/>
          <w:iCs/>
          <w:color w:val="871094"/>
        </w:rPr>
        <w:t>tota</w:t>
      </w:r>
      <w:r>
        <w:rPr>
          <w:i/>
          <w:iCs/>
          <w:color w:val="871094"/>
        </w:rPr>
        <w:t>lCoins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>if</w:t>
      </w:r>
      <w:r>
        <w:rPr>
          <w:color w:val="080808"/>
        </w:rPr>
        <w:t>(!maintenance){</w:t>
      </w:r>
      <w:r>
        <w:rPr>
          <w:i/>
          <w:iCs/>
          <w:color w:val="080808"/>
        </w:rPr>
        <w:t>firstMenu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i/>
          <w:iCs/>
          <w:color w:val="871094"/>
        </w:rPr>
        <w:t xml:space="preserve">coinsAvailable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 ;</w:t>
      </w:r>
      <w:r>
        <w:rPr>
          <w:color w:val="080808"/>
        </w:rPr>
        <w:br/>
      </w:r>
      <w:r>
        <w:rPr>
          <w:color w:val="080808"/>
        </w:rPr>
        <w:t xml:space="preserve">                </w:t>
      </w:r>
      <w:r>
        <w:rPr>
          <w:i/>
          <w:iCs/>
          <w:color w:val="080808"/>
        </w:rPr>
        <w:t>waitforPlay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    }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i/>
          <w:iCs/>
          <w:color w:val="080808"/>
        </w:rPr>
        <w:t>betsMenu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 xml:space="preserve">char </w:t>
      </w:r>
      <w:r>
        <w:rPr>
          <w:color w:val="080808"/>
        </w:rPr>
        <w:t>currentKey;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t xml:space="preserve">                currentKey = </w:t>
      </w:r>
      <w:r>
        <w:rPr>
          <w:i/>
          <w:iCs/>
          <w:color w:val="080808"/>
        </w:rPr>
        <w:t>readKey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        </w:t>
      </w:r>
      <w:r>
        <w:rPr>
          <w:i/>
          <w:iCs/>
          <w:color w:val="080808"/>
        </w:rPr>
        <w:t>placeBet</w:t>
      </w:r>
      <w:r>
        <w:rPr>
          <w:color w:val="080808"/>
        </w:rPr>
        <w:t xml:space="preserve">(currentKey - </w:t>
      </w:r>
      <w:r>
        <w:rPr>
          <w:color w:val="067D17"/>
        </w:rPr>
        <w:t>'0'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    </w:t>
      </w:r>
      <w:r>
        <w:rPr>
          <w:i/>
          <w:iCs/>
          <w:color w:val="080808"/>
        </w:rPr>
        <w:t>updateTotalCoins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(currentKey == </w:t>
      </w:r>
      <w:r>
        <w:rPr>
          <w:color w:val="067D17"/>
        </w:rPr>
        <w:t>'#'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t xml:space="preserve">                    </w:t>
      </w:r>
      <w:r>
        <w:rPr>
          <w:i/>
          <w:iCs/>
          <w:color w:val="080808"/>
        </w:rPr>
        <w:t>rouletteRoll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            </w:t>
      </w:r>
      <w:r>
        <w:rPr>
          <w:color w:val="000000"/>
        </w:rPr>
        <w:t>RouletteDisplay</w:t>
      </w:r>
      <w:r>
        <w:rPr>
          <w:color w:val="080808"/>
        </w:rPr>
        <w:t>.</w:t>
      </w:r>
      <w:r>
        <w:rPr>
          <w:i/>
          <w:iCs/>
          <w:color w:val="080808"/>
        </w:rPr>
        <w:t>animationRotatingNumbers</w:t>
      </w:r>
      <w:r>
        <w:rPr>
          <w:color w:val="080808"/>
        </w:rPr>
        <w:t>(</w:t>
      </w:r>
      <w:r>
        <w:rPr>
          <w:i/>
          <w:iCs/>
          <w:color w:val="871094"/>
        </w:rPr>
        <w:t>rouletteNumber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        </w:t>
      </w:r>
      <w:r>
        <w:rPr>
          <w:i/>
          <w:iCs/>
          <w:color w:val="080808"/>
        </w:rPr>
        <w:t>calculateWinsAndLosses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            </w:t>
      </w:r>
      <w:r>
        <w:rPr>
          <w:color w:val="0033B3"/>
        </w:rPr>
        <w:t>if</w:t>
      </w:r>
      <w:r>
        <w:rPr>
          <w:color w:val="080808"/>
        </w:rPr>
        <w:t xml:space="preserve">(!maintenance) </w:t>
      </w:r>
      <w:r>
        <w:rPr>
          <w:i/>
          <w:iCs/>
          <w:color w:val="871094"/>
        </w:rPr>
        <w:t xml:space="preserve">totalCoins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coinsAvailable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        }</w:t>
      </w:r>
      <w:r>
        <w:rPr>
          <w:color w:val="080808"/>
        </w:rPr>
        <w:br/>
      </w:r>
      <w:r>
        <w:rPr>
          <w:color w:val="080808"/>
        </w:rPr>
        <w:t xml:space="preserve">            }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i/>
          <w:iCs/>
          <w:color w:val="080808"/>
        </w:rPr>
        <w:t>clearPlacedBets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>RouletteDisplay</w:t>
      </w:r>
      <w:r>
        <w:rPr>
          <w:color w:val="080808"/>
        </w:rPr>
        <w:t>.</w:t>
      </w:r>
      <w:r>
        <w:rPr>
          <w:i/>
          <w:iCs/>
          <w:color w:val="080808"/>
        </w:rPr>
        <w:t>clearDisplay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>if</w:t>
      </w:r>
      <w:r>
        <w:rPr>
          <w:color w:val="080808"/>
        </w:rPr>
        <w:t xml:space="preserve">(maintenance) </w:t>
      </w:r>
      <w:r>
        <w:rPr>
          <w:i/>
          <w:iCs/>
          <w:color w:val="080808"/>
        </w:rPr>
        <w:t>ma</w:t>
      </w:r>
      <w:r>
        <w:rPr>
          <w:i/>
          <w:iCs/>
          <w:color w:val="080808"/>
        </w:rPr>
        <w:t>intenanceOptions</w:t>
      </w:r>
      <w:r>
        <w:rPr>
          <w:color w:val="080808"/>
        </w:rPr>
        <w:t>(</w:t>
      </w:r>
      <w:r>
        <w:rPr>
          <w:color w:val="000000"/>
        </w:rPr>
        <w:t>M</w:t>
      </w:r>
      <w:r>
        <w:rPr>
          <w:color w:val="080808"/>
        </w:rPr>
        <w:t>.</w:t>
      </w:r>
      <w:r>
        <w:rPr>
          <w:i/>
          <w:iCs/>
          <w:color w:val="080808"/>
        </w:rPr>
        <w:t>maintenanceMenu</w:t>
      </w:r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t xml:space="preserve">        }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firstMenu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clearScreen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write</w:t>
      </w:r>
      <w:r>
        <w:rPr>
          <w:color w:val="080808"/>
        </w:rPr>
        <w:t>(</w:t>
      </w:r>
      <w:r>
        <w:rPr>
          <w:color w:val="067D17"/>
        </w:rPr>
        <w:t>" Roulette Game  "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setCursor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i=</w:t>
      </w:r>
      <w:r>
        <w:rPr>
          <w:color w:val="1750EB"/>
        </w:rPr>
        <w:t>0</w:t>
      </w:r>
      <w:r>
        <w:rPr>
          <w:color w:val="080808"/>
        </w:rPr>
        <w:t>;i&lt;</w:t>
      </w:r>
      <w:r>
        <w:rPr>
          <w:color w:val="1750EB"/>
        </w:rPr>
        <w:t>3</w:t>
      </w:r>
      <w:r>
        <w:rPr>
          <w:color w:val="080808"/>
        </w:rPr>
        <w:t>;i++){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write</w:t>
      </w:r>
      <w:r>
        <w:rPr>
          <w:color w:val="080808"/>
        </w:rPr>
        <w:t>(</w:t>
      </w:r>
      <w:r>
        <w:rPr>
          <w:color w:val="067D17"/>
        </w:rPr>
        <w:t xml:space="preserve">" " </w:t>
      </w:r>
      <w:r>
        <w:rPr>
          <w:color w:val="080808"/>
        </w:rPr>
        <w:t>+ ((</w:t>
      </w:r>
      <w:r>
        <w:rPr>
          <w:color w:val="0033B3"/>
        </w:rPr>
        <w:t>char</w:t>
      </w:r>
      <w:r>
        <w:rPr>
          <w:color w:val="080808"/>
        </w:rPr>
        <w:t>)(i+</w:t>
      </w:r>
      <w:r>
        <w:rPr>
          <w:color w:val="067D17"/>
        </w:rPr>
        <w:t>'1'</w:t>
      </w:r>
      <w:r>
        <w:rPr>
          <w:color w:val="080808"/>
        </w:rPr>
        <w:t xml:space="preserve">)) + </w:t>
      </w:r>
      <w:r>
        <w:rPr>
          <w:color w:val="067D17"/>
        </w:rPr>
        <w:t>" 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>LCD</w:t>
      </w:r>
      <w:r>
        <w:rPr>
          <w:color w:val="080808"/>
        </w:rPr>
        <w:t>.</w:t>
      </w:r>
      <w:r>
        <w:rPr>
          <w:i/>
          <w:iCs/>
          <w:color w:val="080808"/>
        </w:rPr>
        <w:t>customChar</w:t>
      </w:r>
      <w:r>
        <w:rPr>
          <w:color w:val="080808"/>
        </w:rPr>
        <w:t>(i);</w:t>
      </w:r>
      <w:r>
        <w:rPr>
          <w:color w:val="080808"/>
        </w:rPr>
        <w:br/>
      </w:r>
      <w:r>
        <w:rPr>
          <w:color w:val="080808"/>
        </w:rPr>
        <w:t xml:space="preserve">        }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setCursor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15</w:t>
      </w:r>
      <w:r>
        <w:rPr>
          <w:color w:val="080808"/>
        </w:rPr>
        <w:t>-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digitDim</w:t>
      </w:r>
      <w:r>
        <w:rPr>
          <w:color w:val="080808"/>
        </w:rPr>
        <w:t>(</w:t>
      </w:r>
      <w:r>
        <w:rPr>
          <w:i/>
          <w:iCs/>
          <w:color w:val="871094"/>
        </w:rPr>
        <w:t>coinsAvailable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write</w:t>
      </w:r>
      <w:r>
        <w:rPr>
          <w:color w:val="080808"/>
        </w:rPr>
        <w:t>(</w:t>
      </w:r>
      <w:r>
        <w:rPr>
          <w:color w:val="067D17"/>
        </w:rPr>
        <w:t xml:space="preserve">"$" </w:t>
      </w:r>
      <w:r>
        <w:rPr>
          <w:color w:val="080808"/>
        </w:rPr>
        <w:t xml:space="preserve">+ </w:t>
      </w:r>
      <w:r>
        <w:rPr>
          <w:i/>
          <w:iCs/>
          <w:color w:val="871094"/>
        </w:rPr>
        <w:t>coinsAvailable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betsMenu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clearScreen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setCursor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write</w:t>
      </w:r>
      <w:r>
        <w:rPr>
          <w:color w:val="080808"/>
        </w:rPr>
        <w:t>(</w:t>
      </w:r>
      <w:r>
        <w:rPr>
          <w:color w:val="067D17"/>
        </w:rPr>
        <w:t>"0123456789  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setCursor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15</w:t>
      </w:r>
      <w:r>
        <w:rPr>
          <w:color w:val="080808"/>
        </w:rPr>
        <w:t>-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digitDim</w:t>
      </w:r>
      <w:r>
        <w:rPr>
          <w:color w:val="080808"/>
        </w:rPr>
        <w:t>(</w:t>
      </w:r>
      <w:r>
        <w:rPr>
          <w:i/>
          <w:iCs/>
          <w:color w:val="871094"/>
        </w:rPr>
        <w:t>coinsAvailable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write</w:t>
      </w:r>
      <w:r>
        <w:rPr>
          <w:color w:val="080808"/>
        </w:rPr>
        <w:t>(</w:t>
      </w:r>
      <w:r>
        <w:rPr>
          <w:color w:val="067D17"/>
        </w:rPr>
        <w:t xml:space="preserve">"$" </w:t>
      </w:r>
      <w:r>
        <w:rPr>
          <w:color w:val="080808"/>
        </w:rPr>
        <w:t xml:space="preserve">+ </w:t>
      </w:r>
      <w:r>
        <w:rPr>
          <w:i/>
          <w:iCs/>
          <w:color w:val="871094"/>
        </w:rPr>
        <w:t>coinsAvailable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bet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time){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char </w:t>
      </w:r>
      <w:r>
        <w:rPr>
          <w:color w:val="000000"/>
        </w:rPr>
        <w:t xml:space="preserve">currentKey </w:t>
      </w:r>
      <w:r>
        <w:rPr>
          <w:color w:val="080808"/>
        </w:rPr>
        <w:t xml:space="preserve">= </w:t>
      </w:r>
      <w:r>
        <w:rPr>
          <w:color w:val="000000"/>
        </w:rPr>
        <w:t>KBD</w:t>
      </w:r>
      <w:r>
        <w:rPr>
          <w:color w:val="080808"/>
        </w:rPr>
        <w:t>.</w:t>
      </w:r>
      <w:r>
        <w:rPr>
          <w:i/>
          <w:iCs/>
          <w:color w:val="080808"/>
        </w:rPr>
        <w:t>waitKey</w:t>
      </w:r>
      <w:r>
        <w:rPr>
          <w:color w:val="080808"/>
        </w:rPr>
        <w:t>(time);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placeBet</w:t>
      </w:r>
      <w:r>
        <w:rPr>
          <w:color w:val="080808"/>
        </w:rPr>
        <w:t>(</w:t>
      </w:r>
      <w:r>
        <w:rPr>
          <w:color w:val="000000"/>
        </w:rPr>
        <w:t xml:space="preserve">currentKey </w:t>
      </w:r>
      <w:r>
        <w:rPr>
          <w:color w:val="080808"/>
        </w:rPr>
        <w:t xml:space="preserve">- </w:t>
      </w:r>
      <w:r>
        <w:rPr>
          <w:color w:val="067D17"/>
        </w:rPr>
        <w:t>'0'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updateTotalCoins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rouletteRoll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871094"/>
        </w:rPr>
        <w:t>rouletteNumber</w:t>
      </w:r>
      <w:r>
        <w:rPr>
          <w:color w:val="080808"/>
        </w:rPr>
        <w:t>= (</w:t>
      </w:r>
      <w:r>
        <w:rPr>
          <w:color w:val="0033B3"/>
        </w:rPr>
        <w:t>int</w:t>
      </w:r>
      <w:r>
        <w:rPr>
          <w:color w:val="080808"/>
        </w:rPr>
        <w:t>)(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random</w:t>
      </w:r>
      <w:r>
        <w:rPr>
          <w:color w:val="080808"/>
        </w:rPr>
        <w:t>()*(</w:t>
      </w:r>
      <w:r>
        <w:rPr>
          <w:i/>
          <w:iCs/>
          <w:color w:val="871094"/>
        </w:rPr>
        <w:t xml:space="preserve">MAX_ROL_NUM </w:t>
      </w:r>
      <w:r>
        <w:rPr>
          <w:color w:val="080808"/>
        </w:rPr>
        <w:t xml:space="preserve">- </w:t>
      </w:r>
      <w:r>
        <w:rPr>
          <w:i/>
          <w:iCs/>
          <w:color w:val="871094"/>
        </w:rPr>
        <w:t xml:space="preserve">MIN_ROL_NUM </w:t>
      </w:r>
      <w:r>
        <w:rPr>
          <w:color w:val="080808"/>
        </w:rPr>
        <w:t>+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RouletteDisplay</w:t>
      </w:r>
      <w:r>
        <w:rPr>
          <w:color w:val="080808"/>
        </w:rPr>
        <w:t>.</w:t>
      </w:r>
      <w:r>
        <w:rPr>
          <w:i/>
          <w:iCs/>
          <w:color w:val="080808"/>
        </w:rPr>
        <w:t>animationRotatingSegment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upda</w:t>
      </w:r>
      <w:r>
        <w:rPr>
          <w:color w:val="00627A"/>
        </w:rPr>
        <w:t>teTotalCoins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setCursor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14</w:t>
      </w:r>
      <w:r>
        <w:rPr>
          <w:color w:val="080808"/>
        </w:rPr>
        <w:t>-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digitDim</w:t>
      </w:r>
      <w:r>
        <w:rPr>
          <w:color w:val="080808"/>
        </w:rPr>
        <w:t>(</w:t>
      </w:r>
      <w:r>
        <w:rPr>
          <w:i/>
          <w:iCs/>
          <w:color w:val="871094"/>
        </w:rPr>
        <w:t>coinsAvailable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write</w:t>
      </w:r>
      <w:r>
        <w:rPr>
          <w:color w:val="080808"/>
        </w:rPr>
        <w:t>(</w:t>
      </w:r>
      <w:r>
        <w:rPr>
          <w:color w:val="067D17"/>
        </w:rPr>
        <w:t xml:space="preserve">" $" </w:t>
      </w:r>
      <w:r>
        <w:rPr>
          <w:color w:val="080808"/>
        </w:rPr>
        <w:t xml:space="preserve">+ </w:t>
      </w:r>
      <w:r>
        <w:rPr>
          <w:i/>
          <w:iCs/>
          <w:color w:val="871094"/>
        </w:rPr>
        <w:t>coinsAvailable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int </w:t>
      </w:r>
      <w:r>
        <w:rPr>
          <w:color w:val="00627A"/>
        </w:rPr>
        <w:t>addCoin</w:t>
      </w:r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return </w:t>
      </w:r>
      <w:r>
        <w:rPr>
          <w:i/>
          <w:iCs/>
          <w:color w:val="871094"/>
        </w:rPr>
        <w:t xml:space="preserve">totalCoins </w:t>
      </w:r>
      <w:r>
        <w:rPr>
          <w:color w:val="080808"/>
        </w:rPr>
        <w:t xml:space="preserve">+= </w:t>
      </w:r>
      <w:r>
        <w:rPr>
          <w:i/>
          <w:iCs/>
          <w:color w:val="871094"/>
        </w:rPr>
        <w:t>COIN_VALUE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coinPlacedOnBets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871094"/>
        </w:rPr>
        <w:t xml:space="preserve">coinsAvailable </w:t>
      </w:r>
      <w:r>
        <w:rPr>
          <w:color w:val="080808"/>
        </w:rPr>
        <w:t xml:space="preserve">-=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placeBet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bet){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LCD</w:t>
      </w:r>
      <w:r>
        <w:rPr>
          <w:color w:val="080808"/>
        </w:rPr>
        <w:t>.</w:t>
      </w:r>
      <w:r>
        <w:rPr>
          <w:i/>
          <w:iCs/>
          <w:color w:val="080808"/>
        </w:rPr>
        <w:t>cursor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,bet);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>if</w:t>
      </w:r>
      <w:r>
        <w:rPr>
          <w:color w:val="080808"/>
        </w:rPr>
        <w:t>(bet&gt;=</w:t>
      </w:r>
      <w:r>
        <w:rPr>
          <w:color w:val="1750EB"/>
        </w:rPr>
        <w:t xml:space="preserve">0 </w:t>
      </w:r>
      <w:r>
        <w:rPr>
          <w:color w:val="080808"/>
        </w:rPr>
        <w:t xml:space="preserve">&amp;&amp; </w:t>
      </w:r>
      <w:r>
        <w:rPr>
          <w:i/>
          <w:iCs/>
          <w:color w:val="871094"/>
        </w:rPr>
        <w:t>currentBets</w:t>
      </w:r>
      <w:r>
        <w:rPr>
          <w:color w:val="080808"/>
        </w:rPr>
        <w:t>[bet]&lt;</w:t>
      </w:r>
      <w:r>
        <w:rPr>
          <w:i/>
          <w:iCs/>
          <w:color w:val="871094"/>
        </w:rPr>
        <w:t xml:space="preserve">MAX_BET </w:t>
      </w:r>
      <w:r>
        <w:rPr>
          <w:color w:val="080808"/>
        </w:rPr>
        <w:t xml:space="preserve">&amp;&amp; </w:t>
      </w:r>
      <w:r>
        <w:rPr>
          <w:i/>
          <w:iCs/>
          <w:color w:val="871094"/>
        </w:rPr>
        <w:t>coinsAvailable</w:t>
      </w:r>
      <w:r>
        <w:rPr>
          <w:color w:val="080808"/>
        </w:rPr>
        <w:t>&gt;</w:t>
      </w:r>
      <w:r>
        <w:rPr>
          <w:color w:val="1750EB"/>
        </w:rPr>
        <w:t>0</w:t>
      </w:r>
      <w:r>
        <w:rPr>
          <w:color w:val="080808"/>
        </w:rPr>
        <w:t>){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i/>
          <w:iCs/>
          <w:color w:val="080808"/>
        </w:rPr>
        <w:t>coinPlacedOnBets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write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(++</w:t>
      </w:r>
      <w:r>
        <w:rPr>
          <w:i/>
          <w:iCs/>
          <w:color w:val="871094"/>
        </w:rPr>
        <w:t>currentBets</w:t>
      </w:r>
      <w:r>
        <w:rPr>
          <w:color w:val="080808"/>
        </w:rPr>
        <w:t>[bet]));</w:t>
      </w:r>
      <w:r>
        <w:rPr>
          <w:color w:val="080808"/>
        </w:rPr>
        <w:br/>
      </w:r>
      <w:r>
        <w:rPr>
          <w:color w:val="080808"/>
        </w:rPr>
        <w:t xml:space="preserve">        }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clearPlacedBets</w:t>
      </w:r>
      <w:r>
        <w:rPr>
          <w:color w:val="080808"/>
        </w:rPr>
        <w:t xml:space="preserve">(){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n=</w:t>
      </w:r>
      <w:r>
        <w:rPr>
          <w:color w:val="1750EB"/>
        </w:rPr>
        <w:t>0</w:t>
      </w:r>
      <w:r>
        <w:rPr>
          <w:color w:val="080808"/>
        </w:rPr>
        <w:t>;n&lt;=</w:t>
      </w:r>
      <w:r>
        <w:rPr>
          <w:color w:val="1750EB"/>
        </w:rPr>
        <w:t>9</w:t>
      </w:r>
      <w:r>
        <w:rPr>
          <w:color w:val="080808"/>
        </w:rPr>
        <w:t xml:space="preserve">;n++) </w:t>
      </w:r>
      <w:r>
        <w:rPr>
          <w:i/>
          <w:iCs/>
          <w:color w:val="871094"/>
        </w:rPr>
        <w:t>currentBets</w:t>
      </w:r>
      <w:r>
        <w:rPr>
          <w:color w:val="080808"/>
        </w:rPr>
        <w:t xml:space="preserve">[n] = </w:t>
      </w:r>
      <w:r>
        <w:rPr>
          <w:color w:val="1750EB"/>
        </w:rPr>
        <w:t>0</w:t>
      </w:r>
      <w:r>
        <w:rPr>
          <w:color w:val="080808"/>
        </w:rPr>
        <w:t>;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calculateWinsAndLosses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won = </w:t>
      </w:r>
      <w:r>
        <w:rPr>
          <w:color w:val="1750EB"/>
        </w:rPr>
        <w:t>0</w:t>
      </w:r>
      <w:r>
        <w:rPr>
          <w:color w:val="080808"/>
        </w:rPr>
        <w:t xml:space="preserve">, lost = </w:t>
      </w:r>
      <w:r>
        <w:rPr>
          <w:color w:val="1750EB"/>
        </w:rPr>
        <w:t>0</w:t>
      </w:r>
      <w:r>
        <w:rPr>
          <w:color w:val="080808"/>
        </w:rPr>
        <w:t>, coinsWonLoss;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String winOrLoss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>for</w:t>
      </w:r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>n=</w:t>
      </w:r>
      <w:r>
        <w:rPr>
          <w:color w:val="1750EB"/>
        </w:rPr>
        <w:t>0</w:t>
      </w:r>
      <w:r>
        <w:rPr>
          <w:color w:val="080808"/>
        </w:rPr>
        <w:t>;n&lt;=</w:t>
      </w:r>
      <w:r>
        <w:rPr>
          <w:color w:val="1750EB"/>
        </w:rPr>
        <w:t>9</w:t>
      </w:r>
      <w:r>
        <w:rPr>
          <w:color w:val="080808"/>
        </w:rPr>
        <w:t>;n++){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>if</w:t>
      </w:r>
      <w:r>
        <w:rPr>
          <w:color w:val="080808"/>
        </w:rPr>
        <w:t xml:space="preserve">(n == </w:t>
      </w:r>
      <w:r>
        <w:rPr>
          <w:i/>
          <w:iCs/>
          <w:color w:val="871094"/>
        </w:rPr>
        <w:t>rouletteNumber</w:t>
      </w:r>
      <w:r>
        <w:rPr>
          <w:color w:val="080808"/>
        </w:rPr>
        <w:t xml:space="preserve">) won = </w:t>
      </w:r>
      <w:r>
        <w:rPr>
          <w:i/>
          <w:iCs/>
          <w:color w:val="871094"/>
        </w:rPr>
        <w:t>currentBets</w:t>
      </w:r>
      <w:r>
        <w:rPr>
          <w:color w:val="080808"/>
        </w:rPr>
        <w:t>[n];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>else if</w:t>
      </w:r>
      <w:r>
        <w:rPr>
          <w:color w:val="080808"/>
        </w:rPr>
        <w:t>(</w:t>
      </w:r>
      <w:r>
        <w:rPr>
          <w:i/>
          <w:iCs/>
          <w:color w:val="871094"/>
        </w:rPr>
        <w:t>currentBets</w:t>
      </w:r>
      <w:r>
        <w:rPr>
          <w:color w:val="080808"/>
        </w:rPr>
        <w:t>[n]&gt;</w:t>
      </w:r>
      <w:r>
        <w:rPr>
          <w:color w:val="1750EB"/>
        </w:rPr>
        <w:t>0</w:t>
      </w:r>
      <w:r>
        <w:rPr>
          <w:color w:val="080808"/>
        </w:rPr>
        <w:t xml:space="preserve">) lost += </w:t>
      </w:r>
      <w:r>
        <w:rPr>
          <w:i/>
          <w:iCs/>
          <w:color w:val="871094"/>
        </w:rPr>
        <w:t>currentBets</w:t>
      </w:r>
      <w:r>
        <w:rPr>
          <w:color w:val="080808"/>
        </w:rPr>
        <w:t>[n];</w:t>
      </w:r>
      <w:r>
        <w:rPr>
          <w:color w:val="080808"/>
        </w:rPr>
        <w:br/>
      </w:r>
      <w:r>
        <w:rPr>
          <w:color w:val="080808"/>
        </w:rPr>
        <w:t xml:space="preserve">        }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>if</w:t>
      </w:r>
      <w:r>
        <w:rPr>
          <w:color w:val="080808"/>
        </w:rPr>
        <w:t>(won!=</w:t>
      </w:r>
      <w:r>
        <w:rPr>
          <w:color w:val="1750EB"/>
        </w:rPr>
        <w:t>0</w:t>
      </w:r>
      <w:r>
        <w:rPr>
          <w:color w:val="080808"/>
        </w:rPr>
        <w:t>) won*=</w:t>
      </w:r>
      <w:r>
        <w:rPr>
          <w:color w:val="1750EB"/>
        </w:rPr>
        <w:t>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coinsWonLoss = won-lost;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871094"/>
        </w:rPr>
        <w:t xml:space="preserve">coinsAvailable </w:t>
      </w:r>
      <w:r>
        <w:rPr>
          <w:color w:val="080808"/>
        </w:rPr>
        <w:t>+= won;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 xml:space="preserve">winOrLoss </w:t>
      </w:r>
      <w:r>
        <w:rPr>
          <w:color w:val="080808"/>
        </w:rPr>
        <w:t xml:space="preserve">= (coinsWonLoss &gt; </w:t>
      </w:r>
      <w:r>
        <w:rPr>
          <w:color w:val="1750EB"/>
        </w:rPr>
        <w:t>0</w:t>
      </w:r>
      <w:r>
        <w:rPr>
          <w:color w:val="080808"/>
        </w:rPr>
        <w:t>)?</w:t>
      </w:r>
      <w:r>
        <w:rPr>
          <w:color w:val="067D17"/>
        </w:rPr>
        <w:t>"W"</w:t>
      </w:r>
      <w:r>
        <w:rPr>
          <w:color w:val="080808"/>
        </w:rPr>
        <w:t>:</w:t>
      </w:r>
      <w:r>
        <w:rPr>
          <w:color w:val="067D17"/>
        </w:rPr>
        <w:t>"L"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coinsWonLoss = </w:t>
      </w:r>
      <w:r>
        <w:rPr>
          <w:color w:val="000000"/>
        </w:rPr>
        <w:t>Math</w:t>
      </w:r>
      <w:r>
        <w:rPr>
          <w:color w:val="080808"/>
        </w:rPr>
        <w:t>.</w:t>
      </w:r>
      <w:r>
        <w:rPr>
          <w:i/>
          <w:iCs/>
          <w:color w:val="080808"/>
        </w:rPr>
        <w:t>abs</w:t>
      </w:r>
      <w:r>
        <w:rPr>
          <w:color w:val="080808"/>
        </w:rPr>
        <w:t>(coinsWonLoss);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write</w:t>
      </w:r>
      <w:r>
        <w:rPr>
          <w:color w:val="080808"/>
        </w:rPr>
        <w:t>(</w:t>
      </w:r>
      <w:r>
        <w:rPr>
          <w:color w:val="000000"/>
        </w:rPr>
        <w:t xml:space="preserve">winOrLoss </w:t>
      </w:r>
      <w:r>
        <w:rPr>
          <w:color w:val="080808"/>
        </w:rPr>
        <w:t xml:space="preserve">+ </w:t>
      </w:r>
      <w:r>
        <w:rPr>
          <w:color w:val="067D17"/>
        </w:rPr>
        <w:t xml:space="preserve">"$" </w:t>
      </w:r>
      <w:r>
        <w:rPr>
          <w:color w:val="080808"/>
        </w:rPr>
        <w:t>+ coinsWonLoss,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14</w:t>
      </w:r>
      <w:r>
        <w:rPr>
          <w:color w:val="080808"/>
        </w:rPr>
        <w:t>-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digitDim</w:t>
      </w:r>
      <w:r>
        <w:rPr>
          <w:color w:val="080808"/>
        </w:rPr>
        <w:t>(coinsWonLoss));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RouletteDisplay</w:t>
      </w:r>
      <w:r>
        <w:rPr>
          <w:color w:val="080808"/>
        </w:rPr>
        <w:t>.</w:t>
      </w:r>
      <w:r>
        <w:rPr>
          <w:i/>
          <w:iCs/>
          <w:color w:val="080808"/>
        </w:rPr>
        <w:t>blinkNumber</w:t>
      </w:r>
      <w:r>
        <w:rPr>
          <w:color w:val="080808"/>
        </w:rPr>
        <w:t>(</w:t>
      </w:r>
      <w:r>
        <w:rPr>
          <w:i/>
          <w:iCs/>
          <w:color w:val="871094"/>
        </w:rPr>
        <w:t>rouletteNumber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char </w:t>
      </w:r>
      <w:r>
        <w:rPr>
          <w:color w:val="00627A"/>
        </w:rPr>
        <w:t>rea</w:t>
      </w:r>
      <w:r>
        <w:rPr>
          <w:color w:val="00627A"/>
        </w:rPr>
        <w:t>dKey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char </w:t>
      </w:r>
      <w:r>
        <w:rPr>
          <w:color w:val="080808"/>
        </w:rPr>
        <w:t xml:space="preserve">key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(key == </w:t>
      </w:r>
      <w:r>
        <w:rPr>
          <w:color w:val="1750EB"/>
        </w:rPr>
        <w:t>0</w:t>
      </w:r>
      <w:r>
        <w:rPr>
          <w:color w:val="080808"/>
        </w:rPr>
        <w:t xml:space="preserve">) key = </w:t>
      </w:r>
      <w:r>
        <w:rPr>
          <w:color w:val="000000"/>
        </w:rPr>
        <w:t>KBD</w:t>
      </w:r>
      <w:r>
        <w:rPr>
          <w:color w:val="080808"/>
        </w:rPr>
        <w:t>.</w:t>
      </w:r>
      <w:r>
        <w:rPr>
          <w:i/>
          <w:iCs/>
          <w:color w:val="080808"/>
        </w:rPr>
        <w:t>getKey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key;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waitforKey</w:t>
      </w:r>
      <w:r>
        <w:rPr>
          <w:color w:val="080808"/>
        </w:rPr>
        <w:t>(</w:t>
      </w:r>
      <w:r>
        <w:rPr>
          <w:color w:val="0033B3"/>
        </w:rPr>
        <w:t xml:space="preserve">char </w:t>
      </w:r>
      <w:r>
        <w:rPr>
          <w:color w:val="080808"/>
        </w:rPr>
        <w:t>keyExpected){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char </w:t>
      </w:r>
      <w:r>
        <w:rPr>
          <w:color w:val="080808"/>
        </w:rPr>
        <w:t xml:space="preserve">key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(key != keyExpected) key = </w:t>
      </w:r>
      <w:r>
        <w:rPr>
          <w:color w:val="000000"/>
        </w:rPr>
        <w:t>KBD</w:t>
      </w:r>
      <w:r>
        <w:rPr>
          <w:color w:val="080808"/>
        </w:rPr>
        <w:t>.</w:t>
      </w:r>
      <w:r>
        <w:rPr>
          <w:i/>
          <w:iCs/>
          <w:color w:val="080808"/>
        </w:rPr>
        <w:t>getKey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>public static</w:t>
      </w:r>
      <w:r>
        <w:rPr>
          <w:color w:val="0033B3"/>
        </w:rPr>
        <w:t xml:space="preserve"> void </w:t>
      </w:r>
      <w:r>
        <w:rPr>
          <w:color w:val="00627A"/>
        </w:rPr>
        <w:t>waitforPlay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char </w:t>
      </w:r>
      <w:r>
        <w:rPr>
          <w:color w:val="080808"/>
        </w:rPr>
        <w:t xml:space="preserve">key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while </w:t>
      </w:r>
      <w:r>
        <w:rPr>
          <w:color w:val="080808"/>
        </w:rPr>
        <w:t xml:space="preserve">(key != </w:t>
      </w:r>
      <w:r>
        <w:rPr>
          <w:color w:val="067D17"/>
        </w:rPr>
        <w:t>'*'</w:t>
      </w:r>
      <w:r>
        <w:rPr>
          <w:color w:val="080808"/>
        </w:rPr>
        <w:t>){</w:t>
      </w:r>
      <w:r>
        <w:rPr>
          <w:color w:val="080808"/>
        </w:rPr>
        <w:br/>
      </w:r>
      <w:r>
        <w:rPr>
          <w:color w:val="080808"/>
        </w:rPr>
        <w:t xml:space="preserve">            key = </w:t>
      </w:r>
      <w:r>
        <w:rPr>
          <w:color w:val="000000"/>
        </w:rPr>
        <w:t>KBD</w:t>
      </w:r>
      <w:r>
        <w:rPr>
          <w:color w:val="080808"/>
        </w:rPr>
        <w:t>.</w:t>
      </w:r>
      <w:r>
        <w:rPr>
          <w:i/>
          <w:iCs/>
          <w:color w:val="080808"/>
        </w:rPr>
        <w:t>getKey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i/>
          <w:iCs/>
          <w:color w:val="080808"/>
        </w:rPr>
        <w:t>checkIfMaintenanceButtonOn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}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checkIfMaintenanceButtonOn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readBits</w:t>
      </w:r>
      <w:r>
        <w:rPr>
          <w:color w:val="080808"/>
        </w:rPr>
        <w:t>(</w:t>
      </w:r>
      <w:r>
        <w:rPr>
          <w:i/>
          <w:iCs/>
          <w:color w:val="871094"/>
        </w:rPr>
        <w:t>MAINTENANCE_BUTTON</w:t>
      </w:r>
      <w:r>
        <w:rPr>
          <w:color w:val="080808"/>
        </w:rPr>
        <w:t xml:space="preserve">) == </w:t>
      </w:r>
      <w:r>
        <w:rPr>
          <w:i/>
          <w:iCs/>
          <w:color w:val="871094"/>
        </w:rPr>
        <w:t>MAINTENANCE_BUTTON</w:t>
      </w:r>
      <w:r>
        <w:rPr>
          <w:color w:val="080808"/>
        </w:rPr>
        <w:t xml:space="preserve">) { </w:t>
      </w:r>
      <w:r>
        <w:rPr>
          <w:i/>
          <w:iCs/>
          <w:color w:val="080808"/>
        </w:rPr>
        <w:t>maintenanceOptions</w:t>
      </w:r>
      <w:r>
        <w:rPr>
          <w:color w:val="080808"/>
        </w:rPr>
        <w:t>(</w:t>
      </w:r>
      <w:r>
        <w:rPr>
          <w:color w:val="000000"/>
        </w:rPr>
        <w:t>M</w:t>
      </w:r>
      <w:r>
        <w:rPr>
          <w:color w:val="080808"/>
        </w:rPr>
        <w:t>.</w:t>
      </w:r>
      <w:r>
        <w:rPr>
          <w:i/>
          <w:iCs/>
          <w:color w:val="080808"/>
        </w:rPr>
        <w:t>maintenanceMenu</w:t>
      </w:r>
      <w:r>
        <w:rPr>
          <w:color w:val="080808"/>
        </w:rPr>
        <w:t>());}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checkIfMaintenanceButtonOff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HAL</w:t>
      </w:r>
      <w:r>
        <w:rPr>
          <w:color w:val="080808"/>
        </w:rPr>
        <w:t>.</w:t>
      </w:r>
      <w:r>
        <w:rPr>
          <w:i/>
          <w:iCs/>
          <w:color w:val="080808"/>
        </w:rPr>
        <w:t>readBits</w:t>
      </w:r>
      <w:r>
        <w:rPr>
          <w:color w:val="080808"/>
        </w:rPr>
        <w:t>(</w:t>
      </w:r>
      <w:r>
        <w:rPr>
          <w:i/>
          <w:iCs/>
          <w:color w:val="871094"/>
        </w:rPr>
        <w:t>MAINTENANCE_BUTTON</w:t>
      </w:r>
      <w:r>
        <w:rPr>
          <w:color w:val="080808"/>
        </w:rPr>
        <w:t xml:space="preserve">) != </w:t>
      </w:r>
      <w:r>
        <w:rPr>
          <w:i/>
          <w:iCs/>
          <w:color w:val="871094"/>
        </w:rPr>
        <w:t>MAINTENANCE_BUTTON</w:t>
      </w:r>
      <w:r>
        <w:rPr>
          <w:color w:val="080808"/>
        </w:rPr>
        <w:t xml:space="preserve">) </w:t>
      </w:r>
      <w:r>
        <w:rPr>
          <w:i/>
          <w:iCs/>
          <w:color w:val="080808"/>
        </w:rPr>
        <w:t>gameRotation</w:t>
      </w:r>
      <w:r>
        <w:rPr>
          <w:color w:val="080808"/>
        </w:rPr>
        <w:t>(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>public sta</w:t>
      </w:r>
      <w:r>
        <w:rPr>
          <w:color w:val="0033B3"/>
        </w:rPr>
        <w:t xml:space="preserve">tic void </w:t>
      </w:r>
      <w:r>
        <w:rPr>
          <w:color w:val="00627A"/>
        </w:rPr>
        <w:t>maintenanceOptions</w:t>
      </w:r>
      <w:r>
        <w:rPr>
          <w:color w:val="080808"/>
        </w:rPr>
        <w:t>(</w:t>
      </w:r>
      <w:r>
        <w:rPr>
          <w:color w:val="0033B3"/>
        </w:rPr>
        <w:t xml:space="preserve">char </w:t>
      </w:r>
      <w:r>
        <w:rPr>
          <w:color w:val="080808"/>
        </w:rPr>
        <w:t>pressed){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>if</w:t>
      </w:r>
      <w:r>
        <w:rPr>
          <w:color w:val="080808"/>
        </w:rPr>
        <w:t xml:space="preserve">(pressed == </w:t>
      </w:r>
      <w:r>
        <w:rPr>
          <w:color w:val="067D17"/>
        </w:rPr>
        <w:t>'0'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clearScreen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 xml:space="preserve">int </w:t>
      </w:r>
      <w:r>
        <w:rPr>
          <w:color w:val="080808"/>
        </w:rPr>
        <w:t xml:space="preserve">line =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write</w:t>
      </w:r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+(line-</w:t>
      </w:r>
      <w:r>
        <w:rPr>
          <w:color w:val="1750EB"/>
        </w:rPr>
        <w:t>1</w:t>
      </w:r>
      <w:r>
        <w:rPr>
          <w:color w:val="080808"/>
        </w:rPr>
        <w:t>)+</w:t>
      </w:r>
      <w:r>
        <w:rPr>
          <w:color w:val="067D17"/>
        </w:rPr>
        <w:t>": -&gt; "</w:t>
      </w:r>
      <w:r>
        <w:rPr>
          <w:color w:val="080808"/>
        </w:rPr>
        <w:t>+</w:t>
      </w:r>
      <w:r>
        <w:rPr>
          <w:i/>
          <w:iCs/>
          <w:color w:val="871094"/>
        </w:rPr>
        <w:t>betsWon</w:t>
      </w:r>
      <w:r>
        <w:rPr>
          <w:color w:val="080808"/>
        </w:rPr>
        <w:t>[line-</w:t>
      </w:r>
      <w:r>
        <w:rPr>
          <w:color w:val="1750EB"/>
        </w:rPr>
        <w:t>1</w:t>
      </w:r>
      <w:r>
        <w:rPr>
          <w:color w:val="080808"/>
        </w:rPr>
        <w:t>]+</w:t>
      </w:r>
      <w:r>
        <w:rPr>
          <w:color w:val="067D17"/>
        </w:rPr>
        <w:t>" $:"</w:t>
      </w:r>
      <w:r>
        <w:rPr>
          <w:color w:val="080808"/>
        </w:rPr>
        <w:t>+</w:t>
      </w:r>
      <w:r>
        <w:rPr>
          <w:i/>
          <w:iCs/>
          <w:color w:val="871094"/>
        </w:rPr>
        <w:t>betsWonValue</w:t>
      </w:r>
      <w:r>
        <w:rPr>
          <w:color w:val="080808"/>
        </w:rPr>
        <w:t>[line-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write</w:t>
      </w:r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+line+</w:t>
      </w:r>
      <w:r>
        <w:rPr>
          <w:color w:val="067D17"/>
        </w:rPr>
        <w:t xml:space="preserve">": </w:t>
      </w:r>
      <w:r>
        <w:rPr>
          <w:color w:val="067D17"/>
        </w:rPr>
        <w:t>-&gt; "</w:t>
      </w:r>
      <w:r>
        <w:rPr>
          <w:color w:val="080808"/>
        </w:rPr>
        <w:t>+</w:t>
      </w:r>
      <w:r>
        <w:rPr>
          <w:i/>
          <w:iCs/>
          <w:color w:val="871094"/>
        </w:rPr>
        <w:t>betsWon</w:t>
      </w:r>
      <w:r>
        <w:rPr>
          <w:color w:val="080808"/>
        </w:rPr>
        <w:t>[line]+</w:t>
      </w:r>
      <w:r>
        <w:rPr>
          <w:color w:val="067D17"/>
        </w:rPr>
        <w:t>" $:"</w:t>
      </w:r>
      <w:r>
        <w:rPr>
          <w:color w:val="080808"/>
        </w:rPr>
        <w:t>+</w:t>
      </w:r>
      <w:r>
        <w:rPr>
          <w:i/>
          <w:iCs/>
          <w:color w:val="871094"/>
        </w:rPr>
        <w:t>betsWonValue</w:t>
      </w:r>
      <w:r>
        <w:rPr>
          <w:color w:val="080808"/>
        </w:rPr>
        <w:t>[line],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 xml:space="preserve">char </w:t>
      </w:r>
      <w:r>
        <w:rPr>
          <w:color w:val="080808"/>
        </w:rPr>
        <w:t xml:space="preserve">key = </w:t>
      </w:r>
      <w:r>
        <w:rPr>
          <w:color w:val="000000"/>
        </w:rPr>
        <w:t>KBD</w:t>
      </w:r>
      <w:r>
        <w:rPr>
          <w:color w:val="080808"/>
        </w:rPr>
        <w:t>.</w:t>
      </w:r>
      <w:r>
        <w:rPr>
          <w:i/>
          <w:iCs/>
          <w:color w:val="080808"/>
        </w:rPr>
        <w:t>waitKey</w:t>
      </w:r>
      <w:r>
        <w:rPr>
          <w:color w:val="080808"/>
        </w:rPr>
        <w:t>(</w:t>
      </w:r>
      <w:r>
        <w:rPr>
          <w:i/>
          <w:iCs/>
          <w:color w:val="871094"/>
        </w:rPr>
        <w:t>WAIT_TIME_5SEC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 xml:space="preserve">do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 xml:space="preserve">(key == </w:t>
      </w:r>
      <w:r>
        <w:rPr>
          <w:color w:val="067D17"/>
        </w:rPr>
        <w:t xml:space="preserve">'2' </w:t>
      </w:r>
      <w:r>
        <w:rPr>
          <w:color w:val="080808"/>
        </w:rPr>
        <w:t xml:space="preserve">&amp;&amp; line &gt; </w:t>
      </w:r>
      <w:r>
        <w:rPr>
          <w:color w:val="1750EB"/>
        </w:rPr>
        <w:t>1</w:t>
      </w:r>
      <w:r>
        <w:rPr>
          <w:color w:val="080808"/>
        </w:rPr>
        <w:t>) --line;</w:t>
      </w:r>
      <w:r>
        <w:rPr>
          <w:color w:val="080808"/>
        </w:rPr>
        <w:br/>
      </w:r>
      <w:r>
        <w:rPr>
          <w:color w:val="080808"/>
        </w:rPr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 xml:space="preserve">(key == </w:t>
      </w:r>
      <w:r>
        <w:rPr>
          <w:color w:val="067D17"/>
        </w:rPr>
        <w:t xml:space="preserve">'8' </w:t>
      </w:r>
      <w:r>
        <w:rPr>
          <w:color w:val="080808"/>
        </w:rPr>
        <w:t xml:space="preserve">&amp;&amp; line &lt; </w:t>
      </w:r>
      <w:r>
        <w:rPr>
          <w:color w:val="1750EB"/>
        </w:rPr>
        <w:t>9</w:t>
      </w:r>
      <w:r>
        <w:rPr>
          <w:color w:val="080808"/>
        </w:rPr>
        <w:t>) ++line;</w:t>
      </w:r>
      <w:r>
        <w:rPr>
          <w:color w:val="080808"/>
        </w:rPr>
        <w:br/>
      </w:r>
      <w:r>
        <w:rPr>
          <w:color w:val="080808"/>
        </w:rPr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 xml:space="preserve">(key != </w:t>
      </w:r>
      <w:r>
        <w:rPr>
          <w:color w:val="067D17"/>
        </w:rPr>
        <w:t xml:space="preserve">'8' </w:t>
      </w:r>
      <w:r>
        <w:rPr>
          <w:color w:val="080808"/>
        </w:rPr>
        <w:t>&amp;&amp; ke</w:t>
      </w:r>
      <w:r>
        <w:rPr>
          <w:color w:val="080808"/>
        </w:rPr>
        <w:t xml:space="preserve">y != </w:t>
      </w:r>
      <w:r>
        <w:rPr>
          <w:color w:val="067D17"/>
        </w:rPr>
        <w:t>'2'</w:t>
      </w:r>
      <w:r>
        <w:rPr>
          <w:color w:val="080808"/>
        </w:rPr>
        <w:t xml:space="preserve">)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      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write</w:t>
      </w:r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+(line-</w:t>
      </w:r>
      <w:r>
        <w:rPr>
          <w:color w:val="1750EB"/>
        </w:rPr>
        <w:t>1</w:t>
      </w:r>
      <w:r>
        <w:rPr>
          <w:color w:val="080808"/>
        </w:rPr>
        <w:t>)+</w:t>
      </w:r>
      <w:r>
        <w:rPr>
          <w:color w:val="067D17"/>
        </w:rPr>
        <w:t>": -&gt; "</w:t>
      </w:r>
      <w:r>
        <w:rPr>
          <w:color w:val="080808"/>
        </w:rPr>
        <w:t>+</w:t>
      </w:r>
      <w:r>
        <w:rPr>
          <w:i/>
          <w:iCs/>
          <w:color w:val="871094"/>
        </w:rPr>
        <w:t>betsWon</w:t>
      </w:r>
      <w:r>
        <w:rPr>
          <w:color w:val="080808"/>
        </w:rPr>
        <w:t>[line-</w:t>
      </w:r>
      <w:r>
        <w:rPr>
          <w:color w:val="1750EB"/>
        </w:rPr>
        <w:t>1</w:t>
      </w:r>
      <w:r>
        <w:rPr>
          <w:color w:val="080808"/>
        </w:rPr>
        <w:t>]+</w:t>
      </w:r>
      <w:r>
        <w:rPr>
          <w:color w:val="067D17"/>
        </w:rPr>
        <w:t>" $:"</w:t>
      </w:r>
      <w:r>
        <w:rPr>
          <w:color w:val="080808"/>
        </w:rPr>
        <w:t>+</w:t>
      </w:r>
      <w:r>
        <w:rPr>
          <w:i/>
          <w:iCs/>
          <w:color w:val="871094"/>
        </w:rPr>
        <w:t>betsWonValue</w:t>
      </w:r>
      <w:r>
        <w:rPr>
          <w:color w:val="080808"/>
        </w:rPr>
        <w:t>[line-</w:t>
      </w:r>
      <w:r>
        <w:rPr>
          <w:color w:val="1750EB"/>
        </w:rPr>
        <w:t>1</w:t>
      </w:r>
      <w:r>
        <w:rPr>
          <w:color w:val="080808"/>
        </w:rPr>
        <w:t>],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write</w:t>
      </w:r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+line+</w:t>
      </w:r>
      <w:r>
        <w:rPr>
          <w:color w:val="067D17"/>
        </w:rPr>
        <w:t>": -&gt; "</w:t>
      </w:r>
      <w:r>
        <w:rPr>
          <w:color w:val="080808"/>
        </w:rPr>
        <w:t>+</w:t>
      </w:r>
      <w:r>
        <w:rPr>
          <w:i/>
          <w:iCs/>
          <w:color w:val="871094"/>
        </w:rPr>
        <w:t>betsWon</w:t>
      </w:r>
      <w:r>
        <w:rPr>
          <w:color w:val="080808"/>
        </w:rPr>
        <w:t>[line]+</w:t>
      </w:r>
      <w:r>
        <w:rPr>
          <w:color w:val="067D17"/>
        </w:rPr>
        <w:t>" $:"</w:t>
      </w:r>
      <w:r>
        <w:rPr>
          <w:color w:val="080808"/>
        </w:rPr>
        <w:t>+</w:t>
      </w:r>
      <w:r>
        <w:rPr>
          <w:i/>
          <w:iCs/>
          <w:color w:val="871094"/>
        </w:rPr>
        <w:t>betsWonValue</w:t>
      </w:r>
      <w:r>
        <w:rPr>
          <w:color w:val="080808"/>
        </w:rPr>
        <w:t>[line],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    key = </w:t>
      </w:r>
      <w:r>
        <w:rPr>
          <w:color w:val="000000"/>
        </w:rPr>
        <w:t>KBD</w:t>
      </w:r>
      <w:r>
        <w:rPr>
          <w:color w:val="080808"/>
        </w:rPr>
        <w:t>.</w:t>
      </w:r>
      <w:r>
        <w:rPr>
          <w:i/>
          <w:iCs/>
          <w:color w:val="080808"/>
        </w:rPr>
        <w:t>waitKey</w:t>
      </w:r>
      <w:r>
        <w:rPr>
          <w:color w:val="080808"/>
        </w:rPr>
        <w:t>(</w:t>
      </w:r>
      <w:r>
        <w:rPr>
          <w:i/>
          <w:iCs/>
          <w:color w:val="871094"/>
        </w:rPr>
        <w:t>WAIT_TIME_5SEC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}</w:t>
      </w:r>
      <w:r>
        <w:rPr>
          <w:color w:val="0033B3"/>
        </w:rPr>
        <w:t>while</w:t>
      </w:r>
      <w:r>
        <w:rPr>
          <w:color w:val="080808"/>
        </w:rPr>
        <w:t xml:space="preserve">(key != 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}</w:t>
      </w:r>
      <w:r>
        <w:rPr>
          <w:color w:val="0033B3"/>
        </w:rPr>
        <w:t>else if</w:t>
      </w:r>
      <w:r>
        <w:rPr>
          <w:color w:val="080808"/>
        </w:rPr>
        <w:t xml:space="preserve">(pressed == </w:t>
      </w:r>
      <w:r>
        <w:rPr>
          <w:color w:val="067D17"/>
        </w:rPr>
        <w:t>'#'</w:t>
      </w:r>
      <w:r>
        <w:rPr>
          <w:color w:val="080808"/>
        </w:rPr>
        <w:t>){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clearScreen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write</w:t>
      </w:r>
      <w:r>
        <w:rPr>
          <w:color w:val="080808"/>
        </w:rPr>
        <w:t>(</w:t>
      </w:r>
      <w:r>
        <w:rPr>
          <w:color w:val="067D17"/>
        </w:rPr>
        <w:t xml:space="preserve">"Games: " </w:t>
      </w:r>
      <w:r>
        <w:rPr>
          <w:color w:val="080808"/>
        </w:rPr>
        <w:t xml:space="preserve">+ </w:t>
      </w:r>
      <w:r>
        <w:rPr>
          <w:color w:val="000000"/>
        </w:rPr>
        <w:t>Statistics</w:t>
      </w:r>
      <w:r>
        <w:rPr>
          <w:color w:val="080808"/>
        </w:rPr>
        <w:t>.</w:t>
      </w:r>
      <w:r>
        <w:rPr>
          <w:i/>
          <w:iCs/>
          <w:color w:val="080808"/>
        </w:rPr>
        <w:t>getGames</w:t>
      </w:r>
      <w:r>
        <w:rPr>
          <w:color w:val="080808"/>
        </w:rPr>
        <w:t>(),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write</w:t>
      </w:r>
      <w:r>
        <w:rPr>
          <w:color w:val="080808"/>
        </w:rPr>
        <w:t>(</w:t>
      </w:r>
      <w:r>
        <w:rPr>
          <w:color w:val="067D17"/>
        </w:rPr>
        <w:t xml:space="preserve">"Coins: " </w:t>
      </w:r>
      <w:r>
        <w:rPr>
          <w:color w:val="080808"/>
        </w:rPr>
        <w:t xml:space="preserve">+ </w:t>
      </w:r>
      <w:r>
        <w:rPr>
          <w:color w:val="000000"/>
        </w:rPr>
        <w:t>Statistics</w:t>
      </w:r>
      <w:r>
        <w:rPr>
          <w:color w:val="080808"/>
        </w:rPr>
        <w:t>.</w:t>
      </w:r>
      <w:r>
        <w:rPr>
          <w:i/>
          <w:iCs/>
          <w:color w:val="080808"/>
        </w:rPr>
        <w:t>getCoins</w:t>
      </w:r>
      <w:r>
        <w:rPr>
          <w:color w:val="080808"/>
        </w:rPr>
        <w:t>(),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33B3"/>
        </w:rPr>
        <w:t xml:space="preserve">char </w:t>
      </w:r>
      <w:r>
        <w:rPr>
          <w:color w:val="000000"/>
        </w:rPr>
        <w:t>key</w:t>
      </w:r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KBD</w:t>
      </w:r>
      <w:r>
        <w:rPr>
          <w:color w:val="080808"/>
        </w:rPr>
        <w:t>.</w:t>
      </w:r>
      <w:r>
        <w:rPr>
          <w:i/>
          <w:iCs/>
          <w:color w:val="080808"/>
        </w:rPr>
        <w:t>waitKey</w:t>
      </w:r>
      <w:r>
        <w:rPr>
          <w:color w:val="080808"/>
        </w:rPr>
        <w:t>(</w:t>
      </w:r>
      <w:r>
        <w:rPr>
          <w:i/>
          <w:iCs/>
          <w:color w:val="871094"/>
        </w:rPr>
        <w:t>WAIT_TIME_5SEC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}</w:t>
      </w:r>
      <w:r>
        <w:rPr>
          <w:color w:val="0033B3"/>
        </w:rPr>
        <w:t>else if</w:t>
      </w:r>
      <w:r>
        <w:rPr>
          <w:color w:val="080808"/>
        </w:rPr>
        <w:t xml:space="preserve">(pressed == </w:t>
      </w:r>
      <w:r>
        <w:rPr>
          <w:color w:val="067D17"/>
        </w:rPr>
        <w:t>'*'</w:t>
      </w:r>
      <w:r>
        <w:rPr>
          <w:color w:val="080808"/>
        </w:rPr>
        <w:t xml:space="preserve">) </w:t>
      </w:r>
      <w:r>
        <w:rPr>
          <w:i/>
          <w:iCs/>
          <w:color w:val="080808"/>
        </w:rPr>
        <w:t>gameRotation</w:t>
      </w:r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>else if</w:t>
      </w:r>
      <w:r>
        <w:rPr>
          <w:color w:val="080808"/>
        </w:rPr>
        <w:t xml:space="preserve">(pressed == </w:t>
      </w:r>
      <w:r>
        <w:rPr>
          <w:color w:val="067D17"/>
        </w:rPr>
        <w:t>'8'</w:t>
      </w:r>
      <w:r>
        <w:rPr>
          <w:color w:val="080808"/>
        </w:rPr>
        <w:t xml:space="preserve">) </w:t>
      </w:r>
      <w:r>
        <w:rPr>
          <w:i/>
          <w:iCs/>
          <w:color w:val="080808"/>
        </w:rPr>
        <w:t>shutdownMenu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i/>
          <w:iCs/>
          <w:color w:val="080808"/>
        </w:rPr>
        <w:t>checkIfMaintenanceButtonOn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t xml:space="preserve">    </w:t>
      </w:r>
      <w:r>
        <w:rPr>
          <w:color w:val="0033B3"/>
        </w:rPr>
        <w:t xml:space="preserve">private static void </w:t>
      </w:r>
      <w:r>
        <w:rPr>
          <w:color w:val="00627A"/>
        </w:rPr>
        <w:t>shutdownMenu</w:t>
      </w:r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write</w:t>
      </w:r>
      <w:r>
        <w:rPr>
          <w:color w:val="080808"/>
        </w:rPr>
        <w:t>(</w:t>
      </w:r>
      <w:r>
        <w:rPr>
          <w:color w:val="067D17"/>
        </w:rPr>
        <w:t xml:space="preserve">"    </w:t>
      </w:r>
      <w:r>
        <w:rPr>
          <w:color w:val="067D17"/>
        </w:rPr>
        <w:t>Shutdown    "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0000"/>
        </w:rPr>
        <w:t>TUI</w:t>
      </w:r>
      <w:r>
        <w:rPr>
          <w:color w:val="080808"/>
        </w:rPr>
        <w:t>.</w:t>
      </w:r>
      <w:r>
        <w:rPr>
          <w:i/>
          <w:iCs/>
          <w:color w:val="080808"/>
        </w:rPr>
        <w:t>write</w:t>
      </w:r>
      <w:r>
        <w:rPr>
          <w:color w:val="080808"/>
        </w:rPr>
        <w:t>(</w:t>
      </w:r>
      <w:r>
        <w:rPr>
          <w:color w:val="067D17"/>
        </w:rPr>
        <w:t>"5-Yes  other-No "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char </w:t>
      </w:r>
      <w:r>
        <w:rPr>
          <w:color w:val="000000"/>
        </w:rPr>
        <w:t xml:space="preserve">key </w:t>
      </w:r>
      <w:r>
        <w:rPr>
          <w:color w:val="080808"/>
        </w:rPr>
        <w:t xml:space="preserve">= </w:t>
      </w:r>
      <w:r>
        <w:rPr>
          <w:color w:val="000000"/>
        </w:rPr>
        <w:t>KBD</w:t>
      </w:r>
      <w:r>
        <w:rPr>
          <w:color w:val="080808"/>
        </w:rPr>
        <w:t>.</w:t>
      </w:r>
      <w:r>
        <w:rPr>
          <w:i/>
          <w:iCs/>
          <w:color w:val="080808"/>
        </w:rPr>
        <w:t>waitKey</w:t>
      </w:r>
      <w:r>
        <w:rPr>
          <w:color w:val="080808"/>
        </w:rPr>
        <w:t>(</w:t>
      </w:r>
      <w:r>
        <w:rPr>
          <w:i/>
          <w:iCs/>
          <w:color w:val="871094"/>
        </w:rPr>
        <w:t>WAIT_TIME_5SEC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key </w:t>
      </w:r>
      <w:r>
        <w:rPr>
          <w:color w:val="080808"/>
        </w:rPr>
        <w:t xml:space="preserve">== </w:t>
      </w:r>
      <w:r>
        <w:rPr>
          <w:color w:val="067D17"/>
        </w:rPr>
        <w:t>'5'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t xml:space="preserve">            </w:t>
      </w:r>
      <w:r>
        <w:rPr>
          <w:color w:val="000000"/>
        </w:rPr>
        <w:t>Statistics</w:t>
      </w:r>
      <w:r>
        <w:rPr>
          <w:color w:val="080808"/>
        </w:rPr>
        <w:t>.</w:t>
      </w:r>
      <w:r>
        <w:rPr>
          <w:i/>
          <w:iCs/>
          <w:color w:val="080808"/>
        </w:rPr>
        <w:t>save</w:t>
      </w:r>
      <w:r>
        <w:rPr>
          <w:color w:val="080808"/>
        </w:rPr>
        <w:t xml:space="preserve">();  </w:t>
      </w:r>
      <w:r>
        <w:rPr>
          <w:i/>
          <w:iCs/>
          <w:color w:val="8C8C8C"/>
        </w:rPr>
        <w:t>//Saves scores and stats to Statistics.txt file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t xml:space="preserve">            </w:t>
      </w:r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080808"/>
        </w:rPr>
        <w:t>exit</w:t>
      </w:r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t xml:space="preserve">        }</w:t>
      </w:r>
      <w:r>
        <w:rPr>
          <w:color w:val="000000"/>
        </w:rPr>
        <w:t>M</w:t>
      </w:r>
      <w:r>
        <w:rPr>
          <w:color w:val="080808"/>
        </w:rPr>
        <w:t>.</w:t>
      </w:r>
      <w:r>
        <w:rPr>
          <w:i/>
          <w:iCs/>
          <w:color w:val="080808"/>
        </w:rPr>
        <w:t>maintenanceMenu</w:t>
      </w:r>
      <w:r>
        <w:rPr>
          <w:color w:val="080808"/>
        </w:rPr>
        <w:t>();</w:t>
      </w:r>
    </w:p>
    <w:p w14:paraId="5BF0F2F6" w14:textId="77777777" w:rsidR="00730595" w:rsidRDefault="00402850">
      <w:pPr>
        <w:pStyle w:val="HTMLpr-formatado"/>
        <w:shd w:val="clear" w:color="auto" w:fill="FFFFFF"/>
        <w:rPr>
          <w:color w:val="080808"/>
        </w:rPr>
      </w:pPr>
      <w:r>
        <w:rPr>
          <w:color w:val="080808"/>
        </w:rPr>
        <w:t xml:space="preserve">    }</w:t>
      </w:r>
      <w:r>
        <w:rPr>
          <w:color w:val="080808"/>
        </w:rPr>
        <w:br/>
      </w:r>
      <w:r>
        <w:rPr>
          <w:color w:val="080808"/>
        </w:rPr>
        <w:t>}</w:t>
      </w:r>
    </w:p>
    <w:p w14:paraId="45A5B609" w14:textId="77777777" w:rsidR="00730595" w:rsidRDefault="00730595"/>
    <w:p w14:paraId="01455BFA" w14:textId="77777777" w:rsidR="00730595" w:rsidRDefault="00730595"/>
    <w:p w14:paraId="5CE63E17" w14:textId="77777777" w:rsidR="00730595" w:rsidRDefault="00730595"/>
    <w:sectPr w:rsidR="00730595">
      <w:type w:val="continuous"/>
      <w:pgSz w:w="11906" w:h="16838"/>
      <w:pgMar w:top="1417" w:right="1701" w:bottom="1417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6D22A" w14:textId="77777777" w:rsidR="00402850" w:rsidRDefault="00402850">
      <w:pPr>
        <w:spacing w:after="0" w:line="240" w:lineRule="auto"/>
      </w:pPr>
      <w:r>
        <w:separator/>
      </w:r>
    </w:p>
  </w:endnote>
  <w:endnote w:type="continuationSeparator" w:id="0">
    <w:p w14:paraId="76C5654E" w14:textId="77777777" w:rsidR="00402850" w:rsidRDefault="00402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92263" w14:textId="77777777" w:rsidR="00844AEF" w:rsidRDefault="0040285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55162" w14:textId="77777777" w:rsidR="00844AEF" w:rsidRDefault="0040285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CE240" w14:textId="77777777" w:rsidR="00402850" w:rsidRDefault="00402850">
      <w:pPr>
        <w:spacing w:after="0" w:line="240" w:lineRule="auto"/>
      </w:pPr>
      <w:r>
        <w:separator/>
      </w:r>
    </w:p>
  </w:footnote>
  <w:footnote w:type="continuationSeparator" w:id="0">
    <w:p w14:paraId="4AC2FD05" w14:textId="77777777" w:rsidR="00402850" w:rsidRDefault="00402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DDF11" w14:textId="77777777" w:rsidR="00844AEF" w:rsidRDefault="00402850">
    <w:pPr>
      <w:spacing w:after="118" w:line="240" w:lineRule="auto"/>
      <w:ind w:left="0" w:right="-125" w:firstLine="0"/>
      <w:jc w:val="right"/>
    </w:pPr>
    <w:bookmarkStart w:id="6" w:name="_Hlk63612649"/>
    <w:r>
      <w:rPr>
        <w:b/>
        <w:bCs/>
        <w:i/>
        <w:iCs/>
        <w:noProof/>
      </w:rPr>
      <w:drawing>
        <wp:anchor distT="0" distB="0" distL="114300" distR="114300" simplePos="0" relativeHeight="251659264" behindDoc="0" locked="0" layoutInCell="1" allowOverlap="1" wp14:anchorId="2D533D52" wp14:editId="6D644AD4">
          <wp:simplePos x="0" y="0"/>
          <wp:positionH relativeFrom="margin">
            <wp:align>left</wp:align>
          </wp:positionH>
          <wp:positionV relativeFrom="paragraph">
            <wp:posOffset>77861</wp:posOffset>
          </wp:positionV>
          <wp:extent cx="1026157" cy="658496"/>
          <wp:effectExtent l="0" t="0" r="0" b="8254"/>
          <wp:wrapTight wrapText="bothSides">
            <wp:wrapPolygon edited="0">
              <wp:start x="6015" y="0"/>
              <wp:lineTo x="1604" y="625"/>
              <wp:lineTo x="802" y="6249"/>
              <wp:lineTo x="2005" y="9998"/>
              <wp:lineTo x="7619" y="19996"/>
              <wp:lineTo x="8822" y="21246"/>
              <wp:lineTo x="9624" y="21246"/>
              <wp:lineTo x="14436" y="21246"/>
              <wp:lineTo x="16441" y="21246"/>
              <wp:lineTo x="20852" y="18746"/>
              <wp:lineTo x="20050" y="2500"/>
              <wp:lineTo x="8020" y="0"/>
              <wp:lineTo x="6015" y="0"/>
            </wp:wrapPolygon>
          </wp:wrapTight>
          <wp:docPr id="1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84648" b="12706"/>
                  <a:stretch>
                    <a:fillRect/>
                  </a:stretch>
                </pic:blipFill>
                <pic:spPr>
                  <a:xfrm>
                    <a:off x="0" y="0"/>
                    <a:ext cx="1026157" cy="6584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b/>
        <w:bCs/>
        <w:i/>
        <w:iCs/>
        <w:sz w:val="17"/>
      </w:rPr>
      <w:t>KeyBoard Reader</w:t>
    </w:r>
    <w:r>
      <w:rPr>
        <w:b/>
        <w:bCs/>
        <w:sz w:val="17"/>
      </w:rPr>
      <w:t xml:space="preserve"> (</w:t>
    </w:r>
    <w:r>
      <w:rPr>
        <w:i/>
        <w:iCs/>
        <w:sz w:val="17"/>
      </w:rPr>
      <w:t>Roulette Game</w:t>
    </w:r>
    <w:r>
      <w:rPr>
        <w:b/>
        <w:bCs/>
        <w:sz w:val="17"/>
      </w:rPr>
      <w:t>)</w:t>
    </w:r>
  </w:p>
  <w:p w14:paraId="1D935144" w14:textId="77777777" w:rsidR="00844AEF" w:rsidRDefault="00402850">
    <w:pPr>
      <w:spacing w:after="20" w:line="240" w:lineRule="auto"/>
      <w:ind w:left="0" w:right="-125" w:firstLine="0"/>
      <w:jc w:val="right"/>
      <w:rPr>
        <w:sz w:val="16"/>
        <w:szCs w:val="16"/>
      </w:rPr>
    </w:pPr>
    <w:r>
      <w:rPr>
        <w:sz w:val="16"/>
        <w:szCs w:val="16"/>
      </w:rPr>
      <w:t>Laboratório de Informática e Computadores Semestre 2020/2021 inverno</w:t>
    </w:r>
  </w:p>
  <w:p w14:paraId="37A15920" w14:textId="77777777" w:rsidR="00844AEF" w:rsidRDefault="00402850">
    <w:pPr>
      <w:spacing w:after="20" w:line="240" w:lineRule="auto"/>
      <w:ind w:left="0" w:right="-125" w:firstLine="0"/>
      <w:jc w:val="right"/>
      <w:rPr>
        <w:sz w:val="16"/>
        <w:szCs w:val="16"/>
      </w:rPr>
    </w:pPr>
    <w:r>
      <w:rPr>
        <w:sz w:val="16"/>
        <w:szCs w:val="16"/>
      </w:rPr>
      <w:t xml:space="preserve">Autores: </w:t>
    </w:r>
    <w:bookmarkStart w:id="7" w:name="_Hlk63609998"/>
    <w:bookmarkStart w:id="8" w:name="_Hlk63609999"/>
    <w:bookmarkStart w:id="9" w:name="_Hlk63610002"/>
    <w:bookmarkStart w:id="10" w:name="_Hlk63610003"/>
    <w:bookmarkStart w:id="11" w:name="_Hlk63610004"/>
    <w:bookmarkStart w:id="12" w:name="_Hlk63610005"/>
    <w:r>
      <w:rPr>
        <w:sz w:val="16"/>
        <w:szCs w:val="16"/>
      </w:rPr>
      <w:t>Manuel Henriques Nº47202</w:t>
    </w:r>
  </w:p>
  <w:p w14:paraId="43E4ECAD" w14:textId="77777777" w:rsidR="00844AEF" w:rsidRDefault="00402850">
    <w:pPr>
      <w:spacing w:after="20" w:line="240" w:lineRule="auto"/>
      <w:ind w:left="0" w:right="-125" w:firstLine="0"/>
      <w:jc w:val="right"/>
      <w:rPr>
        <w:sz w:val="16"/>
        <w:szCs w:val="16"/>
      </w:rPr>
    </w:pPr>
    <w:r>
      <w:rPr>
        <w:sz w:val="16"/>
        <w:szCs w:val="16"/>
      </w:rPr>
      <w:t xml:space="preserve">Tiago Pardal Nº46206 </w:t>
    </w:r>
  </w:p>
  <w:p w14:paraId="405890B3" w14:textId="77777777" w:rsidR="00844AEF" w:rsidRDefault="00402850">
    <w:pPr>
      <w:spacing w:after="20" w:line="240" w:lineRule="auto"/>
      <w:ind w:left="0" w:right="-125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B979144" wp14:editId="40ACA70F">
          <wp:simplePos x="0" y="0"/>
          <wp:positionH relativeFrom="margin">
            <wp:align>left</wp:align>
          </wp:positionH>
          <wp:positionV relativeFrom="page">
            <wp:posOffset>957971</wp:posOffset>
          </wp:positionV>
          <wp:extent cx="6690993" cy="96551"/>
          <wp:effectExtent l="0" t="0" r="0" b="0"/>
          <wp:wrapSquare wrapText="bothSides"/>
          <wp:docPr id="2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t="87222"/>
                  <a:stretch>
                    <a:fillRect/>
                  </a:stretch>
                </pic:blipFill>
                <pic:spPr>
                  <a:xfrm>
                    <a:off x="0" y="0"/>
                    <a:ext cx="6690993" cy="9655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sz w:val="16"/>
        <w:szCs w:val="16"/>
      </w:rPr>
      <w:t>Miguel Almeida Nº47249</w:t>
    </w:r>
    <w:bookmarkEnd w:id="7"/>
    <w:bookmarkEnd w:id="8"/>
    <w:bookmarkEnd w:id="9"/>
    <w:bookmarkEnd w:id="10"/>
    <w:bookmarkEnd w:id="11"/>
    <w:bookmarkEnd w:id="12"/>
  </w:p>
  <w:p w14:paraId="20B3F36D" w14:textId="77777777" w:rsidR="00844AEF" w:rsidRDefault="00402850">
    <w:pPr>
      <w:spacing w:after="0" w:line="256" w:lineRule="auto"/>
      <w:ind w:left="0" w:right="-766" w:firstLine="0"/>
      <w:jc w:val="right"/>
    </w:pPr>
    <w:r>
      <w:rPr>
        <w:sz w:val="16"/>
      </w:rPr>
      <w:t xml:space="preserve">  </w:t>
    </w:r>
  </w:p>
  <w:p w14:paraId="328E729E" w14:textId="77777777" w:rsidR="00844AEF" w:rsidRDefault="00402850">
    <w:pPr>
      <w:spacing w:after="0" w:line="256" w:lineRule="auto"/>
      <w:ind w:left="271" w:firstLine="0"/>
      <w:jc w:val="left"/>
      <w:rPr>
        <w:rFonts w:ascii="Calibri" w:eastAsia="Calibri" w:hAnsi="Calibri" w:cs="Calibri"/>
        <w:b/>
        <w:sz w:val="32"/>
      </w:rPr>
    </w:pPr>
    <w:bookmarkStart w:id="13" w:name="_Hlk63612439"/>
    <w:bookmarkStart w:id="14" w:name="_Hlk63612440"/>
    <w:bookmarkEnd w:id="6"/>
    <w:r>
      <w:rPr>
        <w:rFonts w:ascii="Calibri" w:eastAsia="Calibri" w:hAnsi="Calibri" w:cs="Calibri"/>
        <w:b/>
        <w:sz w:val="32"/>
      </w:rPr>
      <w:t>Código Java da classe</w:t>
    </w:r>
    <w:bookmarkEnd w:id="13"/>
    <w:bookmarkEnd w:id="14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F2850" w14:textId="77777777" w:rsidR="00844AEF" w:rsidRDefault="004028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D2073"/>
    <w:multiLevelType w:val="multilevel"/>
    <w:tmpl w:val="018E04EA"/>
    <w:lvl w:ilvl="0">
      <w:start w:val="1"/>
      <w:numFmt w:val="decimal"/>
      <w:lvlText w:val="%1"/>
      <w:lvlJc w:val="left"/>
      <w:pPr>
        <w:ind w:left="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778D380A"/>
    <w:multiLevelType w:val="multilevel"/>
    <w:tmpl w:val="3B4A0110"/>
    <w:lvl w:ilvl="0">
      <w:start w:val="1"/>
      <w:numFmt w:val="upperLetter"/>
      <w:lvlText w:val="%1."/>
      <w:lvlJc w:val="left"/>
      <w:pPr>
        <w:ind w:left="6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7ED91ACD"/>
    <w:multiLevelType w:val="multilevel"/>
    <w:tmpl w:val="E5046FD2"/>
    <w:lvl w:ilvl="0">
      <w:numFmt w:val="bullet"/>
      <w:lvlText w:val="-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30595"/>
    <w:rsid w:val="001569FF"/>
    <w:rsid w:val="00402850"/>
    <w:rsid w:val="0073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79E4"/>
  <w15:docId w15:val="{DFBFAF53-1B24-4C35-BB55-6D483B475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30" w:line="264" w:lineRule="auto"/>
      <w:ind w:left="10" w:hanging="10"/>
      <w:jc w:val="both"/>
    </w:pPr>
    <w:rPr>
      <w:rFonts w:ascii="Times New Roman" w:eastAsia="Times New Roman" w:hAnsi="Times New Roman"/>
      <w:color w:val="000000"/>
      <w:sz w:val="20"/>
      <w:lang w:eastAsia="pt-PT"/>
    </w:rPr>
  </w:style>
  <w:style w:type="paragraph" w:styleId="Ttulo1">
    <w:name w:val="heading 1"/>
    <w:next w:val="Normal"/>
    <w:uiPriority w:val="9"/>
    <w:qFormat/>
    <w:pPr>
      <w:keepNext/>
      <w:keepLines/>
      <w:suppressAutoHyphens/>
      <w:spacing w:after="0"/>
      <w:ind w:left="10" w:hanging="10"/>
      <w:outlineLvl w:val="0"/>
    </w:pPr>
    <w:rPr>
      <w:rFonts w:cs="Calibri"/>
      <w:b/>
      <w:color w:val="000000"/>
      <w:sz w:val="32"/>
      <w:lang w:eastAsia="pt-PT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rPr>
      <w:rFonts w:ascii="Calibri" w:eastAsia="Calibri" w:hAnsi="Calibri" w:cs="Calibri"/>
      <w:b/>
      <w:color w:val="000000"/>
      <w:sz w:val="32"/>
      <w:lang w:eastAsia="pt-PT"/>
    </w:rPr>
  </w:style>
  <w:style w:type="character" w:customStyle="1" w:styleId="Ttulo2Carter">
    <w:name w:val="Título 2 Caráter"/>
    <w:basedOn w:val="Tipodeletrapredefinidodopargrafo"/>
    <w:rPr>
      <w:rFonts w:ascii="Calibri Light" w:eastAsia="Times New Roman" w:hAnsi="Calibri Light" w:cs="Times New Roman"/>
      <w:color w:val="2F5496"/>
      <w:sz w:val="26"/>
      <w:szCs w:val="26"/>
      <w:lang w:eastAsia="pt-PT"/>
    </w:rPr>
  </w:style>
  <w:style w:type="character" w:customStyle="1" w:styleId="Ttulo3Carter">
    <w:name w:val="Título 3 Caráter"/>
    <w:basedOn w:val="Tipodeletrapredefinidodopargrafo"/>
    <w:rPr>
      <w:rFonts w:ascii="Calibri Light" w:eastAsia="Times New Roman" w:hAnsi="Calibri Light" w:cs="Times New Roman"/>
      <w:color w:val="1F3763"/>
      <w:sz w:val="24"/>
      <w:szCs w:val="24"/>
      <w:lang w:eastAsia="pt-PT"/>
    </w:rPr>
  </w:style>
  <w:style w:type="paragraph" w:styleId="PargrafodaLista">
    <w:name w:val="List Paragraph"/>
    <w:basedOn w:val="Normal"/>
    <w:pPr>
      <w:ind w:left="720"/>
    </w:p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rPr>
      <w:rFonts w:ascii="Times New Roman" w:eastAsia="Times New Roman" w:hAnsi="Times New Roman" w:cs="Times New Roman"/>
      <w:color w:val="000000"/>
      <w:sz w:val="20"/>
      <w:lang w:eastAsia="pt-PT"/>
    </w:rPr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rPr>
      <w:rFonts w:ascii="Times New Roman" w:eastAsia="Times New Roman" w:hAnsi="Times New Roman" w:cs="Times New Roman"/>
      <w:color w:val="000000"/>
      <w:sz w:val="20"/>
      <w:lang w:eastAsia="pt-PT"/>
    </w:rPr>
  </w:style>
  <w:style w:type="paragraph" w:styleId="HTMLpr-formatad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Cs w:val="20"/>
    </w:rPr>
  </w:style>
  <w:style w:type="character" w:customStyle="1" w:styleId="HTMLpr-formatadoCarter">
    <w:name w:val="HTML pré-formatado Caráter"/>
    <w:basedOn w:val="Tipodeletrapredefinidodopargrafo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0.jpeg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2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image" Target="media/image2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6134</Words>
  <Characters>33127</Characters>
  <Application>Microsoft Office Word</Application>
  <DocSecurity>0</DocSecurity>
  <Lines>276</Lines>
  <Paragraphs>78</Paragraphs>
  <ScaleCrop>false</ScaleCrop>
  <Company/>
  <LinksUpToDate>false</LinksUpToDate>
  <CharactersWithSpaces>39183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pardal</dc:creator>
  <dc:description/>
  <cp:lastModifiedBy>tiago pardal</cp:lastModifiedBy>
  <cp:revision>2</cp:revision>
  <dcterms:created xsi:type="dcterms:W3CDTF">2021-02-07T22:04:00Z</dcterms:created>
  <dcterms:modified xsi:type="dcterms:W3CDTF">2021-02-07T22:04:00Z</dcterms:modified>
</cp:coreProperties>
</file>